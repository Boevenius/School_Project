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6EAD" w14:textId="2CB15E52" w:rsidR="004010C5" w:rsidRDefault="00594001" w:rsidP="00594001">
      <w:pPr>
        <w:pStyle w:val="berschrift1"/>
      </w:pPr>
      <w:r>
        <w:t>Variablen und Verzweigungen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594001" w14:paraId="13295BED" w14:textId="77777777" w:rsidTr="0029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32BAD067" w14:textId="4CEAA5FC" w:rsidR="00594001" w:rsidRDefault="00594001" w:rsidP="00594001">
            <w:r>
              <w:t>Variablen</w:t>
            </w:r>
          </w:p>
        </w:tc>
        <w:tc>
          <w:tcPr>
            <w:tcW w:w="2500" w:type="pct"/>
          </w:tcPr>
          <w:p w14:paraId="43D9BCB6" w14:textId="07A6F7FC" w:rsidR="00594001" w:rsidRDefault="00594001" w:rsidP="00594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Verzweigungen</w:t>
            </w:r>
          </w:p>
        </w:tc>
      </w:tr>
      <w:tr w:rsidR="0029310B" w14:paraId="5640FBC0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4B8435A" w14:textId="38949594" w:rsidR="00594001" w:rsidRPr="0029310B" w:rsidRDefault="00594001" w:rsidP="00594001">
            <w:pPr>
              <w:rPr>
                <w:b w:val="0"/>
              </w:rPr>
            </w:pPr>
            <w:r w:rsidRPr="0029310B">
              <w:rPr>
                <w:b w:val="0"/>
              </w:rPr>
              <w:t>Primitive</w:t>
            </w:r>
          </w:p>
        </w:tc>
        <w:tc>
          <w:tcPr>
            <w:tcW w:w="1329" w:type="pct"/>
          </w:tcPr>
          <w:p w14:paraId="1BFCACA3" w14:textId="63D68AB8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Komplexe</w:t>
            </w:r>
          </w:p>
        </w:tc>
        <w:tc>
          <w:tcPr>
            <w:tcW w:w="2500" w:type="pct"/>
          </w:tcPr>
          <w:p w14:paraId="4777B3FE" w14:textId="3F5F384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</w:p>
        </w:tc>
      </w:tr>
      <w:tr w:rsidR="00594001" w14:paraId="43B348C5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606E4D8" w14:textId="36E47FE8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boolean</w:t>
            </w:r>
            <w:proofErr w:type="spellEnd"/>
          </w:p>
        </w:tc>
        <w:tc>
          <w:tcPr>
            <w:tcW w:w="1329" w:type="pct"/>
          </w:tcPr>
          <w:p w14:paraId="2186021F" w14:textId="0866302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500" w:type="pct"/>
          </w:tcPr>
          <w:p w14:paraId="2D0C15F6" w14:textId="6BF1D845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While</w:t>
            </w:r>
            <w:proofErr w:type="spellEnd"/>
          </w:p>
        </w:tc>
      </w:tr>
      <w:tr w:rsidR="00594001" w14:paraId="754E2CE4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D00A811" w14:textId="770B4EDA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char</w:t>
            </w:r>
            <w:proofErr w:type="spellEnd"/>
          </w:p>
        </w:tc>
        <w:tc>
          <w:tcPr>
            <w:tcW w:w="1329" w:type="pct"/>
          </w:tcPr>
          <w:p w14:paraId="4D3C7C67" w14:textId="3667046F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</w:p>
        </w:tc>
        <w:tc>
          <w:tcPr>
            <w:tcW w:w="2500" w:type="pct"/>
          </w:tcPr>
          <w:p w14:paraId="247D485F" w14:textId="150E9C2A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</w:t>
            </w:r>
            <w:proofErr w:type="spellEnd"/>
          </w:p>
        </w:tc>
      </w:tr>
      <w:tr w:rsidR="00594001" w14:paraId="2CBAF09D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2E6DD117" w14:textId="2F6A3C4F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byte</w:t>
            </w:r>
            <w:proofErr w:type="spellEnd"/>
          </w:p>
        </w:tc>
        <w:tc>
          <w:tcPr>
            <w:tcW w:w="1329" w:type="pct"/>
          </w:tcPr>
          <w:p w14:paraId="45FB3154" w14:textId="3FE2809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2500" w:type="pct"/>
          </w:tcPr>
          <w:p w14:paraId="50A0326A" w14:textId="48038525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594001" w14:paraId="4B3E1452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34B6DE9" w14:textId="3C6CE1D7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short</w:t>
            </w:r>
            <w:proofErr w:type="spellEnd"/>
          </w:p>
        </w:tc>
        <w:tc>
          <w:tcPr>
            <w:tcW w:w="1329" w:type="pct"/>
          </w:tcPr>
          <w:p w14:paraId="6FC45F94" w14:textId="79F1760C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2500" w:type="pct"/>
          </w:tcPr>
          <w:p w14:paraId="5B93AC19" w14:textId="175AE590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Do-</w:t>
            </w:r>
            <w:proofErr w:type="spellStart"/>
            <w:r>
              <w:t>while</w:t>
            </w:r>
            <w:proofErr w:type="spellEnd"/>
          </w:p>
        </w:tc>
      </w:tr>
      <w:tr w:rsidR="00594001" w14:paraId="1B716DD1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06E79C6C" w14:textId="1787A043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int</w:t>
            </w:r>
            <w:proofErr w:type="spellEnd"/>
          </w:p>
        </w:tc>
        <w:tc>
          <w:tcPr>
            <w:tcW w:w="1329" w:type="pct"/>
          </w:tcPr>
          <w:p w14:paraId="7E688C3D" w14:textId="310C5650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0" w:type="pct"/>
          </w:tcPr>
          <w:p w14:paraId="0BD8E90E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001" w14:paraId="4B3A2810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B38E4CF" w14:textId="34D7E196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long</w:t>
            </w:r>
            <w:proofErr w:type="spellEnd"/>
          </w:p>
        </w:tc>
        <w:tc>
          <w:tcPr>
            <w:tcW w:w="1329" w:type="pct"/>
          </w:tcPr>
          <w:p w14:paraId="30AEC5FF" w14:textId="130BBEDC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00" w:type="pct"/>
          </w:tcPr>
          <w:p w14:paraId="3BEE9796" w14:textId="7777777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54533D22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E0E8B4C" w14:textId="03B4F1B0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float</w:t>
            </w:r>
            <w:proofErr w:type="spellEnd"/>
          </w:p>
        </w:tc>
        <w:tc>
          <w:tcPr>
            <w:tcW w:w="1329" w:type="pct"/>
          </w:tcPr>
          <w:p w14:paraId="0F02D8C7" w14:textId="531FD0B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500" w:type="pct"/>
          </w:tcPr>
          <w:p w14:paraId="7B42FF90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001" w14:paraId="4CA980A5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D2768A" w14:textId="76C2F80F" w:rsidR="00594001" w:rsidRPr="0029310B" w:rsidRDefault="00594001" w:rsidP="00594001">
            <w:pPr>
              <w:rPr>
                <w:b w:val="0"/>
              </w:rPr>
            </w:pPr>
            <w:r w:rsidRPr="0029310B">
              <w:rPr>
                <w:b w:val="0"/>
              </w:rPr>
              <w:t>double</w:t>
            </w:r>
          </w:p>
        </w:tc>
        <w:tc>
          <w:tcPr>
            <w:tcW w:w="1329" w:type="pct"/>
          </w:tcPr>
          <w:p w14:paraId="0E1A92EF" w14:textId="3CD1EEB5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500" w:type="pct"/>
          </w:tcPr>
          <w:p w14:paraId="2C83859C" w14:textId="7777777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44E2687B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17EE726" w14:textId="7B98C500" w:rsidR="00594001" w:rsidRDefault="00594001" w:rsidP="00594001">
            <w:r>
              <w:t>-</w:t>
            </w:r>
          </w:p>
        </w:tc>
        <w:tc>
          <w:tcPr>
            <w:tcW w:w="1329" w:type="pct"/>
          </w:tcPr>
          <w:p w14:paraId="4C764A10" w14:textId="07985F9D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00" w:type="pct"/>
          </w:tcPr>
          <w:p w14:paraId="7104168F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CAF74F" w14:textId="75CF403E" w:rsidR="0029310B" w:rsidRDefault="0029310B" w:rsidP="0029310B">
      <w:pPr>
        <w:jc w:val="center"/>
      </w:pPr>
      <w:r>
        <w:t>Abb. 1: Liste aller Variablen und Verzweigungen</w:t>
      </w:r>
    </w:p>
    <w:p w14:paraId="2AE091C5" w14:textId="0445072A" w:rsidR="0029310B" w:rsidRDefault="0029310B" w:rsidP="0029310B">
      <w:pPr>
        <w:jc w:val="center"/>
      </w:pPr>
    </w:p>
    <w:p w14:paraId="67308C81" w14:textId="453082F9" w:rsidR="0029310B" w:rsidRDefault="0029310B" w:rsidP="0029310B">
      <w:proofErr w:type="spellStart"/>
      <w:r>
        <w:t>boolean</w:t>
      </w:r>
      <w:proofErr w:type="spellEnd"/>
      <w:r>
        <w:t xml:space="preserve">: Datentyp zur </w:t>
      </w:r>
      <w:proofErr w:type="spellStart"/>
      <w:r>
        <w:t>wahrheitsbestimmung</w:t>
      </w:r>
      <w:proofErr w:type="spellEnd"/>
      <w:r>
        <w:t xml:space="preserve"> (Wertebereich [</w:t>
      </w:r>
      <w:proofErr w:type="spellStart"/>
      <w:proofErr w:type="gramStart"/>
      <w:r>
        <w:t>True;False</w:t>
      </w:r>
      <w:proofErr w:type="spellEnd"/>
      <w:proofErr w:type="gramEnd"/>
      <w:r>
        <w:t>])</w:t>
      </w:r>
    </w:p>
    <w:p w14:paraId="711D7261" w14:textId="24D26817" w:rsidR="0029310B" w:rsidRPr="00594001" w:rsidRDefault="0029310B" w:rsidP="0029310B">
      <w:proofErr w:type="spellStart"/>
      <w:r>
        <w:t>char</w:t>
      </w:r>
      <w:proofErr w:type="spellEnd"/>
      <w:r>
        <w:t>: Zeichenkette die in Charakter aufgeteilt (Wertebereich: 16-Bit-Unicode)</w:t>
      </w:r>
      <w:bookmarkStart w:id="0" w:name="_GoBack"/>
      <w:bookmarkEnd w:id="0"/>
    </w:p>
    <w:sectPr w:rsidR="0029310B" w:rsidRPr="0059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86"/>
    <w:rsid w:val="0029310B"/>
    <w:rsid w:val="004010C5"/>
    <w:rsid w:val="00594001"/>
    <w:rsid w:val="008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558"/>
  <w15:chartTrackingRefBased/>
  <w15:docId w15:val="{9C341570-D456-45B0-BC49-3FA5534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2931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2931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1">
    <w:name w:val="Grid Table 2 Accent 1"/>
    <w:basedOn w:val="NormaleTabelle"/>
    <w:uiPriority w:val="47"/>
    <w:rsid w:val="002931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77BEB519.dotm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2</cp:revision>
  <dcterms:created xsi:type="dcterms:W3CDTF">2020-09-07T10:49:00Z</dcterms:created>
  <dcterms:modified xsi:type="dcterms:W3CDTF">2020-09-07T11:06:00Z</dcterms:modified>
</cp:coreProperties>
</file>