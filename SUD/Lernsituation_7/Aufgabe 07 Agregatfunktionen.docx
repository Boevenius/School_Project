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A7125" w14:textId="5E33CA7A" w:rsidR="001D149A" w:rsidRDefault="00462CB2">
      <w:r>
        <w:t xml:space="preserve">Aufgabe 1: </w:t>
      </w:r>
      <w:r w:rsidRPr="00462CB2">
        <w:t xml:space="preserve">SELECT DISTINCT </w:t>
      </w:r>
      <w:proofErr w:type="spellStart"/>
      <w:r w:rsidRPr="00462CB2">
        <w:t>KdLand</w:t>
      </w:r>
      <w:proofErr w:type="spellEnd"/>
      <w:r w:rsidRPr="00462CB2">
        <w:t xml:space="preserve"> FROM Kunde</w:t>
      </w:r>
    </w:p>
    <w:p w14:paraId="03EB958C" w14:textId="049C9AC5" w:rsidR="00462CB2" w:rsidRDefault="00462CB2">
      <w:r>
        <w:t xml:space="preserve">Aufgabe 2: </w:t>
      </w:r>
      <w:r w:rsidRPr="00462CB2">
        <w:t>SELECT DISTINCT * FROM Kunde</w:t>
      </w:r>
    </w:p>
    <w:p w14:paraId="06EA3503" w14:textId="1A16C163" w:rsidR="00462CB2" w:rsidRDefault="00462CB2">
      <w:r>
        <w:t xml:space="preserve">Aufgabe 3: </w:t>
      </w:r>
      <w:r w:rsidRPr="00462CB2">
        <w:t xml:space="preserve">SELECT </w:t>
      </w:r>
      <w:proofErr w:type="spellStart"/>
      <w:r w:rsidRPr="00462CB2">
        <w:t>KDland</w:t>
      </w:r>
      <w:proofErr w:type="spellEnd"/>
      <w:r w:rsidRPr="00462CB2">
        <w:t xml:space="preserve">, </w:t>
      </w:r>
      <w:proofErr w:type="gramStart"/>
      <w:r w:rsidRPr="00462CB2">
        <w:t>Count(</w:t>
      </w:r>
      <w:proofErr w:type="spellStart"/>
      <w:proofErr w:type="gramEnd"/>
      <w:r w:rsidRPr="00462CB2">
        <w:t>KDLand</w:t>
      </w:r>
      <w:proofErr w:type="spellEnd"/>
      <w:r w:rsidRPr="00462CB2">
        <w:t xml:space="preserve">) FROM Kunde Group </w:t>
      </w:r>
      <w:proofErr w:type="spellStart"/>
      <w:r w:rsidRPr="00462CB2">
        <w:t>by</w:t>
      </w:r>
      <w:proofErr w:type="spellEnd"/>
      <w:r w:rsidRPr="00462CB2">
        <w:t xml:space="preserve"> </w:t>
      </w:r>
      <w:proofErr w:type="spellStart"/>
      <w:r w:rsidRPr="00462CB2">
        <w:t>KdLand</w:t>
      </w:r>
      <w:proofErr w:type="spellEnd"/>
    </w:p>
    <w:p w14:paraId="7605B426" w14:textId="59C33CA0" w:rsidR="00462CB2" w:rsidRDefault="00462CB2">
      <w:r>
        <w:t xml:space="preserve">Aufgabe 4: </w:t>
      </w:r>
      <w:r w:rsidRPr="00462CB2">
        <w:t xml:space="preserve">SELECT </w:t>
      </w:r>
      <w:proofErr w:type="spellStart"/>
      <w:r w:rsidRPr="00462CB2">
        <w:t>KDland</w:t>
      </w:r>
      <w:proofErr w:type="spellEnd"/>
      <w:r w:rsidRPr="00462CB2">
        <w:t xml:space="preserve">, </w:t>
      </w:r>
      <w:proofErr w:type="gramStart"/>
      <w:r w:rsidRPr="00462CB2">
        <w:t>Count(</w:t>
      </w:r>
      <w:proofErr w:type="spellStart"/>
      <w:proofErr w:type="gramEnd"/>
      <w:r w:rsidRPr="00462CB2">
        <w:t>KDLand</w:t>
      </w:r>
      <w:proofErr w:type="spellEnd"/>
      <w:r w:rsidRPr="00462CB2">
        <w:t xml:space="preserve">) FROM Kunde, </w:t>
      </w:r>
      <w:proofErr w:type="spellStart"/>
      <w:r w:rsidRPr="00462CB2">
        <w:t>kdauftrag</w:t>
      </w:r>
      <w:proofErr w:type="spellEnd"/>
      <w:r w:rsidRPr="00462CB2">
        <w:t xml:space="preserve"> Group </w:t>
      </w:r>
      <w:proofErr w:type="spellStart"/>
      <w:r w:rsidRPr="00462CB2">
        <w:t>by</w:t>
      </w:r>
      <w:proofErr w:type="spellEnd"/>
      <w:r w:rsidRPr="00462CB2">
        <w:t xml:space="preserve"> </w:t>
      </w:r>
      <w:proofErr w:type="spellStart"/>
      <w:r w:rsidRPr="00462CB2">
        <w:t>KdLand</w:t>
      </w:r>
      <w:proofErr w:type="spellEnd"/>
    </w:p>
    <w:p w14:paraId="31F9A091" w14:textId="50E7DFCE" w:rsidR="00462CB2" w:rsidRDefault="00462CB2">
      <w:pPr>
        <w:rPr>
          <w:sz w:val="24"/>
        </w:rPr>
      </w:pPr>
      <w:r>
        <w:rPr>
          <w:sz w:val="24"/>
        </w:rPr>
        <w:t>Überflüssige</w:t>
      </w:r>
      <w:r>
        <w:rPr>
          <w:sz w:val="24"/>
        </w:rPr>
        <w:t xml:space="preserve"> Tabellen</w:t>
      </w:r>
      <w:r>
        <w:rPr>
          <w:sz w:val="24"/>
        </w:rPr>
        <w:t xml:space="preserve"> </w:t>
      </w:r>
      <w:r>
        <w:rPr>
          <w:sz w:val="24"/>
        </w:rPr>
        <w:t xml:space="preserve">verfälschen </w:t>
      </w:r>
      <w:r>
        <w:rPr>
          <w:sz w:val="24"/>
        </w:rPr>
        <w:t xml:space="preserve">das Ergebnis einer </w:t>
      </w:r>
      <w:r>
        <w:rPr>
          <w:sz w:val="24"/>
        </w:rPr>
        <w:t>Abfrage</w:t>
      </w:r>
      <w:r>
        <w:rPr>
          <w:sz w:val="24"/>
        </w:rPr>
        <w:t xml:space="preserve">, da </w:t>
      </w:r>
      <w:r>
        <w:rPr>
          <w:sz w:val="24"/>
        </w:rPr>
        <w:t xml:space="preserve">zu viele </w:t>
      </w:r>
      <w:r>
        <w:rPr>
          <w:sz w:val="24"/>
        </w:rPr>
        <w:t xml:space="preserve">Datensätze </w:t>
      </w:r>
      <w:r>
        <w:rPr>
          <w:sz w:val="24"/>
        </w:rPr>
        <w:t>erzeugt</w:t>
      </w:r>
      <w:r>
        <w:rPr>
          <w:sz w:val="24"/>
        </w:rPr>
        <w:t xml:space="preserve"> werden</w:t>
      </w:r>
    </w:p>
    <w:p w14:paraId="7096516F" w14:textId="34638DBD" w:rsidR="00462CB2" w:rsidRDefault="00462CB2">
      <w:r>
        <w:t xml:space="preserve">Aufgabe 5: </w:t>
      </w:r>
      <w:r w:rsidR="00967A27" w:rsidRPr="00967A27">
        <w:t xml:space="preserve">SELECT </w:t>
      </w:r>
      <w:proofErr w:type="spellStart"/>
      <w:r w:rsidR="00967A27" w:rsidRPr="00967A27">
        <w:t>KdVorname</w:t>
      </w:r>
      <w:proofErr w:type="spellEnd"/>
      <w:r w:rsidR="00967A27" w:rsidRPr="00967A27">
        <w:t xml:space="preserve">, </w:t>
      </w:r>
      <w:proofErr w:type="spellStart"/>
      <w:r w:rsidR="00967A27" w:rsidRPr="00967A27">
        <w:t>KdNachname</w:t>
      </w:r>
      <w:proofErr w:type="spellEnd"/>
      <w:r w:rsidR="00967A27" w:rsidRPr="00967A27">
        <w:t xml:space="preserve">, </w:t>
      </w:r>
      <w:proofErr w:type="spellStart"/>
      <w:r w:rsidR="00967A27" w:rsidRPr="00967A27">
        <w:t>KdOrt</w:t>
      </w:r>
      <w:proofErr w:type="spellEnd"/>
      <w:r w:rsidR="00967A27" w:rsidRPr="00967A27">
        <w:t>, COUNT(</w:t>
      </w:r>
      <w:proofErr w:type="spellStart"/>
      <w:r w:rsidR="00967A27" w:rsidRPr="00967A27">
        <w:t>AuftragsNr</w:t>
      </w:r>
      <w:proofErr w:type="spellEnd"/>
      <w:r w:rsidR="00967A27" w:rsidRPr="00967A27">
        <w:t xml:space="preserve">) AS </w:t>
      </w:r>
      <w:proofErr w:type="spellStart"/>
      <w:r w:rsidR="00967A27" w:rsidRPr="00967A27">
        <w:t>AnzahlAufträge</w:t>
      </w:r>
      <w:proofErr w:type="spellEnd"/>
      <w:r w:rsidR="00967A27" w:rsidRPr="00967A27">
        <w:t xml:space="preserve"> </w:t>
      </w:r>
      <w:proofErr w:type="spellStart"/>
      <w:r w:rsidR="00967A27" w:rsidRPr="00967A27">
        <w:t>From</w:t>
      </w:r>
      <w:proofErr w:type="spellEnd"/>
      <w:r w:rsidR="00967A27" w:rsidRPr="00967A27">
        <w:t xml:space="preserve"> Kunde RIGHT JOIN </w:t>
      </w:r>
      <w:proofErr w:type="spellStart"/>
      <w:r w:rsidR="00967A27" w:rsidRPr="00967A27">
        <w:t>kdAuftrag</w:t>
      </w:r>
      <w:proofErr w:type="spellEnd"/>
      <w:r w:rsidR="00967A27" w:rsidRPr="00967A27">
        <w:t xml:space="preserve"> ON </w:t>
      </w:r>
      <w:proofErr w:type="spellStart"/>
      <w:r w:rsidR="00967A27" w:rsidRPr="00967A27">
        <w:t>KdNr</w:t>
      </w:r>
      <w:proofErr w:type="spellEnd"/>
      <w:r w:rsidR="00967A27" w:rsidRPr="00967A27">
        <w:t xml:space="preserve"> = Kunde WHERE </w:t>
      </w:r>
      <w:proofErr w:type="spellStart"/>
      <w:r w:rsidR="00967A27" w:rsidRPr="00967A27">
        <w:t>KdLand</w:t>
      </w:r>
      <w:proofErr w:type="spellEnd"/>
      <w:r w:rsidR="00967A27" w:rsidRPr="00967A27">
        <w:t xml:space="preserve"> = 'Deutschland' GROUP BY </w:t>
      </w:r>
      <w:proofErr w:type="spellStart"/>
      <w:r w:rsidR="00967A27" w:rsidRPr="00967A27">
        <w:t>KdNachname</w:t>
      </w:r>
      <w:proofErr w:type="spellEnd"/>
      <w:r w:rsidR="00967A27" w:rsidRPr="00967A27">
        <w:t xml:space="preserve"> HAVING </w:t>
      </w:r>
      <w:proofErr w:type="spellStart"/>
      <w:r w:rsidR="00967A27" w:rsidRPr="00967A27">
        <w:t>AnzahlAufträge</w:t>
      </w:r>
      <w:proofErr w:type="spellEnd"/>
      <w:r w:rsidR="00967A27" w:rsidRPr="00967A27">
        <w:t xml:space="preserve"> &gt; 5</w:t>
      </w:r>
    </w:p>
    <w:p w14:paraId="6A4159CF" w14:textId="00EBE0EA" w:rsidR="007053B9" w:rsidRDefault="00BF158B">
      <w:r>
        <w:t>Aufgabe 6</w:t>
      </w:r>
      <w:proofErr w:type="gramStart"/>
      <w:r>
        <w:t xml:space="preserve">: </w:t>
      </w:r>
      <w:r w:rsidR="00436C5D">
        <w:t>:</w:t>
      </w:r>
      <w:proofErr w:type="gramEnd"/>
      <w:r w:rsidR="00436C5D">
        <w:t xml:space="preserve"> </w:t>
      </w:r>
      <w:r w:rsidR="00436C5D" w:rsidRPr="00077D7F">
        <w:t xml:space="preserve">SELECT Round(MIN(Verkaufspreis), 2) </w:t>
      </w:r>
      <w:proofErr w:type="spellStart"/>
      <w:r w:rsidR="00436C5D" w:rsidRPr="00077D7F">
        <w:t>as</w:t>
      </w:r>
      <w:proofErr w:type="spellEnd"/>
      <w:r w:rsidR="00436C5D" w:rsidRPr="00077D7F">
        <w:t xml:space="preserve"> Minimum, Round(MAX(Verkaufspreis), 2) </w:t>
      </w:r>
      <w:proofErr w:type="spellStart"/>
      <w:r w:rsidR="00436C5D" w:rsidRPr="00077D7F">
        <w:t>as</w:t>
      </w:r>
      <w:proofErr w:type="spellEnd"/>
      <w:r w:rsidR="00436C5D" w:rsidRPr="00077D7F">
        <w:t xml:space="preserve"> Maximum, Round(AVG(Verkaufspreis), 3) AS </w:t>
      </w:r>
      <w:proofErr w:type="spellStart"/>
      <w:r w:rsidR="00436C5D" w:rsidRPr="00077D7F">
        <w:t>Durchschnitt,</w:t>
      </w:r>
      <w:r w:rsidR="00436C5D">
        <w:t xml:space="preserve"> </w:t>
      </w:r>
      <w:r w:rsidRPr="00BF158B">
        <w:t>FRO</w:t>
      </w:r>
      <w:proofErr w:type="spellEnd"/>
      <w:r w:rsidRPr="00BF158B">
        <w:t xml:space="preserve">M </w:t>
      </w:r>
      <w:proofErr w:type="spellStart"/>
      <w:r w:rsidRPr="00BF158B">
        <w:t>artikel</w:t>
      </w:r>
      <w:proofErr w:type="spellEnd"/>
    </w:p>
    <w:p w14:paraId="5ED8618A" w14:textId="2C064F56" w:rsidR="00BF158B" w:rsidRDefault="00BF158B">
      <w:r>
        <w:t xml:space="preserve">Aufgabe 7: </w:t>
      </w:r>
      <w:r w:rsidR="00077D7F" w:rsidRPr="00077D7F">
        <w:t xml:space="preserve">SELECT </w:t>
      </w:r>
      <w:proofErr w:type="gramStart"/>
      <w:r w:rsidR="00077D7F" w:rsidRPr="00077D7F">
        <w:t>Round(</w:t>
      </w:r>
      <w:proofErr w:type="gramEnd"/>
      <w:r w:rsidR="00077D7F" w:rsidRPr="00077D7F">
        <w:t xml:space="preserve">MIN(Verkaufspreis), 2) </w:t>
      </w:r>
      <w:proofErr w:type="spellStart"/>
      <w:r w:rsidR="00077D7F" w:rsidRPr="00077D7F">
        <w:t>as</w:t>
      </w:r>
      <w:proofErr w:type="spellEnd"/>
      <w:r w:rsidR="00077D7F" w:rsidRPr="00077D7F">
        <w:t xml:space="preserve"> Minimum, Round(MAX(Verkaufspreis), 2) </w:t>
      </w:r>
      <w:proofErr w:type="spellStart"/>
      <w:r w:rsidR="00077D7F" w:rsidRPr="00077D7F">
        <w:t>as</w:t>
      </w:r>
      <w:proofErr w:type="spellEnd"/>
      <w:r w:rsidR="00077D7F" w:rsidRPr="00077D7F">
        <w:t xml:space="preserve"> Maximum, Round(AVG(Verkaufspreis), 3) AS Durchschnitt, Gruppenname FROM </w:t>
      </w:r>
      <w:proofErr w:type="spellStart"/>
      <w:r w:rsidR="00077D7F" w:rsidRPr="00077D7F">
        <w:t>artikel</w:t>
      </w:r>
      <w:proofErr w:type="spellEnd"/>
      <w:r w:rsidR="00077D7F" w:rsidRPr="00077D7F">
        <w:t xml:space="preserve"> LEFT JOIN warengruppe ON </w:t>
      </w:r>
      <w:proofErr w:type="spellStart"/>
      <w:r w:rsidR="00077D7F" w:rsidRPr="00077D7F">
        <w:t>WgNr</w:t>
      </w:r>
      <w:proofErr w:type="spellEnd"/>
      <w:r w:rsidR="00077D7F" w:rsidRPr="00077D7F">
        <w:t xml:space="preserve"> = warengruppe GROUP BY Gruppenname Having durchschnitt &gt; 21 AND Maximum &lt; 100  </w:t>
      </w:r>
    </w:p>
    <w:p w14:paraId="091E5D21" w14:textId="13A2D457" w:rsidR="00077D7F" w:rsidRDefault="00077D7F">
      <w:r>
        <w:t xml:space="preserve">Aufgabe 8: </w:t>
      </w:r>
      <w:r w:rsidR="00652845" w:rsidRPr="00652845">
        <w:t xml:space="preserve">SELECT Artikelname, SUM(Anzahl) AS Anzahl </w:t>
      </w:r>
      <w:proofErr w:type="spellStart"/>
      <w:r w:rsidR="00652845" w:rsidRPr="00652845">
        <w:t>From</w:t>
      </w:r>
      <w:proofErr w:type="spellEnd"/>
      <w:r w:rsidR="00652845" w:rsidRPr="00652845">
        <w:t xml:space="preserve"> </w:t>
      </w:r>
      <w:proofErr w:type="spellStart"/>
      <w:r w:rsidR="00652845" w:rsidRPr="00652845">
        <w:t>kdauftragsposition</w:t>
      </w:r>
      <w:proofErr w:type="spellEnd"/>
      <w:r w:rsidR="00652845" w:rsidRPr="00652845">
        <w:t xml:space="preserve"> LEFT JOIN </w:t>
      </w:r>
      <w:proofErr w:type="spellStart"/>
      <w:r w:rsidR="00652845" w:rsidRPr="00652845">
        <w:t>artikel</w:t>
      </w:r>
      <w:proofErr w:type="spellEnd"/>
      <w:r w:rsidR="00652845" w:rsidRPr="00652845">
        <w:t xml:space="preserve"> ON Artikel = </w:t>
      </w:r>
      <w:proofErr w:type="spellStart"/>
      <w:r w:rsidR="00652845" w:rsidRPr="00652845">
        <w:t>ArtikelNr</w:t>
      </w:r>
      <w:proofErr w:type="spellEnd"/>
      <w:r w:rsidR="00652845" w:rsidRPr="00652845">
        <w:t xml:space="preserve"> GROUP BY Artikelname HAVING Anzahl &gt; 700</w:t>
      </w:r>
    </w:p>
    <w:p w14:paraId="68B8BD7C" w14:textId="43C87B18" w:rsidR="00652845" w:rsidRDefault="00652845">
      <w:r>
        <w:t xml:space="preserve">Aufgabe 9: </w:t>
      </w:r>
      <w:r w:rsidR="00177A7B" w:rsidRPr="00177A7B">
        <w:t xml:space="preserve">SELECT Artikelname, COUNT(Angebotspreis) </w:t>
      </w:r>
      <w:proofErr w:type="spellStart"/>
      <w:r w:rsidR="00177A7B" w:rsidRPr="00177A7B">
        <w:t>as</w:t>
      </w:r>
      <w:proofErr w:type="spellEnd"/>
      <w:r w:rsidR="00177A7B" w:rsidRPr="00177A7B">
        <w:t xml:space="preserve"> </w:t>
      </w:r>
      <w:proofErr w:type="spellStart"/>
      <w:r w:rsidR="00177A7B" w:rsidRPr="00177A7B">
        <w:t>AnzahlAngebote</w:t>
      </w:r>
      <w:proofErr w:type="spellEnd"/>
      <w:r w:rsidR="00177A7B" w:rsidRPr="00177A7B">
        <w:t xml:space="preserve">, Round(MIN(Angebotspreis), 2) </w:t>
      </w:r>
      <w:proofErr w:type="spellStart"/>
      <w:r w:rsidR="00177A7B" w:rsidRPr="00177A7B">
        <w:t>as</w:t>
      </w:r>
      <w:proofErr w:type="spellEnd"/>
      <w:r w:rsidR="00177A7B" w:rsidRPr="00177A7B">
        <w:t xml:space="preserve"> Minimum, Round(MAX(Angebotspreis), 2) </w:t>
      </w:r>
      <w:proofErr w:type="spellStart"/>
      <w:r w:rsidR="00177A7B" w:rsidRPr="00177A7B">
        <w:t>as</w:t>
      </w:r>
      <w:proofErr w:type="spellEnd"/>
      <w:r w:rsidR="00177A7B" w:rsidRPr="00177A7B">
        <w:t xml:space="preserve"> Maximum, Round(AVG(Angebotspreis), 3) AS Durchschnitt FROM </w:t>
      </w:r>
      <w:proofErr w:type="spellStart"/>
      <w:r w:rsidR="00177A7B" w:rsidRPr="00177A7B">
        <w:t>liefangebot</w:t>
      </w:r>
      <w:proofErr w:type="spellEnd"/>
      <w:r w:rsidR="00177A7B" w:rsidRPr="00177A7B">
        <w:t xml:space="preserve"> LEFT JOIN </w:t>
      </w:r>
      <w:proofErr w:type="spellStart"/>
      <w:r w:rsidR="00177A7B" w:rsidRPr="00177A7B">
        <w:t>artikel</w:t>
      </w:r>
      <w:proofErr w:type="spellEnd"/>
      <w:r w:rsidR="00177A7B" w:rsidRPr="00177A7B">
        <w:t xml:space="preserve"> ON </w:t>
      </w:r>
      <w:proofErr w:type="spellStart"/>
      <w:r w:rsidR="00177A7B" w:rsidRPr="00177A7B">
        <w:t>ArtikelNr</w:t>
      </w:r>
      <w:proofErr w:type="spellEnd"/>
      <w:r w:rsidR="00177A7B" w:rsidRPr="00177A7B">
        <w:t xml:space="preserve"> = Artikel GROUP BY Artikelname</w:t>
      </w:r>
      <w:bookmarkStart w:id="0" w:name="_GoBack"/>
      <w:bookmarkEnd w:id="0"/>
    </w:p>
    <w:sectPr w:rsidR="006528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9B"/>
    <w:rsid w:val="00077D7F"/>
    <w:rsid w:val="00177A7B"/>
    <w:rsid w:val="001D149A"/>
    <w:rsid w:val="00436C5D"/>
    <w:rsid w:val="00462CB2"/>
    <w:rsid w:val="00652845"/>
    <w:rsid w:val="007053B9"/>
    <w:rsid w:val="00967A27"/>
    <w:rsid w:val="00BF158B"/>
    <w:rsid w:val="00E3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AE2B"/>
  <w15:chartTrackingRefBased/>
  <w15:docId w15:val="{40EDA363-2BD0-4234-A031-F1E99A8E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4F925810.dotm</Template>
  <TotalTime>0</TotalTime>
  <Pages>1</Pages>
  <Words>193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6</cp:revision>
  <dcterms:created xsi:type="dcterms:W3CDTF">2021-06-08T07:58:00Z</dcterms:created>
  <dcterms:modified xsi:type="dcterms:W3CDTF">2021-06-08T08:38:00Z</dcterms:modified>
</cp:coreProperties>
</file>