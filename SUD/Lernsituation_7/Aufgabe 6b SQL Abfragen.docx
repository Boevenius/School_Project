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C5CF4" w14:textId="15B9BA1D" w:rsidR="00516804" w:rsidRDefault="00F01B4C">
      <w:r>
        <w:t xml:space="preserve">Aufgabe 1: </w:t>
      </w:r>
      <w:r w:rsidRPr="00F01B4C">
        <w:t xml:space="preserve">SELECT </w:t>
      </w:r>
      <w:proofErr w:type="spellStart"/>
      <w:r w:rsidRPr="00F01B4C">
        <w:t>ArtikelNr</w:t>
      </w:r>
      <w:proofErr w:type="spellEnd"/>
      <w:r w:rsidRPr="00F01B4C">
        <w:t xml:space="preserve">, Artikelname, </w:t>
      </w:r>
      <w:proofErr w:type="gramStart"/>
      <w:r w:rsidRPr="00F01B4C">
        <w:t>ROUND(</w:t>
      </w:r>
      <w:proofErr w:type="spellStart"/>
      <w:proofErr w:type="gramEnd"/>
      <w:r w:rsidRPr="00F01B4C">
        <w:t>verkaufspreis</w:t>
      </w:r>
      <w:proofErr w:type="spellEnd"/>
      <w:r w:rsidRPr="00F01B4C">
        <w:t xml:space="preserve"> * 1.19, 2) AS Bruttopreis FROM Artikel</w:t>
      </w:r>
    </w:p>
    <w:p w14:paraId="1125BA1D" w14:textId="6B711EAA" w:rsidR="00F01B4C" w:rsidRDefault="00F01B4C">
      <w:r>
        <w:t xml:space="preserve">Aufgabe 2: </w:t>
      </w:r>
      <w:r w:rsidRPr="00F01B4C">
        <w:t xml:space="preserve">SELECT </w:t>
      </w:r>
      <w:proofErr w:type="spellStart"/>
      <w:r w:rsidRPr="00F01B4C">
        <w:t>ArtikelNr</w:t>
      </w:r>
      <w:proofErr w:type="spellEnd"/>
      <w:r w:rsidRPr="00F01B4C">
        <w:t xml:space="preserve">, Artikelname, (Mindestbestand - Lagerbestand) </w:t>
      </w:r>
      <w:proofErr w:type="spellStart"/>
      <w:r w:rsidRPr="00F01B4C">
        <w:t>as</w:t>
      </w:r>
      <w:proofErr w:type="spellEnd"/>
      <w:r w:rsidRPr="00F01B4C">
        <w:t xml:space="preserve"> Fehlmenge FROM Artikel WHERE Lagerbestand &lt; Mindestbestand</w:t>
      </w:r>
    </w:p>
    <w:p w14:paraId="6DB25791" w14:textId="3B12A941" w:rsidR="00F01B4C" w:rsidRDefault="00F01B4C">
      <w:r>
        <w:t>Aufgabe 3</w:t>
      </w:r>
      <w:r w:rsidR="00902D69">
        <w:t xml:space="preserve">: </w:t>
      </w:r>
      <w:r w:rsidR="00902D69" w:rsidRPr="00902D69">
        <w:t xml:space="preserve">SELECT </w:t>
      </w:r>
      <w:proofErr w:type="spellStart"/>
      <w:r w:rsidR="00902D69" w:rsidRPr="00902D69">
        <w:t>AuftragsNR</w:t>
      </w:r>
      <w:proofErr w:type="spellEnd"/>
      <w:r w:rsidR="00902D69" w:rsidRPr="00902D69">
        <w:t xml:space="preserve">, </w:t>
      </w:r>
      <w:proofErr w:type="gramStart"/>
      <w:r w:rsidR="00902D69" w:rsidRPr="00902D69">
        <w:t>DATEDIFF(</w:t>
      </w:r>
      <w:proofErr w:type="gramEnd"/>
      <w:r w:rsidR="00902D69" w:rsidRPr="00902D69">
        <w:t xml:space="preserve">VERSANDDATUM, AUFTRAGSDATUM) </w:t>
      </w:r>
      <w:proofErr w:type="spellStart"/>
      <w:r w:rsidR="00902D69" w:rsidRPr="00902D69">
        <w:t>as</w:t>
      </w:r>
      <w:proofErr w:type="spellEnd"/>
      <w:r w:rsidR="00902D69" w:rsidRPr="00902D69">
        <w:t xml:space="preserve"> Bearbeitungszeit FROM </w:t>
      </w:r>
      <w:proofErr w:type="spellStart"/>
      <w:r w:rsidR="00902D69" w:rsidRPr="00902D69">
        <w:t>KDAuftrag</w:t>
      </w:r>
      <w:proofErr w:type="spellEnd"/>
      <w:r w:rsidR="00902D69" w:rsidRPr="00902D69">
        <w:t xml:space="preserve"> WHERE (Auftragsdatum BETWEEN '2015-07-01' AND '2015-12-31') OR (Versanddatum BETWEEN '2015-07-01' AND '2015-12-31')</w:t>
      </w:r>
    </w:p>
    <w:p w14:paraId="55F3F4BC" w14:textId="03FC3790" w:rsidR="009626C3" w:rsidRDefault="009626C3">
      <w:r>
        <w:t xml:space="preserve">Aufgabe 4: </w:t>
      </w:r>
      <w:r w:rsidRPr="009626C3">
        <w:t>SELECT *, ROUND(</w:t>
      </w:r>
      <w:proofErr w:type="spellStart"/>
      <w:r w:rsidRPr="009626C3">
        <w:t>verkaufspreis</w:t>
      </w:r>
      <w:proofErr w:type="spellEnd"/>
      <w:r w:rsidRPr="009626C3">
        <w:t xml:space="preserve"> * 1.19, 2) AS Bruttopreis FROM Artikel </w:t>
      </w:r>
      <w:proofErr w:type="spellStart"/>
      <w:r w:rsidRPr="009626C3">
        <w:t>as</w:t>
      </w:r>
      <w:proofErr w:type="spellEnd"/>
      <w:r w:rsidRPr="009626C3">
        <w:t xml:space="preserve"> A LEFT JOIN Warengruppe </w:t>
      </w:r>
      <w:proofErr w:type="spellStart"/>
      <w:r w:rsidRPr="009626C3">
        <w:t>as</w:t>
      </w:r>
      <w:proofErr w:type="spellEnd"/>
      <w:r w:rsidRPr="009626C3">
        <w:t xml:space="preserve"> W ON </w:t>
      </w:r>
      <w:proofErr w:type="spellStart"/>
      <w:r w:rsidRPr="009626C3">
        <w:t>A.Warengruppe</w:t>
      </w:r>
      <w:proofErr w:type="spellEnd"/>
      <w:r w:rsidRPr="009626C3">
        <w:t xml:space="preserve"> = W.WGNR WHERE Auslaufartikel = 1 OR (</w:t>
      </w:r>
      <w:proofErr w:type="spellStart"/>
      <w:r w:rsidRPr="009626C3">
        <w:t>W.GruppenName</w:t>
      </w:r>
      <w:proofErr w:type="spellEnd"/>
      <w:r w:rsidRPr="009626C3">
        <w:t xml:space="preserve"> NOT LIKE '%Meeresfrüchte%' AND </w:t>
      </w:r>
      <w:proofErr w:type="spellStart"/>
      <w:r w:rsidRPr="009626C3">
        <w:t>W.GruppenName</w:t>
      </w:r>
      <w:proofErr w:type="spellEnd"/>
      <w:r w:rsidRPr="009626C3">
        <w:t xml:space="preserve"> NOT LIKE '%Fleischprodukte%') ORDER BY BRUTTOPREIS LIMIT 5</w:t>
      </w:r>
    </w:p>
    <w:p w14:paraId="1F6DC5F2" w14:textId="7F586F09" w:rsidR="00FA18F7" w:rsidRDefault="00FA18F7">
      <w:r>
        <w:t xml:space="preserve">Aufgabe 5: </w:t>
      </w:r>
      <w:r w:rsidR="00E6577C" w:rsidRPr="00E6577C">
        <w:t>SELECT *, ROUND(((</w:t>
      </w:r>
      <w:proofErr w:type="spellStart"/>
      <w:r w:rsidR="00E6577C" w:rsidRPr="00E6577C">
        <w:t>verkaufspreis</w:t>
      </w:r>
      <w:proofErr w:type="spellEnd"/>
      <w:r w:rsidR="00E6577C" w:rsidRPr="00E6577C">
        <w:t>) - (</w:t>
      </w:r>
      <w:proofErr w:type="spellStart"/>
      <w:r w:rsidR="00E6577C" w:rsidRPr="00E6577C">
        <w:t>verkaufspreis</w:t>
      </w:r>
      <w:proofErr w:type="spellEnd"/>
      <w:r w:rsidR="00E6577C" w:rsidRPr="00E6577C">
        <w:t xml:space="preserve"> * Rabatt)) * 1.19 * Anzahl, 2) AS </w:t>
      </w:r>
      <w:proofErr w:type="gramStart"/>
      <w:r w:rsidR="00E6577C" w:rsidRPr="00E6577C">
        <w:t>Gesamtpreis  FROM</w:t>
      </w:r>
      <w:proofErr w:type="gramEnd"/>
      <w:r w:rsidR="00E6577C" w:rsidRPr="00E6577C">
        <w:t xml:space="preserve"> </w:t>
      </w:r>
      <w:proofErr w:type="spellStart"/>
      <w:r w:rsidR="00E6577C" w:rsidRPr="00E6577C">
        <w:t>KdAuftragsposition</w:t>
      </w:r>
      <w:proofErr w:type="spellEnd"/>
      <w:r w:rsidR="00E6577C" w:rsidRPr="00E6577C">
        <w:t xml:space="preserve"> LEFT JOIN Artikel ON Artikel = </w:t>
      </w:r>
      <w:proofErr w:type="spellStart"/>
      <w:r w:rsidR="00E6577C" w:rsidRPr="00E6577C">
        <w:t>ArtikelNr</w:t>
      </w:r>
      <w:proofErr w:type="spellEnd"/>
      <w:r w:rsidR="00E6577C" w:rsidRPr="00E6577C">
        <w:t xml:space="preserve"> LEFT JOIN </w:t>
      </w:r>
      <w:proofErr w:type="spellStart"/>
      <w:r w:rsidR="00E6577C" w:rsidRPr="00E6577C">
        <w:t>KdAuftrag</w:t>
      </w:r>
      <w:proofErr w:type="spellEnd"/>
      <w:r w:rsidR="00E6577C" w:rsidRPr="00E6577C">
        <w:t xml:space="preserve"> ON Auftrag = </w:t>
      </w:r>
      <w:proofErr w:type="spellStart"/>
      <w:r w:rsidR="00E6577C" w:rsidRPr="00E6577C">
        <w:t>AuftragsNr</w:t>
      </w:r>
      <w:proofErr w:type="spellEnd"/>
      <w:r w:rsidR="00E6577C" w:rsidRPr="00E6577C">
        <w:t xml:space="preserve"> WHERE Auftragsdatum BETWEEN '2016-01-01' AND '2016-03-31'  </w:t>
      </w:r>
    </w:p>
    <w:p w14:paraId="7EA8ACFE" w14:textId="323D6A4B" w:rsidR="00E6577C" w:rsidRDefault="00972C52">
      <w:r>
        <w:t xml:space="preserve">Aufgabe 6: </w:t>
      </w:r>
      <w:r w:rsidRPr="00972C52">
        <w:t>SELECT Vorname, Nachname, (</w:t>
      </w:r>
      <w:proofErr w:type="gramStart"/>
      <w:r w:rsidRPr="00972C52">
        <w:t>DATEDIFF(</w:t>
      </w:r>
      <w:proofErr w:type="gramEnd"/>
      <w:r w:rsidRPr="00972C52">
        <w:t xml:space="preserve">CURRENT_DATE, Geburtsdatum)/365) AS </w:t>
      </w:r>
      <w:proofErr w:type="spellStart"/>
      <w:r w:rsidRPr="00972C52">
        <w:t>BeuteAlter</w:t>
      </w:r>
      <w:proofErr w:type="spellEnd"/>
      <w:r w:rsidRPr="00972C52">
        <w:t xml:space="preserve"> </w:t>
      </w:r>
      <w:proofErr w:type="spellStart"/>
      <w:r w:rsidRPr="00972C52">
        <w:t>From</w:t>
      </w:r>
      <w:proofErr w:type="spellEnd"/>
      <w:r w:rsidRPr="00972C52">
        <w:t xml:space="preserve"> Personal WHERE Geschlecht = 'W' AND (DATEDIFF(CURRENT_DATE, Geburtsdatum)/365) BETWEEN 25 AND 35</w:t>
      </w:r>
    </w:p>
    <w:p w14:paraId="3303228C" w14:textId="17B4E45A" w:rsidR="00972C52" w:rsidRDefault="00972C52">
      <w:r>
        <w:t xml:space="preserve">Aufgabe 7: </w:t>
      </w:r>
      <w:r w:rsidR="00101215" w:rsidRPr="00101215">
        <w:t xml:space="preserve">SELECT Lieferant, Artikelname, Angebotsdatum FROM </w:t>
      </w:r>
      <w:proofErr w:type="spellStart"/>
      <w:r w:rsidR="00101215" w:rsidRPr="00101215">
        <w:t>liefangebot</w:t>
      </w:r>
      <w:proofErr w:type="spellEnd"/>
      <w:r w:rsidR="00101215" w:rsidRPr="00101215">
        <w:t xml:space="preserve"> LEFT JOIN </w:t>
      </w:r>
      <w:proofErr w:type="spellStart"/>
      <w:r w:rsidR="00101215" w:rsidRPr="00101215">
        <w:t>artikel</w:t>
      </w:r>
      <w:proofErr w:type="spellEnd"/>
      <w:r w:rsidR="00101215" w:rsidRPr="00101215">
        <w:t xml:space="preserve"> ON Artikel = </w:t>
      </w:r>
      <w:proofErr w:type="spellStart"/>
      <w:r w:rsidR="00101215" w:rsidRPr="00101215">
        <w:t>Artikelnr</w:t>
      </w:r>
      <w:proofErr w:type="spellEnd"/>
      <w:r w:rsidR="00101215" w:rsidRPr="00101215">
        <w:t xml:space="preserve"> WHERE </w:t>
      </w:r>
      <w:proofErr w:type="gramStart"/>
      <w:r w:rsidR="00101215" w:rsidRPr="00101215">
        <w:t>DATEDIFF(</w:t>
      </w:r>
      <w:proofErr w:type="gramEnd"/>
      <w:r w:rsidR="00101215" w:rsidRPr="00101215">
        <w:t>'2017-10-01', Angebotsdatum) &gt; 15</w:t>
      </w:r>
    </w:p>
    <w:p w14:paraId="790B771C" w14:textId="77777777" w:rsidR="00C0174D" w:rsidRDefault="00097B87" w:rsidP="00DC01F7">
      <w:r>
        <w:t xml:space="preserve">Aufgabe 8: </w:t>
      </w:r>
      <w:r w:rsidR="00DC01F7" w:rsidRPr="00DC01F7">
        <w:t xml:space="preserve">SELECT </w:t>
      </w:r>
      <w:proofErr w:type="spellStart"/>
      <w:r w:rsidR="00DC01F7" w:rsidRPr="00DC01F7">
        <w:t>LFirma</w:t>
      </w:r>
      <w:proofErr w:type="spellEnd"/>
      <w:r w:rsidR="00DC01F7" w:rsidRPr="00DC01F7">
        <w:t xml:space="preserve">, </w:t>
      </w:r>
      <w:proofErr w:type="gramStart"/>
      <w:r w:rsidR="00DC01F7" w:rsidRPr="00DC01F7">
        <w:t>ROUND(</w:t>
      </w:r>
      <w:proofErr w:type="gramEnd"/>
      <w:r w:rsidR="00DC01F7" w:rsidRPr="00DC01F7">
        <w:t xml:space="preserve">Angebotspreis * (1 - Lieferantenrabatt), 2) AS Preis, Artikelname, </w:t>
      </w:r>
      <w:proofErr w:type="spellStart"/>
      <w:r w:rsidR="00DC01F7" w:rsidRPr="00DC01F7">
        <w:t>ArtikelNr</w:t>
      </w:r>
      <w:proofErr w:type="spellEnd"/>
      <w:r w:rsidR="00DC01F7" w:rsidRPr="00DC01F7">
        <w:t xml:space="preserve"> FROM </w:t>
      </w:r>
      <w:proofErr w:type="spellStart"/>
      <w:r w:rsidR="00DC01F7" w:rsidRPr="00DC01F7">
        <w:t>liefangebot</w:t>
      </w:r>
      <w:proofErr w:type="spellEnd"/>
      <w:r w:rsidR="00DC01F7" w:rsidRPr="00DC01F7">
        <w:t xml:space="preserve"> JOIN </w:t>
      </w:r>
      <w:proofErr w:type="spellStart"/>
      <w:r w:rsidR="00DC01F7" w:rsidRPr="00DC01F7">
        <w:t>lieferant</w:t>
      </w:r>
      <w:proofErr w:type="spellEnd"/>
      <w:r w:rsidR="00DC01F7" w:rsidRPr="00DC01F7">
        <w:t xml:space="preserve"> ON </w:t>
      </w:r>
      <w:proofErr w:type="spellStart"/>
      <w:r w:rsidR="00DC01F7" w:rsidRPr="00DC01F7">
        <w:t>LNr</w:t>
      </w:r>
      <w:proofErr w:type="spellEnd"/>
      <w:r w:rsidR="00DC01F7" w:rsidRPr="00DC01F7">
        <w:t xml:space="preserve"> = Lieferant JOIN </w:t>
      </w:r>
      <w:proofErr w:type="spellStart"/>
      <w:r w:rsidR="00DC01F7" w:rsidRPr="00DC01F7">
        <w:t>artikel</w:t>
      </w:r>
      <w:proofErr w:type="spellEnd"/>
      <w:r w:rsidR="00DC01F7" w:rsidRPr="00DC01F7">
        <w:t xml:space="preserve"> ON </w:t>
      </w:r>
      <w:proofErr w:type="spellStart"/>
      <w:r w:rsidR="00DC01F7" w:rsidRPr="00DC01F7">
        <w:t>ArtikelNr</w:t>
      </w:r>
      <w:proofErr w:type="spellEnd"/>
      <w:r w:rsidR="00DC01F7" w:rsidRPr="00DC01F7">
        <w:t xml:space="preserve"> = </w:t>
      </w:r>
      <w:proofErr w:type="spellStart"/>
      <w:r w:rsidR="00DC01F7" w:rsidRPr="00DC01F7">
        <w:t>artikel</w:t>
      </w:r>
      <w:proofErr w:type="spellEnd"/>
      <w:r w:rsidR="00DC01F7" w:rsidRPr="00DC01F7">
        <w:t xml:space="preserve"> WHERE Artikelname LIKE 'C%' OR </w:t>
      </w:r>
      <w:proofErr w:type="spellStart"/>
      <w:r w:rsidR="00DC01F7" w:rsidRPr="00DC01F7">
        <w:t>artikelname</w:t>
      </w:r>
      <w:proofErr w:type="spellEnd"/>
      <w:r w:rsidR="00DC01F7" w:rsidRPr="00DC01F7">
        <w:t xml:space="preserve"> LIKE 'I%' ORDER BY </w:t>
      </w:r>
      <w:proofErr w:type="spellStart"/>
      <w:r w:rsidR="00DC01F7" w:rsidRPr="00DC01F7">
        <w:t>artikelname</w:t>
      </w:r>
      <w:proofErr w:type="spellEnd"/>
      <w:r w:rsidR="00DC01F7" w:rsidRPr="00DC01F7">
        <w:t xml:space="preserve">, </w:t>
      </w:r>
      <w:proofErr w:type="spellStart"/>
      <w:r w:rsidR="00DC01F7" w:rsidRPr="00DC01F7">
        <w:t>Preis</w:t>
      </w:r>
      <w:r w:rsidR="00C0174D">
        <w:t>S</w:t>
      </w:r>
      <w:proofErr w:type="spellEnd"/>
    </w:p>
    <w:p w14:paraId="214C46F9" w14:textId="77777777" w:rsidR="009648F6" w:rsidRDefault="00C0174D" w:rsidP="00DC01F7">
      <w:r>
        <w:t xml:space="preserve">Aufgabe 9: </w:t>
      </w:r>
      <w:r w:rsidRPr="00C0174D">
        <w:t xml:space="preserve">SELECT </w:t>
      </w:r>
      <w:proofErr w:type="spellStart"/>
      <w:r w:rsidRPr="00C0174D">
        <w:t>LFirma</w:t>
      </w:r>
      <w:proofErr w:type="spellEnd"/>
      <w:r w:rsidRPr="00C0174D">
        <w:t xml:space="preserve">, Artikelname, </w:t>
      </w:r>
      <w:proofErr w:type="spellStart"/>
      <w:r w:rsidRPr="00C0174D">
        <w:t>ArtikelNr</w:t>
      </w:r>
      <w:proofErr w:type="spellEnd"/>
      <w:r w:rsidRPr="00C0174D">
        <w:t xml:space="preserve">, </w:t>
      </w:r>
      <w:proofErr w:type="spellStart"/>
      <w:r w:rsidRPr="00C0174D">
        <w:t>BestellteAnzahl</w:t>
      </w:r>
      <w:proofErr w:type="spellEnd"/>
      <w:r w:rsidRPr="00C0174D">
        <w:t xml:space="preserve">, Bestelldatum FROM </w:t>
      </w:r>
      <w:proofErr w:type="spellStart"/>
      <w:r w:rsidRPr="00C0174D">
        <w:t>liefbestellung</w:t>
      </w:r>
      <w:proofErr w:type="spellEnd"/>
      <w:r w:rsidRPr="00C0174D">
        <w:t xml:space="preserve"> JOIN </w:t>
      </w:r>
      <w:proofErr w:type="spellStart"/>
      <w:r w:rsidRPr="00C0174D">
        <w:t>liefbestellposition</w:t>
      </w:r>
      <w:proofErr w:type="spellEnd"/>
      <w:r w:rsidRPr="00C0174D">
        <w:t xml:space="preserve"> on </w:t>
      </w:r>
      <w:proofErr w:type="spellStart"/>
      <w:r w:rsidRPr="00C0174D">
        <w:t>BestellNr</w:t>
      </w:r>
      <w:proofErr w:type="spellEnd"/>
      <w:r w:rsidRPr="00C0174D">
        <w:t xml:space="preserve"> = Bestellung JOIN Artikel ON Artikel = </w:t>
      </w:r>
      <w:proofErr w:type="spellStart"/>
      <w:r w:rsidRPr="00C0174D">
        <w:t>artikelnr</w:t>
      </w:r>
      <w:proofErr w:type="spellEnd"/>
      <w:r w:rsidRPr="00C0174D">
        <w:t xml:space="preserve"> JOIN Lieferant ON </w:t>
      </w:r>
      <w:proofErr w:type="spellStart"/>
      <w:r w:rsidRPr="00C0174D">
        <w:t>Lnr</w:t>
      </w:r>
      <w:proofErr w:type="spellEnd"/>
      <w:r w:rsidRPr="00C0174D">
        <w:t xml:space="preserve"> = Lieferant WHERE </w:t>
      </w:r>
      <w:proofErr w:type="spellStart"/>
      <w:proofErr w:type="gramStart"/>
      <w:r w:rsidRPr="00C0174D">
        <w:t>Month</w:t>
      </w:r>
      <w:proofErr w:type="spellEnd"/>
      <w:r w:rsidRPr="00C0174D">
        <w:t>(</w:t>
      </w:r>
      <w:proofErr w:type="gramEnd"/>
      <w:r w:rsidRPr="00C0174D">
        <w:t xml:space="preserve">Bestelldatum) = 05 OR Day(Bestelldatum) = 30 ORDER BY </w:t>
      </w:r>
      <w:proofErr w:type="spellStart"/>
      <w:r w:rsidRPr="00C0174D">
        <w:t>BestellteAnzahl</w:t>
      </w:r>
      <w:proofErr w:type="spellEnd"/>
      <w:r w:rsidRPr="00C0174D">
        <w:t xml:space="preserve"> DESC</w:t>
      </w:r>
    </w:p>
    <w:p w14:paraId="1A556CC5" w14:textId="48832AB2" w:rsidR="00F01B4C" w:rsidRPr="00F01B4C" w:rsidRDefault="009648F6" w:rsidP="00DC01F7">
      <w:r>
        <w:t xml:space="preserve">Aufgabe 10: </w:t>
      </w:r>
      <w:r w:rsidR="0011159C" w:rsidRPr="0011159C">
        <w:t xml:space="preserve">SELECT </w:t>
      </w:r>
      <w:proofErr w:type="spellStart"/>
      <w:r w:rsidR="0011159C" w:rsidRPr="0011159C">
        <w:t>LFirma</w:t>
      </w:r>
      <w:proofErr w:type="spellEnd"/>
      <w:r w:rsidR="0011159C" w:rsidRPr="0011159C">
        <w:t xml:space="preserve">, Artikelname, </w:t>
      </w:r>
      <w:proofErr w:type="spellStart"/>
      <w:r w:rsidR="0011159C" w:rsidRPr="0011159C">
        <w:t>ArtikelNr</w:t>
      </w:r>
      <w:proofErr w:type="spellEnd"/>
      <w:r w:rsidR="0011159C" w:rsidRPr="0011159C">
        <w:t xml:space="preserve">, </w:t>
      </w:r>
      <w:proofErr w:type="spellStart"/>
      <w:r w:rsidR="0011159C" w:rsidRPr="0011159C">
        <w:t>BestellteAnzahl</w:t>
      </w:r>
      <w:proofErr w:type="spellEnd"/>
      <w:r w:rsidR="0011159C" w:rsidRPr="0011159C">
        <w:t xml:space="preserve">, Bestelldatum, Round(Einkaufspreis * (1 - Lieferantenrabatt) * 1.19 * </w:t>
      </w:r>
      <w:proofErr w:type="spellStart"/>
      <w:r w:rsidR="0011159C" w:rsidRPr="0011159C">
        <w:t>BestellteAnzahl</w:t>
      </w:r>
      <w:proofErr w:type="spellEnd"/>
      <w:r w:rsidR="0011159C" w:rsidRPr="0011159C">
        <w:t xml:space="preserve">, 2) </w:t>
      </w:r>
      <w:proofErr w:type="spellStart"/>
      <w:r w:rsidR="0011159C" w:rsidRPr="0011159C">
        <w:t>as</w:t>
      </w:r>
      <w:proofErr w:type="spellEnd"/>
      <w:r w:rsidR="0011159C" w:rsidRPr="0011159C">
        <w:t xml:space="preserve"> Preis FROM </w:t>
      </w:r>
      <w:proofErr w:type="spellStart"/>
      <w:r w:rsidR="0011159C" w:rsidRPr="0011159C">
        <w:t>liefbestellung</w:t>
      </w:r>
      <w:proofErr w:type="spellEnd"/>
      <w:r w:rsidR="0011159C" w:rsidRPr="0011159C">
        <w:t xml:space="preserve"> JOIN </w:t>
      </w:r>
      <w:proofErr w:type="spellStart"/>
      <w:r w:rsidR="0011159C" w:rsidRPr="0011159C">
        <w:t>liefbestellposition</w:t>
      </w:r>
      <w:proofErr w:type="spellEnd"/>
      <w:r w:rsidR="0011159C" w:rsidRPr="0011159C">
        <w:t xml:space="preserve"> on </w:t>
      </w:r>
      <w:proofErr w:type="spellStart"/>
      <w:r w:rsidR="0011159C" w:rsidRPr="0011159C">
        <w:t>BestellNr</w:t>
      </w:r>
      <w:proofErr w:type="spellEnd"/>
      <w:r w:rsidR="0011159C" w:rsidRPr="0011159C">
        <w:t xml:space="preserve"> = Bestellung JOIN Artikel ON Artikel = </w:t>
      </w:r>
      <w:proofErr w:type="spellStart"/>
      <w:r w:rsidR="0011159C" w:rsidRPr="0011159C">
        <w:t>artikelnr</w:t>
      </w:r>
      <w:proofErr w:type="spellEnd"/>
      <w:r w:rsidR="0011159C" w:rsidRPr="0011159C">
        <w:t xml:space="preserve"> JOIN Lieferant ON </w:t>
      </w:r>
      <w:proofErr w:type="spellStart"/>
      <w:r w:rsidR="0011159C" w:rsidRPr="0011159C">
        <w:t>Lnr</w:t>
      </w:r>
      <w:proofErr w:type="spellEnd"/>
      <w:r w:rsidR="0011159C" w:rsidRPr="0011159C">
        <w:t xml:space="preserve"> = Lieferant </w:t>
      </w:r>
      <w:proofErr w:type="spellStart"/>
      <w:r w:rsidR="0011159C" w:rsidRPr="0011159C">
        <w:t>order</w:t>
      </w:r>
      <w:proofErr w:type="spellEnd"/>
      <w:r w:rsidR="0011159C" w:rsidRPr="0011159C">
        <w:t xml:space="preserve"> </w:t>
      </w:r>
      <w:proofErr w:type="spellStart"/>
      <w:r w:rsidR="0011159C" w:rsidRPr="0011159C">
        <w:t>by</w:t>
      </w:r>
      <w:proofErr w:type="spellEnd"/>
      <w:r w:rsidR="0011159C" w:rsidRPr="0011159C">
        <w:t xml:space="preserve"> preis DESC LIMIT 10</w:t>
      </w:r>
      <w:bookmarkStart w:id="0" w:name="_GoBack"/>
      <w:bookmarkEnd w:id="0"/>
      <w:r w:rsidR="00F01B4C">
        <w:tab/>
      </w:r>
    </w:p>
    <w:sectPr w:rsidR="00F01B4C" w:rsidRPr="00F01B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E2"/>
    <w:rsid w:val="00062CE2"/>
    <w:rsid w:val="00097B87"/>
    <w:rsid w:val="00101215"/>
    <w:rsid w:val="0011159C"/>
    <w:rsid w:val="00186594"/>
    <w:rsid w:val="00516804"/>
    <w:rsid w:val="00902D69"/>
    <w:rsid w:val="009626C3"/>
    <w:rsid w:val="009648F6"/>
    <w:rsid w:val="00972C52"/>
    <w:rsid w:val="00C0174D"/>
    <w:rsid w:val="00DC01F7"/>
    <w:rsid w:val="00E6577C"/>
    <w:rsid w:val="00F01B4C"/>
    <w:rsid w:val="00FA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A8F8"/>
  <w15:chartTrackingRefBased/>
  <w15:docId w15:val="{9D0FD508-7579-49C7-9898-D415303F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8</cp:revision>
  <dcterms:created xsi:type="dcterms:W3CDTF">2021-05-31T10:00:00Z</dcterms:created>
  <dcterms:modified xsi:type="dcterms:W3CDTF">2021-06-07T10:23:00Z</dcterms:modified>
</cp:coreProperties>
</file>