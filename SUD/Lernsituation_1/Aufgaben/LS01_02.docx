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A10FD" w14:textId="612805B8" w:rsidR="005A59A2" w:rsidRDefault="005A59A2" w:rsidP="005A59A2">
      <w:pPr>
        <w:pStyle w:val="Aufgabentext"/>
      </w:pPr>
    </w:p>
    <w:p w14:paraId="577055A9" w14:textId="23A5C54B" w:rsidR="00B77F8D" w:rsidRDefault="00B77F8D" w:rsidP="005A59A2">
      <w:pPr>
        <w:pStyle w:val="Aufgabentext"/>
      </w:pPr>
    </w:p>
    <w:p w14:paraId="298E9AE6" w14:textId="6FB016A9" w:rsidR="00B77F8D" w:rsidRDefault="00B77F8D" w:rsidP="005A59A2">
      <w:pPr>
        <w:pStyle w:val="Aufgabentext"/>
      </w:pPr>
      <w:r>
        <w:t>Sie haben heute einen Ihrer ersten Tage bei der JIKU IT-Solutions Hamburg GmbH.</w:t>
      </w:r>
    </w:p>
    <w:p w14:paraId="516237BF" w14:textId="1EE6ED4E" w:rsidR="00B77F8D" w:rsidRDefault="00B77F8D" w:rsidP="005A59A2">
      <w:pPr>
        <w:pStyle w:val="Aufgabentext"/>
      </w:pPr>
      <w:r>
        <w:t>Nachdem Ihnen ein Arbeitsplatz zugeteilt worden ist erhalten Sie eine kurze Einführung von Max, einem Auszubildenden aus dem dritten Ausbildungsjahr, zur Ablage von Dokumenten.</w:t>
      </w:r>
    </w:p>
    <w:p w14:paraId="449027AE" w14:textId="694F0E9B" w:rsidR="00B77F8D" w:rsidRDefault="00B77F8D" w:rsidP="005A59A2">
      <w:pPr>
        <w:pStyle w:val="Aufgabentext"/>
      </w:pPr>
    </w:p>
    <w:p w14:paraId="18F04CB1" w14:textId="0B90AD06" w:rsidR="00B77F8D" w:rsidRDefault="00B77F8D" w:rsidP="00B77F8D">
      <w:pPr>
        <w:pStyle w:val="Aufgabentext"/>
        <w:ind w:left="705" w:hanging="705"/>
      </w:pPr>
      <w:r>
        <w:t>Max:</w:t>
      </w:r>
      <w:r>
        <w:tab/>
        <w:t xml:space="preserve">Wir nutzen im Unternehmen </w:t>
      </w:r>
      <w:r w:rsidR="001F1713">
        <w:t>„</w:t>
      </w:r>
      <w:proofErr w:type="spellStart"/>
      <w:r>
        <w:t>Git</w:t>
      </w:r>
      <w:proofErr w:type="spellEnd"/>
      <w:r w:rsidR="001F1713">
        <w:t>“</w:t>
      </w:r>
      <w:r>
        <w:t xml:space="preserve"> um Dokumente abzulegen, auf die auch andere Zugriff haben sollen. </w:t>
      </w:r>
      <w:r w:rsidR="001F1713">
        <w:t>„</w:t>
      </w:r>
      <w:proofErr w:type="spellStart"/>
      <w:r>
        <w:t>Git</w:t>
      </w:r>
      <w:proofErr w:type="spellEnd"/>
      <w:r w:rsidR="001F1713">
        <w:t>“</w:t>
      </w:r>
      <w:r>
        <w:t xml:space="preserve"> ermöglicht uns darüber hinaus eine Versionsverwaltung. Eine Versionsverwaltung ist ein</w:t>
      </w:r>
      <w:r w:rsidR="005A29AE">
        <w:t xml:space="preserve"> System, das zur Erfassung von Änderungen an Dokumenten oder Dateien verwendet wird. Alle Versionen werden in einem Archiv mit Zeitstempel und Benutzerkennung gesichert und können später wiederhergestellt werden. Versionsverwaltungssysteme werden typischerweise in der Softwareentwicklung eingesetzt, um Quelltexte zu verwalten. Versionsverwaltung kommt auch bei Büroanwendungen oder Content-Management-Systemen zum Einsatz. Es werden drei Formen der Versionsverwaltung unterschieden die lokale, zentrale und die verteilte Versionsverwaltung.</w:t>
      </w:r>
      <w:r w:rsidR="6C37FF6B">
        <w:t xml:space="preserve"> Hier schau mal in dieses eBook rein. Das erklärt das ganz gut.</w:t>
      </w:r>
    </w:p>
    <w:p w14:paraId="06D5623E" w14:textId="4326A0EA" w:rsidR="005A29AE" w:rsidRDefault="005A29AE" w:rsidP="00B77F8D">
      <w:pPr>
        <w:pStyle w:val="Aufgabentext"/>
        <w:ind w:left="705" w:hanging="705"/>
      </w:pPr>
    </w:p>
    <w:p w14:paraId="3BF81A48" w14:textId="38151DDD" w:rsidR="005A29AE" w:rsidRDefault="005A29AE" w:rsidP="00B77F8D">
      <w:pPr>
        <w:pStyle w:val="Aufgabentext"/>
        <w:ind w:left="705" w:hanging="705"/>
      </w:pPr>
    </w:p>
    <w:p w14:paraId="753584F5" w14:textId="696CDB50" w:rsidR="005A29AE" w:rsidRDefault="005A29AE" w:rsidP="77502A14">
      <w:pPr>
        <w:pStyle w:val="Aufgabentext"/>
        <w:spacing w:line="259" w:lineRule="auto"/>
        <w:ind w:left="705" w:hanging="705"/>
        <w:rPr>
          <w:highlight w:val="yellow"/>
        </w:rPr>
      </w:pPr>
      <w:r>
        <w:t>Aufgabe 1</w:t>
      </w:r>
      <w:r w:rsidR="001F1713">
        <w:t xml:space="preserve"> </w:t>
      </w:r>
      <w:r w:rsidR="05661F86">
        <w:t>(30 Minuten)</w:t>
      </w:r>
    </w:p>
    <w:p w14:paraId="1A15486D" w14:textId="3D883F89" w:rsidR="005A29AE" w:rsidRDefault="005A29AE" w:rsidP="00B77F8D">
      <w:pPr>
        <w:pStyle w:val="Aufgabentext"/>
        <w:ind w:left="705" w:hanging="705"/>
      </w:pPr>
    </w:p>
    <w:p w14:paraId="073C10FB" w14:textId="1FFBDE69" w:rsidR="005A29AE" w:rsidRDefault="005A29AE" w:rsidP="00EA6525">
      <w:pPr>
        <w:pStyle w:val="Aufgabentext"/>
      </w:pPr>
      <w:r>
        <w:t xml:space="preserve">Recherchieren </w:t>
      </w:r>
      <w:r w:rsidR="00EA6525">
        <w:t xml:space="preserve">Sie was eine Versionsverwaltung ausmacht und </w:t>
      </w:r>
      <w:r>
        <w:t xml:space="preserve">worin sich die verschiedenen Varianten der </w:t>
      </w:r>
      <w:r w:rsidR="00EA6525">
        <w:t>V</w:t>
      </w:r>
      <w:r>
        <w:t>ersionsverwaltung unterscheiden. Benennen Sie hierbei</w:t>
      </w:r>
    </w:p>
    <w:p w14:paraId="2EFA3E9E" w14:textId="75FF7CF7" w:rsidR="005A29AE" w:rsidRDefault="005A29AE" w:rsidP="00B77F8D">
      <w:pPr>
        <w:pStyle w:val="Aufgabentext"/>
        <w:ind w:left="705" w:hanging="705"/>
      </w:pPr>
      <w:r>
        <w:t>konkrete Vor- und Nachteile der jeweiligen Variante.</w:t>
      </w:r>
    </w:p>
    <w:p w14:paraId="2A65AD3C" w14:textId="19B3A8B2" w:rsidR="00B77F8D" w:rsidRDefault="00B77F8D" w:rsidP="00B77F8D">
      <w:pPr>
        <w:pStyle w:val="Aufgabentext"/>
        <w:ind w:left="705" w:hanging="705"/>
      </w:pPr>
    </w:p>
    <w:p w14:paraId="1C5B7C99" w14:textId="7CC7BB71" w:rsidR="00B77F8D" w:rsidRDefault="00B77F8D" w:rsidP="00B77F8D">
      <w:pPr>
        <w:pStyle w:val="Aufgabentext"/>
        <w:ind w:left="705" w:hanging="705"/>
      </w:pPr>
    </w:p>
    <w:p w14:paraId="156ED14B" w14:textId="575FEBCF" w:rsidR="00B77F8D" w:rsidRDefault="00B77F8D" w:rsidP="00B77F8D">
      <w:pPr>
        <w:pStyle w:val="Aufgabentext"/>
        <w:ind w:left="705" w:hanging="705"/>
      </w:pPr>
    </w:p>
    <w:p w14:paraId="15E63B92" w14:textId="3C87FB93" w:rsidR="00B77F8D" w:rsidRDefault="00B77F8D" w:rsidP="00B77F8D">
      <w:pPr>
        <w:pStyle w:val="Aufgabentext"/>
        <w:ind w:left="705" w:hanging="705"/>
      </w:pPr>
    </w:p>
    <w:p w14:paraId="47CAFE55" w14:textId="5DC53981" w:rsidR="00B77F8D" w:rsidRDefault="005A29AE" w:rsidP="00B77F8D">
      <w:pPr>
        <w:pStyle w:val="Aufgabentext"/>
        <w:ind w:left="705" w:hanging="705"/>
      </w:pPr>
      <w:r>
        <w:t>Max:</w:t>
      </w:r>
      <w:r>
        <w:tab/>
      </w:r>
      <w:r w:rsidR="001F1713">
        <w:t>„</w:t>
      </w:r>
      <w:proofErr w:type="spellStart"/>
      <w:r>
        <w:t>Git</w:t>
      </w:r>
      <w:proofErr w:type="spellEnd"/>
      <w:r w:rsidR="001F1713">
        <w:t>“</w:t>
      </w:r>
      <w:r>
        <w:t xml:space="preserve"> ist eine verteilte Versionsverwaltung, welche </w:t>
      </w:r>
      <w:r w:rsidR="001F1713">
        <w:t>für die JIKU IT-</w:t>
      </w:r>
      <w:r w:rsidR="001F1713" w:rsidRPr="001F1713">
        <w:t xml:space="preserve"> </w:t>
      </w:r>
      <w:r w:rsidR="001F1713">
        <w:t>Solutions Hamburg GmbH als zentrale Dokumentenablage dient</w:t>
      </w:r>
      <w:r>
        <w:t xml:space="preserve">. </w:t>
      </w:r>
      <w:r w:rsidR="001F1713">
        <w:t xml:space="preserve">Aber </w:t>
      </w:r>
      <w:r w:rsidR="61CE285E">
        <w:t>was</w:t>
      </w:r>
      <w:r w:rsidR="001F1713">
        <w:t xml:space="preserve"> </w:t>
      </w:r>
      <w:r w:rsidR="2F7A8A4C">
        <w:t xml:space="preserve">macht </w:t>
      </w:r>
      <w:proofErr w:type="spellStart"/>
      <w:r w:rsidR="2F7A8A4C">
        <w:t>Git</w:t>
      </w:r>
      <w:proofErr w:type="spellEnd"/>
      <w:r w:rsidR="2F7A8A4C">
        <w:t xml:space="preserve"> nun so beliebt? </w:t>
      </w:r>
    </w:p>
    <w:p w14:paraId="768CC02F" w14:textId="1C141D82" w:rsidR="001F1713" w:rsidRDefault="001F1713" w:rsidP="00B77F8D">
      <w:pPr>
        <w:pStyle w:val="Aufgabentext"/>
        <w:ind w:left="705" w:hanging="705"/>
      </w:pPr>
    </w:p>
    <w:p w14:paraId="4ABCB7DA" w14:textId="77777777" w:rsidR="001F1713" w:rsidRDefault="001F1713" w:rsidP="00B77F8D">
      <w:pPr>
        <w:pStyle w:val="Aufgabentext"/>
        <w:ind w:left="705" w:hanging="705"/>
      </w:pPr>
    </w:p>
    <w:p w14:paraId="72113913" w14:textId="5CA1D0F8" w:rsidR="001F1713" w:rsidRDefault="001F1713" w:rsidP="77502A14">
      <w:pPr>
        <w:pStyle w:val="Aufgabentext"/>
        <w:ind w:left="705" w:hanging="705"/>
        <w:rPr>
          <w:highlight w:val="yellow"/>
        </w:rPr>
      </w:pPr>
      <w:r>
        <w:t>Aufgabe 2</w:t>
      </w:r>
      <w:r w:rsidR="00023FE6">
        <w:t xml:space="preserve"> </w:t>
      </w:r>
      <w:r w:rsidR="592CD07E">
        <w:t>(30 Minuten)</w:t>
      </w:r>
    </w:p>
    <w:p w14:paraId="16F6FB51" w14:textId="1A61627E" w:rsidR="001F1713" w:rsidRDefault="00023FE6" w:rsidP="00023FE6">
      <w:pPr>
        <w:pStyle w:val="Aufgabentext"/>
      </w:pPr>
      <w:r>
        <w:t>Halten Sie stichpunktartig, bei Bedarf unterstützt von Bildern, fest was „</w:t>
      </w:r>
      <w:proofErr w:type="spellStart"/>
      <w:r>
        <w:t>Git</w:t>
      </w:r>
      <w:proofErr w:type="spellEnd"/>
      <w:r>
        <w:t>“ ausmacht. Ihre Arbeitsergebnisse müssen so aufbereitet sein, dass sie der Klasse präsentiert werden können.</w:t>
      </w:r>
    </w:p>
    <w:p w14:paraId="250C42F5" w14:textId="627179E8" w:rsidR="000359AF" w:rsidRDefault="000359AF" w:rsidP="00023FE6">
      <w:pPr>
        <w:pStyle w:val="Aufgabentext"/>
      </w:pPr>
    </w:p>
    <w:p w14:paraId="365EAF5F" w14:textId="697A8D2D" w:rsidR="000359AF" w:rsidRDefault="000359AF" w:rsidP="00023FE6">
      <w:pPr>
        <w:pStyle w:val="Aufgabentext"/>
      </w:pPr>
    </w:p>
    <w:sectPr w:rsidR="000359AF" w:rsidSect="003D2EEB">
      <w:headerReference w:type="even" r:id="rId7"/>
      <w:headerReference w:type="default" r:id="rId8"/>
      <w:footerReference w:type="even" r:id="rId9"/>
      <w:footerReference w:type="default" r:id="rId10"/>
      <w:headerReference w:type="first" r:id="rId11"/>
      <w:footerReference w:type="first" r:id="rId12"/>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973D5D" w14:textId="77777777" w:rsidR="000B29B5" w:rsidRDefault="000B29B5" w:rsidP="003D2EEB">
      <w:r>
        <w:separator/>
      </w:r>
    </w:p>
  </w:endnote>
  <w:endnote w:type="continuationSeparator" w:id="0">
    <w:p w14:paraId="036BF40C" w14:textId="77777777" w:rsidR="000B29B5" w:rsidRDefault="000B29B5" w:rsidP="003D2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Condensed Light">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6E2566" w14:textId="77777777" w:rsidR="00E77626" w:rsidRDefault="00E7762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4BB70" w14:textId="77777777" w:rsidR="00BD3F65" w:rsidRDefault="000B29B5">
    <w:pPr>
      <w:pStyle w:val="Fuzeile"/>
      <w:jc w:val="right"/>
    </w:pPr>
    <w:sdt>
      <w:sdtPr>
        <w:id w:val="-356202792"/>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AC57CC">
          <w:rPr>
            <w:noProof/>
          </w:rPr>
          <w:t>2</w:t>
        </w:r>
        <w:r w:rsidR="00BD3F65">
          <w:fldChar w:fldCharType="end"/>
        </w:r>
      </w:sdtContent>
    </w:sdt>
  </w:p>
  <w:p w14:paraId="7D079246" w14:textId="77777777" w:rsidR="00BD3F65" w:rsidRDefault="00BD3F65">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9487B6" w14:textId="77777777" w:rsidR="00BD3F65" w:rsidRDefault="000B29B5">
    <w:pPr>
      <w:pStyle w:val="Fuzeile"/>
      <w:jc w:val="right"/>
    </w:pPr>
    <w:sdt>
      <w:sdtPr>
        <w:id w:val="205062080"/>
        <w:docPartObj>
          <w:docPartGallery w:val="Page Numbers (Bottom of Page)"/>
          <w:docPartUnique/>
        </w:docPartObj>
      </w:sdtPr>
      <w:sdtEndPr/>
      <w:sdtContent>
        <w:r w:rsidR="00BD3F65">
          <w:fldChar w:fldCharType="begin"/>
        </w:r>
        <w:r w:rsidR="00BD3F65">
          <w:instrText>PAGE   \* MERGEFORMAT</w:instrText>
        </w:r>
        <w:r w:rsidR="00BD3F65">
          <w:fldChar w:fldCharType="separate"/>
        </w:r>
        <w:r w:rsidR="003E7109">
          <w:rPr>
            <w:noProof/>
          </w:rPr>
          <w:t>1</w:t>
        </w:r>
        <w:r w:rsidR="00BD3F65">
          <w:fldChar w:fldCharType="end"/>
        </w:r>
      </w:sdtContent>
    </w:sdt>
  </w:p>
  <w:p w14:paraId="57272C4E" w14:textId="77777777" w:rsidR="00BD3F65" w:rsidRDefault="00BD3F65" w:rsidP="00BD3F65">
    <w:pPr>
      <w:pStyle w:val="Fuzeile"/>
      <w:tabs>
        <w:tab w:val="clear" w:pos="9072"/>
        <w:tab w:val="right" w:pos="1034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335C44" w14:textId="77777777" w:rsidR="000B29B5" w:rsidRDefault="000B29B5" w:rsidP="003D2EEB">
      <w:r>
        <w:separator/>
      </w:r>
    </w:p>
  </w:footnote>
  <w:footnote w:type="continuationSeparator" w:id="0">
    <w:p w14:paraId="0B308738" w14:textId="77777777" w:rsidR="000B29B5" w:rsidRDefault="000B29B5" w:rsidP="003D2E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A819D" w14:textId="77777777" w:rsidR="00E77626" w:rsidRDefault="00E7762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489"/>
      <w:gridCol w:w="3489"/>
      <w:gridCol w:w="3489"/>
    </w:tblGrid>
    <w:tr w:rsidR="77502A14" w14:paraId="2770F982" w14:textId="77777777" w:rsidTr="77502A14">
      <w:tc>
        <w:tcPr>
          <w:tcW w:w="3489" w:type="dxa"/>
        </w:tcPr>
        <w:p w14:paraId="366024A8" w14:textId="4DDCF482" w:rsidR="77502A14" w:rsidRDefault="77502A14" w:rsidP="77502A14">
          <w:pPr>
            <w:pStyle w:val="Kopfzeile"/>
            <w:ind w:left="-115"/>
          </w:pPr>
        </w:p>
      </w:tc>
      <w:tc>
        <w:tcPr>
          <w:tcW w:w="3489" w:type="dxa"/>
        </w:tcPr>
        <w:p w14:paraId="525A3CF6" w14:textId="39073F11" w:rsidR="77502A14" w:rsidRDefault="77502A14" w:rsidP="77502A14">
          <w:pPr>
            <w:pStyle w:val="Kopfzeile"/>
            <w:jc w:val="center"/>
          </w:pPr>
        </w:p>
      </w:tc>
      <w:tc>
        <w:tcPr>
          <w:tcW w:w="3489" w:type="dxa"/>
        </w:tcPr>
        <w:p w14:paraId="505FEE84" w14:textId="7F731D29" w:rsidR="77502A14" w:rsidRDefault="77502A14" w:rsidP="77502A14">
          <w:pPr>
            <w:pStyle w:val="Kopfzeile"/>
            <w:ind w:right="-115"/>
            <w:jc w:val="right"/>
          </w:pPr>
        </w:p>
      </w:tc>
    </w:tr>
  </w:tbl>
  <w:p w14:paraId="7CA65965" w14:textId="2CFD1D8A" w:rsidR="77502A14" w:rsidRDefault="77502A14" w:rsidP="77502A14">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AF9DC7" w14:textId="77777777" w:rsidR="003D2EEB" w:rsidRDefault="003D2EEB">
    <w:pPr>
      <w:pStyle w:val="Kopfzeile"/>
    </w:pPr>
    <w:r>
      <w:rPr>
        <w:noProof/>
        <w:lang w:eastAsia="de-DE"/>
      </w:rPr>
      <w:drawing>
        <wp:anchor distT="0" distB="0" distL="114300" distR="114300" simplePos="0" relativeHeight="251664896" behindDoc="0" locked="0" layoutInCell="1" allowOverlap="1" wp14:anchorId="42CD1E09" wp14:editId="5206185C">
          <wp:simplePos x="0" y="0"/>
          <wp:positionH relativeFrom="column">
            <wp:posOffset>-159707</wp:posOffset>
          </wp:positionH>
          <wp:positionV relativeFrom="paragraph">
            <wp:posOffset>-247650</wp:posOffset>
          </wp:positionV>
          <wp:extent cx="2458192" cy="797760"/>
          <wp:effectExtent l="0" t="0" r="0" b="2540"/>
          <wp:wrapNone/>
          <wp:docPr id="4" name="Grafik 4" descr="C:\Users\Grove\AppData\Local\Microsoft\Windows\INetCache\Content.Word\BWV_logo_lang_bunt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ove\AppData\Local\Microsoft\Windows\INetCache\Content.Word\BWV_logo_lang_bunt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58192" cy="797760"/>
                  </a:xfrm>
                  <a:prstGeom prst="rect">
                    <a:avLst/>
                  </a:prstGeom>
                </pic:spPr>
              </pic:pic>
            </a:graphicData>
          </a:graphic>
          <wp14:sizeRelH relativeFrom="margin">
            <wp14:pctWidth>0</wp14:pctWidth>
          </wp14:sizeRelH>
          <wp14:sizeRelV relativeFrom="margin">
            <wp14:pctHeight>0</wp14:pctHeight>
          </wp14:sizeRelV>
        </wp:anchor>
      </w:drawing>
    </w:r>
  </w:p>
  <w:p w14:paraId="1844AD44" w14:textId="77777777" w:rsidR="003D2EEB" w:rsidRDefault="003D2EEB">
    <w:pPr>
      <w:pStyle w:val="Kopfzeile"/>
    </w:pPr>
  </w:p>
  <w:p w14:paraId="1DB7D89B" w14:textId="63C3FBDA" w:rsidR="00024A00" w:rsidRPr="00BE0AE4" w:rsidRDefault="00E77626" w:rsidP="00024A00">
    <w:pPr>
      <w:pStyle w:val="Kopfzeile"/>
      <w:tabs>
        <w:tab w:val="left" w:pos="993"/>
      </w:tabs>
      <w:jc w:val="center"/>
      <w:rPr>
        <w:sz w:val="28"/>
      </w:rPr>
    </w:pPr>
    <w:r>
      <w:rPr>
        <w:sz w:val="28"/>
      </w:rPr>
      <w:t xml:space="preserve">    </w:t>
    </w:r>
    <w:r w:rsidR="00024A00">
      <w:rPr>
        <w:sz w:val="28"/>
      </w:rPr>
      <w:t>Thema:</w:t>
    </w:r>
    <w:r w:rsidR="00B77F8D">
      <w:rPr>
        <w:sz w:val="28"/>
      </w:rPr>
      <w:t xml:space="preserve"> Dokumentenablage</w:t>
    </w:r>
  </w:p>
  <w:p w14:paraId="30FD700D" w14:textId="1B089A37" w:rsidR="00BE0AE4" w:rsidRPr="003D2EEB" w:rsidRDefault="00BE0AE4" w:rsidP="00BE0AE4">
    <w:pPr>
      <w:pStyle w:val="Kopfzeile"/>
      <w:pBdr>
        <w:bottom w:val="single" w:sz="4" w:space="1" w:color="auto"/>
      </w:pBdr>
      <w:tabs>
        <w:tab w:val="clear" w:pos="4536"/>
        <w:tab w:val="clear" w:pos="9072"/>
        <w:tab w:val="left" w:pos="851"/>
      </w:tabs>
    </w:pPr>
    <w:r>
      <w:t>Datum:</w:t>
    </w:r>
    <w:r w:rsidR="00E77626">
      <w:t xml:space="preserve"> </w:t>
    </w:r>
    <w:r w:rsidR="00E77626">
      <w:t>18.08.2020</w:t>
    </w:r>
    <w:bookmarkStart w:id="0" w:name="_GoBack"/>
    <w:bookmarkEnd w:id="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65163"/>
    <w:multiLevelType w:val="hybridMultilevel"/>
    <w:tmpl w:val="231A17B2"/>
    <w:lvl w:ilvl="0" w:tplc="A7749C7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378451F"/>
    <w:multiLevelType w:val="hybridMultilevel"/>
    <w:tmpl w:val="ED8A8E8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9C3013F"/>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E7109"/>
    <w:rsid w:val="00023FE6"/>
    <w:rsid w:val="00024A00"/>
    <w:rsid w:val="0003577F"/>
    <w:rsid w:val="000359AF"/>
    <w:rsid w:val="000B29B5"/>
    <w:rsid w:val="001B4CD1"/>
    <w:rsid w:val="001F1713"/>
    <w:rsid w:val="003A7837"/>
    <w:rsid w:val="003D2EEB"/>
    <w:rsid w:val="003E7109"/>
    <w:rsid w:val="003F2F18"/>
    <w:rsid w:val="00467184"/>
    <w:rsid w:val="00577907"/>
    <w:rsid w:val="005A29AE"/>
    <w:rsid w:val="005A59A2"/>
    <w:rsid w:val="00681847"/>
    <w:rsid w:val="006E55F9"/>
    <w:rsid w:val="006E6AB7"/>
    <w:rsid w:val="006F7975"/>
    <w:rsid w:val="007671E0"/>
    <w:rsid w:val="0080610D"/>
    <w:rsid w:val="008A6065"/>
    <w:rsid w:val="008B54D2"/>
    <w:rsid w:val="008D41F9"/>
    <w:rsid w:val="008E616B"/>
    <w:rsid w:val="008F042E"/>
    <w:rsid w:val="00970B38"/>
    <w:rsid w:val="009A79A9"/>
    <w:rsid w:val="00A058EE"/>
    <w:rsid w:val="00AC57CC"/>
    <w:rsid w:val="00B77F8D"/>
    <w:rsid w:val="00BD3F65"/>
    <w:rsid w:val="00BD7F7F"/>
    <w:rsid w:val="00BE0AE4"/>
    <w:rsid w:val="00D6195A"/>
    <w:rsid w:val="00E77626"/>
    <w:rsid w:val="00EA6525"/>
    <w:rsid w:val="05661F86"/>
    <w:rsid w:val="29038CE6"/>
    <w:rsid w:val="2F7A8A4C"/>
    <w:rsid w:val="3A744F43"/>
    <w:rsid w:val="48D0657B"/>
    <w:rsid w:val="49EE0C20"/>
    <w:rsid w:val="592CD07E"/>
    <w:rsid w:val="59399859"/>
    <w:rsid w:val="5A3F4D45"/>
    <w:rsid w:val="61CE285E"/>
    <w:rsid w:val="6B9CB645"/>
    <w:rsid w:val="6C37FF6B"/>
    <w:rsid w:val="6EC712AA"/>
    <w:rsid w:val="77502A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BCCF4"/>
  <w15:docId w15:val="{96F806AE-6753-4D87-AA70-7CB47AE6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6E55F9"/>
    <w:rPr>
      <w:rFonts w:ascii="Roboto Condensed Light" w:hAnsi="Roboto Condensed Light"/>
    </w:rPr>
  </w:style>
  <w:style w:type="paragraph" w:styleId="berschrift1">
    <w:name w:val="heading 1"/>
    <w:basedOn w:val="Standard"/>
    <w:next w:val="Standard"/>
    <w:link w:val="berschrift1Zchn"/>
    <w:uiPriority w:val="9"/>
    <w:qFormat/>
    <w:rsid w:val="006E55F9"/>
    <w:pPr>
      <w:keepNext/>
      <w:keepLines/>
      <w:numPr>
        <w:numId w:val="3"/>
      </w:numPr>
      <w:spacing w:before="240"/>
      <w:outlineLvl w:val="0"/>
    </w:pPr>
    <w:rPr>
      <w:rFonts w:eastAsiaTheme="majorEastAsia" w:cstheme="majorBidi"/>
      <w:sz w:val="32"/>
      <w:szCs w:val="32"/>
    </w:rPr>
  </w:style>
  <w:style w:type="paragraph" w:styleId="berschrift2">
    <w:name w:val="heading 2"/>
    <w:basedOn w:val="Standard"/>
    <w:next w:val="Standard"/>
    <w:link w:val="berschrift2Zchn"/>
    <w:uiPriority w:val="9"/>
    <w:unhideWhenUsed/>
    <w:qFormat/>
    <w:rsid w:val="006E55F9"/>
    <w:pPr>
      <w:keepNext/>
      <w:keepLines/>
      <w:numPr>
        <w:ilvl w:val="1"/>
        <w:numId w:val="3"/>
      </w:numPr>
      <w:spacing w:before="40"/>
      <w:outlineLvl w:val="1"/>
    </w:pPr>
    <w:rPr>
      <w:rFonts w:eastAsiaTheme="majorEastAsia" w:cstheme="majorBidi"/>
      <w:sz w:val="26"/>
      <w:szCs w:val="26"/>
    </w:rPr>
  </w:style>
  <w:style w:type="paragraph" w:styleId="berschrift3">
    <w:name w:val="heading 3"/>
    <w:basedOn w:val="Standard"/>
    <w:next w:val="Standard"/>
    <w:link w:val="berschrift3Zchn"/>
    <w:uiPriority w:val="9"/>
    <w:unhideWhenUsed/>
    <w:qFormat/>
    <w:rsid w:val="006E55F9"/>
    <w:pPr>
      <w:keepNext/>
      <w:keepLines/>
      <w:numPr>
        <w:ilvl w:val="2"/>
        <w:numId w:val="3"/>
      </w:numPr>
      <w:spacing w:before="40"/>
      <w:outlineLvl w:val="2"/>
    </w:pPr>
    <w:rPr>
      <w:rFonts w:eastAsiaTheme="majorEastAsia" w:cstheme="majorBidi"/>
      <w:sz w:val="24"/>
      <w:szCs w:val="24"/>
    </w:rPr>
  </w:style>
  <w:style w:type="paragraph" w:styleId="berschrift4">
    <w:name w:val="heading 4"/>
    <w:basedOn w:val="Standard"/>
    <w:next w:val="Standard"/>
    <w:link w:val="berschrift4Zchn"/>
    <w:autoRedefine/>
    <w:uiPriority w:val="9"/>
    <w:unhideWhenUsed/>
    <w:qFormat/>
    <w:rsid w:val="006E55F9"/>
    <w:pPr>
      <w:keepNext/>
      <w:keepLines/>
      <w:numPr>
        <w:ilvl w:val="3"/>
        <w:numId w:val="3"/>
      </w:numPr>
      <w:spacing w:before="40"/>
      <w:outlineLvl w:val="3"/>
    </w:pPr>
    <w:rPr>
      <w:rFonts w:eastAsiaTheme="majorEastAsia" w:cstheme="majorBidi"/>
      <w:i/>
      <w:iCs/>
    </w:rPr>
  </w:style>
  <w:style w:type="paragraph" w:styleId="berschrift5">
    <w:name w:val="heading 5"/>
    <w:basedOn w:val="Standard"/>
    <w:next w:val="Standard"/>
    <w:link w:val="berschrift5Zchn"/>
    <w:uiPriority w:val="9"/>
    <w:semiHidden/>
    <w:unhideWhenUsed/>
    <w:qFormat/>
    <w:rsid w:val="006E55F9"/>
    <w:pPr>
      <w:keepNext/>
      <w:keepLines/>
      <w:numPr>
        <w:ilvl w:val="4"/>
        <w:numId w:val="3"/>
      </w:numPr>
      <w:spacing w:before="40"/>
      <w:outlineLvl w:val="4"/>
    </w:pPr>
    <w:rPr>
      <w:rFonts w:eastAsiaTheme="majorEastAsia" w:cstheme="majorBidi"/>
    </w:rPr>
  </w:style>
  <w:style w:type="paragraph" w:styleId="berschrift6">
    <w:name w:val="heading 6"/>
    <w:basedOn w:val="Standard"/>
    <w:next w:val="Standard"/>
    <w:link w:val="berschrift6Zchn"/>
    <w:uiPriority w:val="9"/>
    <w:semiHidden/>
    <w:unhideWhenUsed/>
    <w:qFormat/>
    <w:rsid w:val="006E55F9"/>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6E55F9"/>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6E55F9"/>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E55F9"/>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ufgabenberschrift">
    <w:name w:val="Aufgabenüberschrift"/>
    <w:basedOn w:val="Index1"/>
    <w:link w:val="AufgabenberschriftZchn"/>
    <w:rsid w:val="0003577F"/>
    <w:pPr>
      <w:spacing w:after="120"/>
      <w:ind w:left="200" w:hanging="200"/>
    </w:pPr>
    <w:rPr>
      <w:b/>
      <w:sz w:val="24"/>
      <w:szCs w:val="24"/>
    </w:rPr>
  </w:style>
  <w:style w:type="character" w:customStyle="1" w:styleId="AufgabenberschriftZchn">
    <w:name w:val="Aufgabenüberschrift Zchn"/>
    <w:basedOn w:val="Absatz-Standardschriftart"/>
    <w:link w:val="Aufgabenberschrift"/>
    <w:rsid w:val="0003577F"/>
    <w:rPr>
      <w:b/>
      <w:sz w:val="24"/>
      <w:szCs w:val="24"/>
    </w:rPr>
  </w:style>
  <w:style w:type="paragraph" w:styleId="Index1">
    <w:name w:val="index 1"/>
    <w:basedOn w:val="Standard"/>
    <w:next w:val="Standard"/>
    <w:autoRedefine/>
    <w:uiPriority w:val="99"/>
    <w:semiHidden/>
    <w:unhideWhenUsed/>
    <w:rsid w:val="0003577F"/>
    <w:pPr>
      <w:ind w:left="220" w:hanging="220"/>
    </w:pPr>
  </w:style>
  <w:style w:type="paragraph" w:styleId="Kopfzeile">
    <w:name w:val="header"/>
    <w:basedOn w:val="Standard"/>
    <w:link w:val="KopfzeileZchn"/>
    <w:uiPriority w:val="99"/>
    <w:unhideWhenUsed/>
    <w:rsid w:val="003D2EEB"/>
    <w:pPr>
      <w:tabs>
        <w:tab w:val="center" w:pos="4536"/>
        <w:tab w:val="right" w:pos="9072"/>
      </w:tabs>
    </w:pPr>
  </w:style>
  <w:style w:type="character" w:customStyle="1" w:styleId="KopfzeileZchn">
    <w:name w:val="Kopfzeile Zchn"/>
    <w:basedOn w:val="Absatz-Standardschriftart"/>
    <w:link w:val="Kopfzeile"/>
    <w:uiPriority w:val="99"/>
    <w:rsid w:val="003D2EEB"/>
  </w:style>
  <w:style w:type="paragraph" w:styleId="Fuzeile">
    <w:name w:val="footer"/>
    <w:basedOn w:val="Standard"/>
    <w:link w:val="FuzeileZchn"/>
    <w:uiPriority w:val="99"/>
    <w:unhideWhenUsed/>
    <w:rsid w:val="003D2EEB"/>
    <w:pPr>
      <w:tabs>
        <w:tab w:val="center" w:pos="4536"/>
        <w:tab w:val="right" w:pos="9072"/>
      </w:tabs>
    </w:pPr>
  </w:style>
  <w:style w:type="character" w:customStyle="1" w:styleId="FuzeileZchn">
    <w:name w:val="Fußzeile Zchn"/>
    <w:basedOn w:val="Absatz-Standardschriftart"/>
    <w:link w:val="Fuzeile"/>
    <w:uiPriority w:val="99"/>
    <w:rsid w:val="003D2EEB"/>
  </w:style>
  <w:style w:type="table" w:styleId="Tabellenraster">
    <w:name w:val="Table Grid"/>
    <w:basedOn w:val="NormaleTabelle"/>
    <w:uiPriority w:val="59"/>
    <w:rsid w:val="003D2E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st">
    <w:name w:val="test"/>
    <w:basedOn w:val="Standard"/>
    <w:link w:val="testZchn"/>
    <w:rsid w:val="00BD3F65"/>
    <w:rPr>
      <w:b/>
    </w:rPr>
  </w:style>
  <w:style w:type="paragraph" w:customStyle="1" w:styleId="Aufgaben">
    <w:name w:val="Aufgaben"/>
    <w:basedOn w:val="berschrift1"/>
    <w:next w:val="Aufgabentext"/>
    <w:link w:val="AufgabenZchn"/>
    <w:qFormat/>
    <w:rsid w:val="005A59A2"/>
    <w:pPr>
      <w:numPr>
        <w:numId w:val="0"/>
      </w:numPr>
      <w:spacing w:before="120" w:after="120"/>
    </w:pPr>
    <w:rPr>
      <w:b/>
      <w:sz w:val="24"/>
    </w:rPr>
  </w:style>
  <w:style w:type="character" w:customStyle="1" w:styleId="testZchn">
    <w:name w:val="test Zchn"/>
    <w:basedOn w:val="Absatz-Standardschriftart"/>
    <w:link w:val="test"/>
    <w:rsid w:val="00BD3F65"/>
    <w:rPr>
      <w:rFonts w:ascii="Roboto Condensed Light" w:hAnsi="Roboto Condensed Light"/>
      <w:b/>
    </w:rPr>
  </w:style>
  <w:style w:type="paragraph" w:customStyle="1" w:styleId="Aufgabentext">
    <w:name w:val="Aufgabentext"/>
    <w:basedOn w:val="Standard"/>
    <w:link w:val="AufgabentextZchn"/>
    <w:qFormat/>
    <w:rsid w:val="00A058EE"/>
  </w:style>
  <w:style w:type="character" w:customStyle="1" w:styleId="AufgabenZchn">
    <w:name w:val="Aufgaben Zchn"/>
    <w:basedOn w:val="testZchn"/>
    <w:link w:val="Aufgaben"/>
    <w:rsid w:val="00A058EE"/>
    <w:rPr>
      <w:rFonts w:ascii="Roboto Condensed Light" w:eastAsiaTheme="majorEastAsia" w:hAnsi="Roboto Condensed Light" w:cstheme="majorBidi"/>
      <w:b/>
      <w:sz w:val="24"/>
      <w:szCs w:val="32"/>
    </w:rPr>
  </w:style>
  <w:style w:type="character" w:customStyle="1" w:styleId="berschrift1Zchn">
    <w:name w:val="Überschrift 1 Zchn"/>
    <w:basedOn w:val="Absatz-Standardschriftart"/>
    <w:link w:val="berschrift1"/>
    <w:uiPriority w:val="9"/>
    <w:rsid w:val="006E55F9"/>
    <w:rPr>
      <w:rFonts w:ascii="Roboto Condensed Light" w:eastAsiaTheme="majorEastAsia" w:hAnsi="Roboto Condensed Light" w:cstheme="majorBidi"/>
      <w:sz w:val="32"/>
      <w:szCs w:val="32"/>
    </w:rPr>
  </w:style>
  <w:style w:type="paragraph" w:styleId="Sprechblasentext">
    <w:name w:val="Balloon Text"/>
    <w:basedOn w:val="Standard"/>
    <w:link w:val="SprechblasentextZchn"/>
    <w:uiPriority w:val="99"/>
    <w:semiHidden/>
    <w:unhideWhenUsed/>
    <w:rsid w:val="00AC57CC"/>
    <w:rPr>
      <w:rFonts w:ascii="Segoe UI" w:hAnsi="Segoe UI" w:cs="Segoe UI"/>
      <w:sz w:val="18"/>
      <w:szCs w:val="18"/>
    </w:rPr>
  </w:style>
  <w:style w:type="character" w:customStyle="1" w:styleId="AufgabentextZchn">
    <w:name w:val="Aufgabentext Zchn"/>
    <w:basedOn w:val="Absatz-Standardschriftart"/>
    <w:link w:val="Aufgabentext"/>
    <w:rsid w:val="00A058EE"/>
    <w:rPr>
      <w:rFonts w:ascii="Roboto Condensed Light" w:hAnsi="Roboto Condensed Light"/>
    </w:rPr>
  </w:style>
  <w:style w:type="character" w:customStyle="1" w:styleId="SprechblasentextZchn">
    <w:name w:val="Sprechblasentext Zchn"/>
    <w:basedOn w:val="Absatz-Standardschriftart"/>
    <w:link w:val="Sprechblasentext"/>
    <w:uiPriority w:val="99"/>
    <w:semiHidden/>
    <w:rsid w:val="00AC57CC"/>
    <w:rPr>
      <w:rFonts w:ascii="Segoe UI" w:hAnsi="Segoe UI" w:cs="Segoe UI"/>
      <w:sz w:val="18"/>
      <w:szCs w:val="18"/>
    </w:rPr>
  </w:style>
  <w:style w:type="paragraph" w:styleId="KeinLeerraum">
    <w:name w:val="No Spacing"/>
    <w:uiPriority w:val="1"/>
    <w:qFormat/>
    <w:rsid w:val="006E55F9"/>
    <w:rPr>
      <w:rFonts w:ascii="Roboto Condensed Light" w:hAnsi="Roboto Condensed Light"/>
    </w:rPr>
  </w:style>
  <w:style w:type="character" w:customStyle="1" w:styleId="berschrift2Zchn">
    <w:name w:val="Überschrift 2 Zchn"/>
    <w:basedOn w:val="Absatz-Standardschriftart"/>
    <w:link w:val="berschrift2"/>
    <w:uiPriority w:val="9"/>
    <w:rsid w:val="006E55F9"/>
    <w:rPr>
      <w:rFonts w:ascii="Roboto Condensed Light" w:eastAsiaTheme="majorEastAsia" w:hAnsi="Roboto Condensed Light" w:cstheme="majorBidi"/>
      <w:sz w:val="26"/>
      <w:szCs w:val="26"/>
    </w:rPr>
  </w:style>
  <w:style w:type="paragraph" w:styleId="Titel">
    <w:name w:val="Title"/>
    <w:basedOn w:val="Standard"/>
    <w:next w:val="Standard"/>
    <w:link w:val="TitelZchn"/>
    <w:uiPriority w:val="10"/>
    <w:qFormat/>
    <w:rsid w:val="006E55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6E55F9"/>
    <w:rPr>
      <w:rFonts w:ascii="Roboto Condensed Light" w:eastAsiaTheme="majorEastAsia" w:hAnsi="Roboto Condensed Light" w:cstheme="majorBidi"/>
      <w:spacing w:val="-10"/>
      <w:kern w:val="28"/>
      <w:sz w:val="56"/>
      <w:szCs w:val="56"/>
    </w:rPr>
  </w:style>
  <w:style w:type="paragraph" w:styleId="Untertitel">
    <w:name w:val="Subtitle"/>
    <w:basedOn w:val="Standard"/>
    <w:next w:val="Standard"/>
    <w:link w:val="UntertitelZchn"/>
    <w:uiPriority w:val="11"/>
    <w:qFormat/>
    <w:rsid w:val="006E55F9"/>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6E55F9"/>
    <w:rPr>
      <w:rFonts w:ascii="Roboto Condensed Light" w:eastAsiaTheme="minorEastAsia" w:hAnsi="Roboto Condensed Light"/>
      <w:color w:val="5A5A5A" w:themeColor="text1" w:themeTint="A5"/>
      <w:spacing w:val="15"/>
    </w:rPr>
  </w:style>
  <w:style w:type="character" w:styleId="IntensiveHervorhebung">
    <w:name w:val="Intense Emphasis"/>
    <w:basedOn w:val="Absatz-Standardschriftart"/>
    <w:uiPriority w:val="21"/>
    <w:qFormat/>
    <w:rsid w:val="006E55F9"/>
    <w:rPr>
      <w:i/>
      <w:iCs/>
      <w:color w:val="auto"/>
    </w:rPr>
  </w:style>
  <w:style w:type="paragraph" w:styleId="IntensivesZitat">
    <w:name w:val="Intense Quote"/>
    <w:basedOn w:val="Standard"/>
    <w:next w:val="Standard"/>
    <w:link w:val="IntensivesZitatZchn"/>
    <w:uiPriority w:val="30"/>
    <w:qFormat/>
    <w:rsid w:val="006E55F9"/>
    <w:pPr>
      <w:pBdr>
        <w:top w:val="single" w:sz="4" w:space="10" w:color="4F81BD" w:themeColor="accent1"/>
        <w:bottom w:val="single" w:sz="4" w:space="10" w:color="4F81BD" w:themeColor="accent1"/>
      </w:pBdr>
      <w:spacing w:before="360" w:after="360"/>
      <w:ind w:left="864" w:right="864"/>
      <w:jc w:val="center"/>
    </w:pPr>
    <w:rPr>
      <w:i/>
      <w:iCs/>
    </w:rPr>
  </w:style>
  <w:style w:type="character" w:customStyle="1" w:styleId="IntensivesZitatZchn">
    <w:name w:val="Intensives Zitat Zchn"/>
    <w:basedOn w:val="Absatz-Standardschriftart"/>
    <w:link w:val="IntensivesZitat"/>
    <w:uiPriority w:val="30"/>
    <w:rsid w:val="006E55F9"/>
    <w:rPr>
      <w:rFonts w:ascii="Roboto Condensed Light" w:hAnsi="Roboto Condensed Light"/>
      <w:i/>
      <w:iCs/>
    </w:rPr>
  </w:style>
  <w:style w:type="character" w:styleId="IntensiverVerweis">
    <w:name w:val="Intense Reference"/>
    <w:basedOn w:val="Absatz-Standardschriftart"/>
    <w:uiPriority w:val="32"/>
    <w:qFormat/>
    <w:rsid w:val="006E55F9"/>
    <w:rPr>
      <w:b/>
      <w:bCs/>
      <w:smallCaps/>
      <w:color w:val="auto"/>
      <w:spacing w:val="5"/>
    </w:rPr>
  </w:style>
  <w:style w:type="character" w:customStyle="1" w:styleId="berschrift3Zchn">
    <w:name w:val="Überschrift 3 Zchn"/>
    <w:basedOn w:val="Absatz-Standardschriftart"/>
    <w:link w:val="berschrift3"/>
    <w:uiPriority w:val="9"/>
    <w:rsid w:val="006E55F9"/>
    <w:rPr>
      <w:rFonts w:ascii="Roboto Condensed Light" w:eastAsiaTheme="majorEastAsia" w:hAnsi="Roboto Condensed Light" w:cstheme="majorBidi"/>
      <w:sz w:val="24"/>
      <w:szCs w:val="24"/>
    </w:rPr>
  </w:style>
  <w:style w:type="character" w:customStyle="1" w:styleId="berschrift4Zchn">
    <w:name w:val="Überschrift 4 Zchn"/>
    <w:basedOn w:val="Absatz-Standardschriftart"/>
    <w:link w:val="berschrift4"/>
    <w:uiPriority w:val="9"/>
    <w:rsid w:val="006E55F9"/>
    <w:rPr>
      <w:rFonts w:ascii="Roboto Condensed Light" w:eastAsiaTheme="majorEastAsia" w:hAnsi="Roboto Condensed Light" w:cstheme="majorBidi"/>
      <w:i/>
      <w:iCs/>
    </w:rPr>
  </w:style>
  <w:style w:type="character" w:customStyle="1" w:styleId="berschrift5Zchn">
    <w:name w:val="Überschrift 5 Zchn"/>
    <w:basedOn w:val="Absatz-Standardschriftart"/>
    <w:link w:val="berschrift5"/>
    <w:uiPriority w:val="9"/>
    <w:semiHidden/>
    <w:rsid w:val="006E55F9"/>
    <w:rPr>
      <w:rFonts w:ascii="Roboto Condensed Light" w:eastAsiaTheme="majorEastAsia" w:hAnsi="Roboto Condensed Light" w:cstheme="majorBidi"/>
    </w:rPr>
  </w:style>
  <w:style w:type="character" w:customStyle="1" w:styleId="berschrift6Zchn">
    <w:name w:val="Überschrift 6 Zchn"/>
    <w:basedOn w:val="Absatz-Standardschriftart"/>
    <w:link w:val="berschrift6"/>
    <w:uiPriority w:val="9"/>
    <w:semiHidden/>
    <w:rsid w:val="006E55F9"/>
    <w:rPr>
      <w:rFonts w:asciiTheme="majorHAnsi" w:eastAsiaTheme="majorEastAsia" w:hAnsiTheme="majorHAnsi" w:cstheme="majorBidi"/>
      <w:color w:val="243F60" w:themeColor="accent1" w:themeShade="7F"/>
    </w:rPr>
  </w:style>
  <w:style w:type="character" w:customStyle="1" w:styleId="berschrift7Zchn">
    <w:name w:val="Überschrift 7 Zchn"/>
    <w:basedOn w:val="Absatz-Standardschriftart"/>
    <w:link w:val="berschrift7"/>
    <w:uiPriority w:val="9"/>
    <w:semiHidden/>
    <w:rsid w:val="006E55F9"/>
    <w:rPr>
      <w:rFonts w:asciiTheme="majorHAnsi" w:eastAsiaTheme="majorEastAsia" w:hAnsiTheme="majorHAnsi" w:cstheme="majorBidi"/>
      <w:i/>
      <w:iCs/>
      <w:color w:val="243F60" w:themeColor="accent1" w:themeShade="7F"/>
    </w:rPr>
  </w:style>
  <w:style w:type="character" w:customStyle="1" w:styleId="berschrift8Zchn">
    <w:name w:val="Überschrift 8 Zchn"/>
    <w:basedOn w:val="Absatz-Standardschriftart"/>
    <w:link w:val="berschrift8"/>
    <w:uiPriority w:val="9"/>
    <w:semiHidden/>
    <w:rsid w:val="006E55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E55F9"/>
    <w:rPr>
      <w:rFonts w:asciiTheme="majorHAnsi" w:eastAsiaTheme="majorEastAsia" w:hAnsiTheme="majorHAnsi" w:cstheme="majorBidi"/>
      <w:i/>
      <w:iCs/>
      <w:color w:val="272727" w:themeColor="text1" w:themeTint="D8"/>
      <w:sz w:val="21"/>
      <w:szCs w:val="21"/>
    </w:rPr>
  </w:style>
  <w:style w:type="paragraph" w:styleId="StandardWeb">
    <w:name w:val="Normal (Web)"/>
    <w:basedOn w:val="Standard"/>
    <w:uiPriority w:val="99"/>
    <w:semiHidden/>
    <w:unhideWhenUsed/>
    <w:rsid w:val="00B77F8D"/>
    <w:pPr>
      <w:spacing w:before="100" w:beforeAutospacing="1" w:after="100" w:afterAutospacing="1"/>
    </w:pPr>
    <w:rPr>
      <w:rFonts w:ascii="Times New Roman" w:eastAsia="Times New Roman" w:hAnsi="Times New Roman" w:cs="Times New Roman"/>
      <w:sz w:val="24"/>
      <w:szCs w:val="24"/>
      <w:lang w:eastAsia="de-DE"/>
    </w:rPr>
  </w:style>
  <w:style w:type="character" w:styleId="Hyperlink">
    <w:name w:val="Hyperlink"/>
    <w:basedOn w:val="Absatz-Standardschriftart"/>
    <w:uiPriority w:val="99"/>
    <w:semiHidden/>
    <w:unhideWhenUsed/>
    <w:rsid w:val="00B77F8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0038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lorian\Desktop\Arbeitsblattvorlag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Arbeitsblattvorlage.dotx</Template>
  <TotalTime>0</TotalTime>
  <Pages>1</Pages>
  <Words>230</Words>
  <Characters>1455</Characters>
  <Application>Microsoft Office Word</Application>
  <DocSecurity>0</DocSecurity>
  <Lines>12</Lines>
  <Paragraphs>3</Paragraphs>
  <ScaleCrop>false</ScaleCrop>
  <Company/>
  <LinksUpToDate>false</LinksUpToDate>
  <CharactersWithSpaces>1682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Florian Esser</dc:creator>
  <cp:lastModifiedBy>Esser, Florian</cp:lastModifiedBy>
  <cp:revision>9</cp:revision>
  <cp:lastPrinted>2017-07-07T16:26:00Z</cp:lastPrinted>
  <dcterms:created xsi:type="dcterms:W3CDTF">2017-12-18T09:05:00Z</dcterms:created>
  <dcterms:modified xsi:type="dcterms:W3CDTF">2020-08-18T08:23:00Z</dcterms:modified>
</cp:coreProperties>
</file>