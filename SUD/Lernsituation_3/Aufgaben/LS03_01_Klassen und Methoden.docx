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9A2" w:rsidP="005A59A2" w:rsidRDefault="005A59A2" w14:paraId="20CC05FA" w14:textId="55BABE21">
      <w:pPr>
        <w:pStyle w:val="Aufgabentext"/>
      </w:pPr>
    </w:p>
    <w:p w:rsidR="00C47FE6" w:rsidP="0037218F" w:rsidRDefault="00C47FE6" w14:paraId="072A774B" w14:textId="56E40F1C">
      <w:pPr>
        <w:pStyle w:val="Aufgabentext"/>
        <w:jc w:val="both"/>
      </w:pPr>
    </w:p>
    <w:p w:rsidR="000B1C23" w:rsidP="0037218F" w:rsidRDefault="000B1C23" w14:paraId="609B8558" w14:textId="77777777">
      <w:pPr>
        <w:pStyle w:val="Aufgabentext"/>
        <w:jc w:val="both"/>
      </w:pPr>
      <w:r>
        <w:t>Im Rahmen Ihrer Ausbildung durchlaufen Sie diverse Abteilungen und Projekte. Seit heute sind Sie Herrn Weiß zugeteilt. Herr Weiß ist einer der Projektleiter für individuelle Kundensoftware. Er führt aktuell Gespräche mit der „Aix-Car-Group Ltd.“, da diese für die Verwaltung Ihrer Mietfahrzeuge eine neue individuell auf ihre Bedürfnisse zugeschnittene Softwarelösung wünscht.</w:t>
      </w:r>
    </w:p>
    <w:p w:rsidR="000B1C23" w:rsidP="0037218F" w:rsidRDefault="000B1C23" w14:paraId="6F8E757F" w14:textId="57FBA768">
      <w:pPr>
        <w:pStyle w:val="Aufgabentext"/>
        <w:jc w:val="both"/>
      </w:pPr>
      <w:r>
        <w:t>Herr Weiß bindet Sie von Anfang an in das Projekt ein, jedoch können Sie bedingt durch den Berufsschulunterricht nicht an den Gesprächen mit de</w:t>
      </w:r>
      <w:r w:rsidR="0076280D">
        <w:t>m</w:t>
      </w:r>
      <w:r>
        <w:t xml:space="preserve"> Kunden teilnehmen.</w:t>
      </w:r>
      <w:r w:rsidR="0076280D">
        <w:t xml:space="preserve"> Basierend auf der Erfahrung ähnlich gelagerter Projekte wurde entschieden im Projektdesign die objektorientierte Programmierung zu verwenden. Zum Thema objektorientierte Programmierung erhalten Sie von Herrn Weiß d</w:t>
      </w:r>
      <w:r w:rsidR="59A69FB7">
        <w:t>i</w:t>
      </w:r>
      <w:r w:rsidR="0076280D">
        <w:t>e beigefügten Artikel</w:t>
      </w:r>
      <w:r w:rsidR="26732256">
        <w:t>:</w:t>
      </w:r>
    </w:p>
    <w:p w:rsidR="000B1C23" w:rsidP="0037218F" w:rsidRDefault="009A08D7" w14:paraId="37BC4371" w14:textId="0B9ABD55">
      <w:pPr>
        <w:pStyle w:val="Aufgabentext"/>
        <w:jc w:val="both"/>
      </w:pPr>
      <w:hyperlink r:id="rId7">
        <w:r w:rsidRPr="03F8C169" w:rsidR="26732256">
          <w:rPr>
            <w:rStyle w:val="Hyperlink"/>
          </w:rPr>
          <w:t>https://programmieren-starten.de/blog/objektorientierte-programmierung/</w:t>
        </w:r>
      </w:hyperlink>
    </w:p>
    <w:p w:rsidR="759F810F" w:rsidP="03F8C169" w:rsidRDefault="009A08D7" w14:paraId="2A88913F" w14:textId="0C244BDC">
      <w:pPr>
        <w:pStyle w:val="Aufgabentext"/>
        <w:jc w:val="both"/>
      </w:pPr>
      <w:hyperlink r:id="rId8">
        <w:r w:rsidRPr="03F8C169" w:rsidR="759F810F">
          <w:rPr>
            <w:rStyle w:val="Hyperlink"/>
          </w:rPr>
          <w:t>http://openbook.rheinwerk-verlag.de/oop/</w:t>
        </w:r>
      </w:hyperlink>
    </w:p>
    <w:p w:rsidRPr="005A59A2" w:rsidR="002C2ECC" w:rsidP="0037218F" w:rsidRDefault="000B1C23" w14:paraId="19BA0631" w14:textId="0D234F55">
      <w:pPr>
        <w:pStyle w:val="Aufgabentext"/>
        <w:jc w:val="both"/>
      </w:pPr>
      <w:r>
        <w:t>Die Aix-Car-Group hat dank neuer Investoren ihren Fuhrpark von 20 Fahrzeugen mit einzigem Standort Aachen auf 3.000 Fahrzeuge an 10 Standorten ausbauen können.</w:t>
      </w:r>
      <w:r w:rsidR="392996A2">
        <w:t xml:space="preserve"> Es soll nun durch Sie ein Prototyp der gewünschten Software programmiert werden.</w:t>
      </w:r>
    </w:p>
    <w:p w:rsidR="639A7246" w:rsidP="639A7246" w:rsidRDefault="639A7246" w14:paraId="6C2C358B" w14:textId="3B6538CB">
      <w:pPr>
        <w:pStyle w:val="Aufgabentext"/>
        <w:jc w:val="both"/>
      </w:pPr>
    </w:p>
    <w:p w:rsidRPr="00AE5703" w:rsidR="392996A2" w:rsidP="00AE5703" w:rsidRDefault="392996A2" w14:paraId="1FEB281C" w14:textId="3D7800D8">
      <w:pPr>
        <w:pStyle w:val="Aufgabentext"/>
        <w:pBdr>
          <w:top w:val="single" w:color="auto" w:sz="4" w:space="1"/>
        </w:pBdr>
        <w:jc w:val="both"/>
        <w:rPr>
          <w:rFonts w:ascii="Times New Roman" w:hAnsi="Times New Roman" w:cs="Times New Roman"/>
        </w:rPr>
      </w:pPr>
      <w:r w:rsidRPr="664AE516" w:rsidR="392996A2">
        <w:rPr>
          <w:rFonts w:ascii="Times New Roman" w:hAnsi="Times New Roman" w:cs="Times New Roman"/>
        </w:rPr>
        <w:t>Gesprächsprotokoll des Kundengesprächs vom 10.11.20</w:t>
      </w:r>
      <w:r w:rsidRPr="664AE516" w:rsidR="3DFE5643">
        <w:rPr>
          <w:rFonts w:ascii="Times New Roman" w:hAnsi="Times New Roman" w:cs="Times New Roman"/>
        </w:rPr>
        <w:t>20</w:t>
      </w:r>
    </w:p>
    <w:p w:rsidRPr="00AE5703" w:rsidR="392996A2" w:rsidP="639A7246" w:rsidRDefault="392996A2" w14:paraId="1B2F7A97" w14:textId="266F4FF4">
      <w:pPr>
        <w:pStyle w:val="Aufgabentext"/>
        <w:jc w:val="both"/>
        <w:rPr>
          <w:rFonts w:ascii="Times New Roman" w:hAnsi="Times New Roman" w:cs="Times New Roman"/>
        </w:rPr>
      </w:pPr>
      <w:r w:rsidRPr="00AE5703">
        <w:rPr>
          <w:rFonts w:ascii="Times New Roman" w:hAnsi="Times New Roman" w:cs="Times New Roman"/>
        </w:rPr>
        <w:t>Anwesend: Herr Weiß und Frau Kallenbring</w:t>
      </w:r>
    </w:p>
    <w:p w:rsidRPr="00AE5703" w:rsidR="639A7246" w:rsidP="639A7246" w:rsidRDefault="639A7246" w14:paraId="0C8B1B45" w14:textId="068762BE">
      <w:pPr>
        <w:pStyle w:val="Aufgabentext"/>
        <w:jc w:val="both"/>
        <w:rPr>
          <w:rFonts w:ascii="Times New Roman" w:hAnsi="Times New Roman" w:cs="Times New Roman"/>
        </w:rPr>
      </w:pPr>
    </w:p>
    <w:p w:rsidRPr="00AE5703" w:rsidR="392996A2" w:rsidP="41E72410" w:rsidRDefault="392996A2" w14:paraId="2A3D153A" w14:textId="62A398EA">
      <w:pPr>
        <w:pStyle w:val="Aufgabentext"/>
        <w:numPr>
          <w:ilvl w:val="0"/>
          <w:numId w:val="1"/>
        </w:numPr>
        <w:rPr>
          <w:rFonts w:ascii="Times New Roman" w:hAnsi="Times New Roman" w:cs="Times New Roman" w:eastAsiaTheme="minorEastAsia"/>
        </w:rPr>
      </w:pPr>
      <w:r w:rsidRPr="41E72410">
        <w:rPr>
          <w:rFonts w:ascii="Times New Roman" w:hAnsi="Times New Roman" w:cs="Times New Roman"/>
        </w:rPr>
        <w:t xml:space="preserve">die </w:t>
      </w:r>
      <w:r w:rsidRPr="41E72410" w:rsidR="132EAFC3">
        <w:rPr>
          <w:rFonts w:ascii="Times New Roman" w:hAnsi="Times New Roman" w:cs="Times New Roman"/>
        </w:rPr>
        <w:t>KFZ</w:t>
      </w:r>
      <w:r w:rsidRPr="41E72410">
        <w:rPr>
          <w:rFonts w:ascii="Times New Roman" w:hAnsi="Times New Roman" w:cs="Times New Roman"/>
        </w:rPr>
        <w:t xml:space="preserve">- Verwaltungssoftware soll diverse Informationen zu allen Fahrzeugen speichern. </w:t>
      </w:r>
    </w:p>
    <w:p w:rsidRPr="00AE5703" w:rsidR="40599B83" w:rsidP="4E93E6A8" w:rsidRDefault="392996A2" w14:paraId="223E7DD8" w14:textId="75499556">
      <w:pPr>
        <w:pStyle w:val="Aufgabentext"/>
        <w:numPr>
          <w:ilvl w:val="0"/>
          <w:numId w:val="1"/>
        </w:numPr>
        <w:rPr>
          <w:rFonts w:ascii="Calibri" w:hAnsi="Calibri" w:eastAsia="" w:asciiTheme="minorAscii" w:hAnsiTheme="minorAscii" w:eastAsiaTheme="minorEastAsia"/>
        </w:rPr>
      </w:pPr>
      <w:r w:rsidRPr="4E93E6A8" w:rsidR="392996A2">
        <w:rPr>
          <w:rFonts w:ascii="Times New Roman" w:hAnsi="Times New Roman" w:cs="Times New Roman"/>
        </w:rPr>
        <w:t xml:space="preserve">zu speichern sind: </w:t>
      </w:r>
      <w:r w:rsidRPr="4E93E6A8" w:rsidR="392996A2">
        <w:rPr>
          <w:rFonts w:ascii="Times New Roman" w:hAnsi="Times New Roman" w:cs="Times New Roman"/>
        </w:rPr>
        <w:t>Anzahl Sitze</w:t>
      </w:r>
      <w:r w:rsidRPr="4E93E6A8" w:rsidR="51CA4D6A">
        <w:rPr>
          <w:rFonts w:ascii="Times New Roman" w:hAnsi="Times New Roman" w:cs="Times New Roman"/>
        </w:rPr>
        <w:t xml:space="preserve"> und aktuell enthaltene Personen</w:t>
      </w:r>
      <w:r w:rsidRPr="4E93E6A8" w:rsidR="392996A2">
        <w:rPr>
          <w:rFonts w:ascii="Times New Roman" w:hAnsi="Times New Roman" w:cs="Times New Roman"/>
        </w:rPr>
        <w:t xml:space="preserve">, </w:t>
      </w:r>
      <w:r w:rsidRPr="4E93E6A8" w:rsidR="63508B5A">
        <w:rPr>
          <w:rFonts w:ascii="Times New Roman" w:hAnsi="Times New Roman" w:cs="Times New Roman"/>
        </w:rPr>
        <w:t xml:space="preserve">Tankgröße und </w:t>
      </w:r>
      <w:r w:rsidRPr="4E93E6A8" w:rsidR="392996A2">
        <w:rPr>
          <w:rFonts w:ascii="Times New Roman" w:hAnsi="Times New Roman" w:cs="Times New Roman"/>
        </w:rPr>
        <w:t>Tank</w:t>
      </w:r>
      <w:r w:rsidRPr="4E93E6A8" w:rsidR="54CD7D46">
        <w:rPr>
          <w:rFonts w:ascii="Times New Roman" w:hAnsi="Times New Roman" w:cs="Times New Roman"/>
        </w:rPr>
        <w:t>inhalt</w:t>
      </w:r>
      <w:r w:rsidRPr="4E93E6A8" w:rsidR="392996A2">
        <w:rPr>
          <w:rFonts w:ascii="Times New Roman" w:hAnsi="Times New Roman" w:cs="Times New Roman"/>
        </w:rPr>
        <w:t xml:space="preserve">, </w:t>
      </w:r>
      <w:r w:rsidRPr="4E93E6A8" w:rsidR="08D3FAE7">
        <w:rPr>
          <w:rFonts w:ascii="Times New Roman" w:hAnsi="Times New Roman" w:cs="Times New Roman"/>
        </w:rPr>
        <w:t>aktuelle</w:t>
      </w:r>
      <w:r w:rsidRPr="4E93E6A8" w:rsidR="29F064AF">
        <w:rPr>
          <w:rFonts w:ascii="Times New Roman" w:hAnsi="Times New Roman" w:cs="Times New Roman"/>
        </w:rPr>
        <w:t xml:space="preserve"> und maximale </w:t>
      </w:r>
      <w:r w:rsidRPr="4E93E6A8" w:rsidR="08D3FAE7">
        <w:rPr>
          <w:rFonts w:ascii="Times New Roman" w:hAnsi="Times New Roman" w:cs="Times New Roman"/>
        </w:rPr>
        <w:t xml:space="preserve">Geschwindigkeit, </w:t>
      </w:r>
      <w:r w:rsidRPr="4E93E6A8" w:rsidR="22C9DC05">
        <w:rPr>
          <w:rFonts w:ascii="Times New Roman" w:hAnsi="Times New Roman" w:cs="Times New Roman"/>
        </w:rPr>
        <w:t>Anschaffungskosten,</w:t>
      </w:r>
      <w:r w:rsidRPr="4E93E6A8" w:rsidR="22C9DC05">
        <w:rPr>
          <w:rFonts w:ascii="Times New Roman" w:hAnsi="Times New Roman" w:cs="Times New Roman"/>
        </w:rPr>
        <w:t xml:space="preserve"> </w:t>
      </w:r>
      <w:r w:rsidRPr="4E93E6A8" w:rsidR="40599B83">
        <w:rPr>
          <w:rFonts w:ascii="Times New Roman" w:hAnsi="Times New Roman" w:cs="Times New Roman"/>
        </w:rPr>
        <w:t>Ausgabemöglichkeit nur der veränderlichen</w:t>
      </w:r>
      <w:r w:rsidRPr="4E93E6A8" w:rsidR="40B1BD4B">
        <w:rPr>
          <w:rFonts w:ascii="Times New Roman" w:hAnsi="Times New Roman" w:cs="Times New Roman"/>
        </w:rPr>
        <w:t xml:space="preserve"> (Bewegungsdaten)</w:t>
      </w:r>
      <w:r w:rsidRPr="4E93E6A8" w:rsidR="40599B83">
        <w:rPr>
          <w:rFonts w:ascii="Times New Roman" w:hAnsi="Times New Roman" w:cs="Times New Roman"/>
        </w:rPr>
        <w:t xml:space="preserve"> und nur der unveränderlichen Informationen</w:t>
      </w:r>
      <w:r w:rsidRPr="4E93E6A8" w:rsidR="31978E58">
        <w:rPr>
          <w:rFonts w:ascii="Times New Roman" w:hAnsi="Times New Roman" w:cs="Times New Roman"/>
        </w:rPr>
        <w:t xml:space="preserve"> (Stammdaten)</w:t>
      </w:r>
      <w:r w:rsidRPr="4E93E6A8" w:rsidR="009A08D7">
        <w:rPr>
          <w:rFonts w:ascii="Times New Roman" w:hAnsi="Times New Roman" w:cs="Times New Roman"/>
        </w:rPr>
        <w:t>, Funktionalitäten wie bremsen, beschleunigen, fahren</w:t>
      </w:r>
      <w:r w:rsidRPr="4E93E6A8" w:rsidR="403D20BF">
        <w:rPr>
          <w:rFonts w:ascii="Times New Roman" w:hAnsi="Times New Roman" w:cs="Times New Roman"/>
        </w:rPr>
        <w:t>, einsteigen und aussteigen</w:t>
      </w:r>
      <w:r w:rsidRPr="4E93E6A8" w:rsidR="009A08D7">
        <w:rPr>
          <w:rFonts w:ascii="Times New Roman" w:hAnsi="Times New Roman" w:cs="Times New Roman"/>
        </w:rPr>
        <w:t xml:space="preserve"> und tanken</w:t>
      </w:r>
      <w:bookmarkStart w:name="_GoBack" w:id="1"/>
      <w:bookmarkEnd w:id="1"/>
      <w:r w:rsidRPr="4E93E6A8" w:rsidR="31978E58">
        <w:rPr>
          <w:rFonts w:ascii="Times New Roman" w:hAnsi="Times New Roman" w:cs="Times New Roman"/>
        </w:rPr>
        <w:t>.</w:t>
      </w:r>
      <w:r w:rsidRPr="4E93E6A8" w:rsidR="22C9DC05">
        <w:rPr>
          <w:rFonts w:ascii="Times New Roman" w:hAnsi="Times New Roman" w:cs="Times New Roman"/>
        </w:rPr>
        <w:t xml:space="preserve"> </w:t>
      </w:r>
    </w:p>
    <w:p w:rsidR="639A7246" w:rsidP="639A7246" w:rsidRDefault="639A7246" w14:paraId="247EC852" w14:textId="7212162F">
      <w:pPr>
        <w:pStyle w:val="Aufgabentext"/>
        <w:jc w:val="both"/>
      </w:pPr>
    </w:p>
    <w:p w:rsidRPr="00AE5703" w:rsidR="60BC55CB" w:rsidP="639A7246" w:rsidRDefault="60BC55CB" w14:paraId="7345CBFB" w14:textId="692D3593">
      <w:pPr>
        <w:pStyle w:val="Aufgabentext"/>
        <w:jc w:val="both"/>
        <w:rPr>
          <w:b/>
        </w:rPr>
      </w:pPr>
      <w:r w:rsidRPr="00AE5703">
        <w:rPr>
          <w:b/>
        </w:rPr>
        <w:t>Aufgabe 1</w:t>
      </w:r>
    </w:p>
    <w:p w:rsidR="639A7246" w:rsidP="131B0DF0" w:rsidRDefault="639A7246" w14:paraId="7B9CBE12" w14:textId="401591AA">
      <w:pPr>
        <w:pStyle w:val="Aufgabentext"/>
        <w:jc w:val="both"/>
        <w:rPr>
          <w:sz w:val="20"/>
          <w:szCs w:val="20"/>
        </w:rPr>
      </w:pPr>
    </w:p>
    <w:p w:rsidR="60BC55CB" w:rsidP="639A7246" w:rsidRDefault="60BC55CB" w14:paraId="4A3EF355" w14:textId="68684EC2">
      <w:pPr>
        <w:pStyle w:val="Aufgabentext"/>
        <w:jc w:val="both"/>
      </w:pPr>
      <w:r>
        <w:t>Informieren Sie sich mit Hilfe der Unterlagen von Herrn Weiß über die objektorientierte Programmierung und halten Sie Fragen schriftlich fest.</w:t>
      </w:r>
    </w:p>
    <w:p w:rsidR="639A7246" w:rsidP="131B0DF0" w:rsidRDefault="639A7246" w14:paraId="5AC68DDA" w14:textId="345A43FD">
      <w:pPr>
        <w:pStyle w:val="Aufgabentext"/>
        <w:jc w:val="both"/>
        <w:rPr>
          <w:sz w:val="20"/>
          <w:szCs w:val="20"/>
        </w:rPr>
      </w:pPr>
    </w:p>
    <w:p w:rsidR="639A7246" w:rsidP="639A7246" w:rsidRDefault="639A7246" w14:paraId="2E0422C9" w14:textId="5776EB9F">
      <w:pPr>
        <w:pStyle w:val="Aufgabentext"/>
        <w:jc w:val="both"/>
      </w:pPr>
      <w:r w:rsidRPr="4E93E6A8" w:rsidR="6C7F2362">
        <w:rPr>
          <w:color w:val="000000" w:themeColor="text1" w:themeTint="FF" w:themeShade="FF"/>
        </w:rPr>
        <w:t xml:space="preserve">Zur weitergehenden Recherche empfiehlt Ihnen Herr Weiß das Buch “Java ist auch eine Insel”. Leider ist das Firmenexemplar dank Pierre und einer Kanne Kaffee nicht mehr zu gebrauchen, daher müssen Sie mit einer älteren Onlineversion auskommen, </w:t>
      </w:r>
      <w:hyperlink r:id="R28419149c96540bc">
        <w:r w:rsidRPr="4E93E6A8" w:rsidR="6C7F2362">
          <w:rPr>
            <w:rStyle w:val="Hyperlink"/>
            <w:rFonts w:ascii="Segoe UI" w:hAnsi="Segoe UI" w:eastAsia="Segoe UI" w:cs="Segoe UI"/>
            <w:color w:val="0000FF"/>
          </w:rPr>
          <w:t>http://openbook.rheinwerk-verlag.de/javainsel/</w:t>
        </w:r>
      </w:hyperlink>
      <w:r w:rsidRPr="4E93E6A8" w:rsidR="6C7F2362">
        <w:rPr>
          <w:color w:val="000000" w:themeColor="text1" w:themeTint="FF" w:themeShade="FF"/>
        </w:rPr>
        <w:t xml:space="preserve"> .</w:t>
      </w:r>
      <w:r w:rsidR="577C99BF">
        <w:rPr/>
        <w:t xml:space="preserve"> (hierzu hilfreich Kapitel </w:t>
      </w:r>
      <w:r w:rsidR="577C99BF">
        <w:rPr/>
        <w:t>2.7)</w:t>
      </w:r>
    </w:p>
    <w:p w:rsidR="639A7246" w:rsidP="131B0DF0" w:rsidRDefault="639A7246" w14:paraId="45734EB6" w14:textId="61A1FF13">
      <w:pPr>
        <w:pStyle w:val="Aufgabentext"/>
        <w:jc w:val="both"/>
        <w:rPr>
          <w:sz w:val="20"/>
          <w:szCs w:val="20"/>
        </w:rPr>
      </w:pPr>
    </w:p>
    <w:p w:rsidR="639A7246" w:rsidP="639A7246" w:rsidRDefault="639A7246" w14:paraId="57C9515A" w14:textId="406C17D1">
      <w:pPr>
        <w:pStyle w:val="Aufgabentext"/>
        <w:jc w:val="both"/>
      </w:pPr>
      <w:r w:rsidR="577C99BF">
        <w:rPr/>
        <w:t xml:space="preserve">Nutzen Sie dabei die Vokabelliste und den Kontrollfragen. </w:t>
      </w:r>
    </w:p>
    <w:p w:rsidR="4E93E6A8" w:rsidP="131B0DF0" w:rsidRDefault="4E93E6A8" w14:paraId="1165F1C8" w14:textId="2DDA3C40">
      <w:pPr>
        <w:pStyle w:val="Aufgabentext"/>
        <w:jc w:val="both"/>
        <w:rPr>
          <w:sz w:val="20"/>
          <w:szCs w:val="20"/>
        </w:rPr>
      </w:pPr>
    </w:p>
    <w:p w:rsidRPr="00AE5703" w:rsidR="0D209801" w:rsidP="639A7246" w:rsidRDefault="0D209801" w14:paraId="38043B56" w14:textId="5847C068">
      <w:pPr>
        <w:pStyle w:val="Aufgabentext"/>
        <w:jc w:val="both"/>
        <w:rPr>
          <w:b/>
        </w:rPr>
      </w:pPr>
      <w:r w:rsidRPr="00AE5703">
        <w:rPr>
          <w:b/>
        </w:rPr>
        <w:t>Aufgabe 2</w:t>
      </w:r>
    </w:p>
    <w:p w:rsidR="639A7246" w:rsidP="131B0DF0" w:rsidRDefault="639A7246" w14:paraId="53DCE590" w14:textId="5D535E4C">
      <w:pPr>
        <w:pStyle w:val="Aufgabentext"/>
        <w:jc w:val="both"/>
        <w:rPr>
          <w:sz w:val="20"/>
          <w:szCs w:val="20"/>
        </w:rPr>
      </w:pPr>
    </w:p>
    <w:p w:rsidR="639A7246" w:rsidP="131B0DF0" w:rsidRDefault="639A7246" w14:paraId="0CB8B602" w14:textId="48C1B4C4">
      <w:pPr>
        <w:pStyle w:val="Aufgabentext"/>
        <w:bidi w:val="0"/>
        <w:spacing w:before="0" w:beforeAutospacing="off" w:after="0" w:afterAutospacing="off" w:line="259" w:lineRule="auto"/>
        <w:ind w:left="0" w:right="0"/>
        <w:jc w:val="both"/>
      </w:pPr>
      <w:r w:rsidR="0221B645">
        <w:rPr/>
        <w:t>Öffnen Sie die zur Verfügung gestellte Klasse Hund und kommentieren Sie den Quellcode.</w:t>
      </w:r>
    </w:p>
    <w:p w:rsidR="639A7246" w:rsidP="131B0DF0" w:rsidRDefault="639A7246" w14:paraId="41A531F5" w14:textId="377C6C72">
      <w:pPr>
        <w:pStyle w:val="Aufgabentext"/>
        <w:jc w:val="both"/>
        <w:rPr>
          <w:sz w:val="20"/>
          <w:szCs w:val="20"/>
        </w:rPr>
      </w:pPr>
    </w:p>
    <w:p w:rsidRPr="00AE5703" w:rsidR="536D5E8F" w:rsidP="639A7246" w:rsidRDefault="536D5E8F" w14:paraId="5F28EC5A" w14:textId="649A0988">
      <w:pPr>
        <w:pStyle w:val="Aufgabentext"/>
        <w:jc w:val="both"/>
        <w:rPr>
          <w:b/>
        </w:rPr>
      </w:pPr>
      <w:r w:rsidRPr="00AE5703">
        <w:rPr>
          <w:b/>
        </w:rPr>
        <w:t>Aufgabe 3</w:t>
      </w:r>
    </w:p>
    <w:p w:rsidR="639A7246" w:rsidP="639A7246" w:rsidRDefault="639A7246" w14:paraId="3B445D4B" w14:textId="71AB2FA4">
      <w:pPr>
        <w:pStyle w:val="Aufgabentext"/>
        <w:jc w:val="both"/>
      </w:pPr>
    </w:p>
    <w:p w:rsidR="7F8CA44F" w:rsidP="4E93E6A8" w:rsidRDefault="7F8CA44F" w14:paraId="0BBCFEAC" w14:textId="7A1D53C5">
      <w:pPr>
        <w:pStyle w:val="Aufgabentext"/>
        <w:jc w:val="both"/>
      </w:pPr>
      <w:r w:rsidR="7F8CA44F">
        <w:rPr/>
        <w:t xml:space="preserve">Erstellen Sie eine Klasse Kfz und orientieren sich dabei an der </w:t>
      </w:r>
      <w:r w:rsidR="68E1DB34">
        <w:rPr/>
        <w:t xml:space="preserve">Klasse “Hund” </w:t>
      </w:r>
      <w:r w:rsidR="4AC0BE88">
        <w:rPr/>
        <w:t>(siehe Gesprächsprotokoll)</w:t>
      </w:r>
      <w:r w:rsidR="68E1DB34">
        <w:rPr/>
        <w:t>. Im Anschluss erstellen Sie ein KFZ-Objekt und testen Sie die verschiedenen Funktionalitäten</w:t>
      </w:r>
      <w:r w:rsidR="6C926EEB">
        <w:rPr/>
        <w:t xml:space="preserve"> in einem Hauptprogramm</w:t>
      </w:r>
      <w:r w:rsidR="68E1DB34">
        <w:rPr/>
        <w:t>.</w:t>
      </w:r>
    </w:p>
    <w:p w:rsidR="4E93E6A8" w:rsidP="4E93E6A8" w:rsidRDefault="4E93E6A8" w14:paraId="64FAA701" w14:textId="2264A134">
      <w:pPr>
        <w:pStyle w:val="Aufgabentext"/>
        <w:jc w:val="both"/>
      </w:pPr>
    </w:p>
    <w:p w:rsidR="26DBEA08" w:rsidP="4E93E6A8" w:rsidRDefault="26DBEA08" w14:paraId="4FBEF5A5" w14:textId="67D9CF78">
      <w:pPr>
        <w:pStyle w:val="Aufgabentext"/>
        <w:bidi w:val="0"/>
        <w:spacing w:before="0" w:beforeAutospacing="off" w:after="0" w:afterAutospacing="off" w:line="259" w:lineRule="auto"/>
        <w:ind w:left="0" w:right="0"/>
        <w:jc w:val="both"/>
        <w:rPr>
          <w:b w:val="1"/>
          <w:bCs w:val="1"/>
        </w:rPr>
      </w:pPr>
      <w:r w:rsidRPr="4E93E6A8" w:rsidR="26DBEA08">
        <w:rPr>
          <w:b w:val="1"/>
          <w:bCs w:val="1"/>
        </w:rPr>
        <w:t>Aufgabe 4</w:t>
      </w:r>
    </w:p>
    <w:p w:rsidR="4E93E6A8" w:rsidP="4E93E6A8" w:rsidRDefault="4E93E6A8" w14:paraId="2168D6DF" w14:textId="02EB9B97">
      <w:pPr>
        <w:pStyle w:val="Aufgabentext"/>
        <w:jc w:val="both"/>
      </w:pPr>
    </w:p>
    <w:p w:rsidR="26DBEA08" w:rsidP="4E93E6A8" w:rsidRDefault="26DBEA08" w14:paraId="7463BD39" w14:textId="30A52412">
      <w:pPr>
        <w:pStyle w:val="Aufgabentext"/>
        <w:jc w:val="both"/>
      </w:pPr>
      <w:r w:rsidR="26DBEA08">
        <w:rPr/>
        <w:t>Stellen Sie sicher, dass bei der Eingabe ausschließlich im logischen Kontext sinnvolle Informationen in einem Objekt gespeichert werden.</w:t>
      </w:r>
    </w:p>
    <w:p w:rsidR="4E93E6A8" w:rsidP="131B0DF0" w:rsidRDefault="4E93E6A8" w14:paraId="41B4FE61" w14:textId="1FF3C9D1">
      <w:pPr>
        <w:pStyle w:val="Aufgabentext"/>
        <w:jc w:val="both"/>
        <w:rPr>
          <w:sz w:val="20"/>
          <w:szCs w:val="20"/>
        </w:rPr>
      </w:pPr>
    </w:p>
    <w:sectPr w:rsidR="536D5E8F" w:rsidSect="003D2EEB">
      <w:headerReference w:type="default" r:id="rId13"/>
      <w:footerReference w:type="default" r:id="rId14"/>
      <w:headerReference w:type="first" r:id="rId15"/>
      <w:footerReference w:type="first" r:id="rId16"/>
      <w:pgSz w:w="11906" w:h="16838" w:orient="portrait"/>
      <w:pgMar w:top="720" w:right="720" w:bottom="720" w:left="720" w:header="708" w:footer="708" w:gutter="0"/>
      <w:cols w:space="708"/>
      <w:titlePg/>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CC7" w:rsidP="003D2EEB" w:rsidRDefault="00F56CC7" w14:paraId="2B2048FF" w14:textId="77777777">
      <w:r>
        <w:separator/>
      </w:r>
    </w:p>
  </w:endnote>
  <w:endnote w:type="continuationSeparator" w:id="0">
    <w:p w:rsidR="00F56CC7" w:rsidP="003D2EEB" w:rsidRDefault="00F56CC7" w14:paraId="775C16B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Light">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F65" w:rsidRDefault="009A08D7" w14:paraId="210478E8" w14:textId="77777777">
    <w:pPr>
      <w:pStyle w:val="Fuzeile"/>
      <w:jc w:val="right"/>
    </w:pPr>
    <w:sdt>
      <w:sdtPr>
        <w:id w:val="-356202792"/>
        <w:docPartObj>
          <w:docPartGallery w:val="Page Numbers (Bottom of Page)"/>
          <w:docPartUnique/>
        </w:docPartObj>
      </w:sdtPr>
      <w:sdtEndPr/>
      <w:sdtContent>
        <w:r w:rsidR="00BD3F65">
          <w:fldChar w:fldCharType="begin"/>
        </w:r>
        <w:r w:rsidR="00BD3F65">
          <w:instrText>PAGE   \* MERGEFORMAT</w:instrText>
        </w:r>
        <w:r w:rsidR="00BD3F65">
          <w:fldChar w:fldCharType="separate"/>
        </w:r>
        <w:r w:rsidR="00AC57CC">
          <w:rPr>
            <w:noProof/>
          </w:rPr>
          <w:t>2</w:t>
        </w:r>
        <w:r w:rsidR="00BD3F65">
          <w:fldChar w:fldCharType="end"/>
        </w:r>
      </w:sdtContent>
    </w:sdt>
  </w:p>
  <w:p w:rsidR="00BD3F65" w:rsidRDefault="00BD3F65" w14:paraId="439F0E8F" w14:textId="7777777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F65" w:rsidRDefault="009A08D7" w14:paraId="3DE4474B" w14:textId="77777777">
    <w:pPr>
      <w:pStyle w:val="Fuzeile"/>
      <w:jc w:val="right"/>
    </w:pPr>
    <w:sdt>
      <w:sdtPr>
        <w:id w:val="205062080"/>
        <w:docPartObj>
          <w:docPartGallery w:val="Page Numbers (Bottom of Page)"/>
          <w:docPartUnique/>
        </w:docPartObj>
      </w:sdtPr>
      <w:sdtEndPr/>
      <w:sdtContent>
        <w:r w:rsidR="00BD3F65">
          <w:fldChar w:fldCharType="begin"/>
        </w:r>
        <w:r w:rsidR="00BD3F65">
          <w:instrText>PAGE   \* MERGEFORMAT</w:instrText>
        </w:r>
        <w:r w:rsidR="00BD3F65">
          <w:fldChar w:fldCharType="separate"/>
        </w:r>
        <w:r w:rsidR="003E7109">
          <w:rPr>
            <w:noProof/>
          </w:rPr>
          <w:t>1</w:t>
        </w:r>
        <w:r w:rsidR="00BD3F65">
          <w:fldChar w:fldCharType="end"/>
        </w:r>
      </w:sdtContent>
    </w:sdt>
  </w:p>
  <w:p w:rsidR="00BD3F65" w:rsidP="00BD3F65" w:rsidRDefault="00BD3F65" w14:paraId="798FD472" w14:textId="77777777">
    <w:pPr>
      <w:pStyle w:val="Fuzeile"/>
      <w:tabs>
        <w:tab w:val="clear" w:pos="9072"/>
        <w:tab w:val="right" w:pos="1034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CC7" w:rsidP="003D2EEB" w:rsidRDefault="00F56CC7" w14:paraId="606ED058" w14:textId="77777777">
      <w:r>
        <w:separator/>
      </w:r>
    </w:p>
  </w:footnote>
  <w:footnote w:type="continuationSeparator" w:id="0">
    <w:p w:rsidR="00F56CC7" w:rsidP="003D2EEB" w:rsidRDefault="00F56CC7" w14:paraId="0C34361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489"/>
      <w:gridCol w:w="3489"/>
      <w:gridCol w:w="3489"/>
    </w:tblGrid>
    <w:tr w:rsidR="41E72410" w:rsidTr="41E72410" w14:paraId="469F5624" w14:textId="77777777">
      <w:tc>
        <w:tcPr>
          <w:tcW w:w="3489" w:type="dxa"/>
        </w:tcPr>
        <w:p w:rsidR="41E72410" w:rsidP="41E72410" w:rsidRDefault="41E72410" w14:paraId="574D2294" w14:textId="2B0A0944">
          <w:pPr>
            <w:pStyle w:val="Kopfzeile"/>
            <w:ind w:left="-115"/>
          </w:pPr>
        </w:p>
      </w:tc>
      <w:tc>
        <w:tcPr>
          <w:tcW w:w="3489" w:type="dxa"/>
        </w:tcPr>
        <w:p w:rsidR="41E72410" w:rsidP="41E72410" w:rsidRDefault="41E72410" w14:paraId="2F07AAA9" w14:textId="10F6A152">
          <w:pPr>
            <w:pStyle w:val="Kopfzeile"/>
            <w:jc w:val="center"/>
          </w:pPr>
        </w:p>
      </w:tc>
      <w:tc>
        <w:tcPr>
          <w:tcW w:w="3489" w:type="dxa"/>
        </w:tcPr>
        <w:p w:rsidR="41E72410" w:rsidP="41E72410" w:rsidRDefault="41E72410" w14:paraId="55EDFBF5" w14:textId="366DA035">
          <w:pPr>
            <w:pStyle w:val="Kopfzeile"/>
            <w:ind w:right="-115"/>
            <w:jc w:val="right"/>
          </w:pPr>
        </w:p>
      </w:tc>
    </w:tr>
  </w:tbl>
  <w:p w:rsidR="41E72410" w:rsidP="41E72410" w:rsidRDefault="41E72410" w14:paraId="3DF95C63" w14:textId="63A9BF5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3D2EEB" w:rsidRDefault="003D2EEB" w14:paraId="03B187F3" w14:textId="77777777">
    <w:pPr>
      <w:pStyle w:val="Kopfzeile"/>
    </w:pPr>
    <w:r>
      <w:rPr>
        <w:noProof/>
        <w:lang w:eastAsia="de-DE"/>
      </w:rPr>
      <w:drawing>
        <wp:anchor distT="0" distB="0" distL="114300" distR="114300" simplePos="0" relativeHeight="251672576" behindDoc="0" locked="0" layoutInCell="1" allowOverlap="1" wp14:anchorId="267ED121" wp14:editId="6A299F80">
          <wp:simplePos x="0" y="0"/>
          <wp:positionH relativeFrom="column">
            <wp:posOffset>-159707</wp:posOffset>
          </wp:positionH>
          <wp:positionV relativeFrom="paragraph">
            <wp:posOffset>-247650</wp:posOffset>
          </wp:positionV>
          <wp:extent cx="2458192" cy="797760"/>
          <wp:effectExtent l="0" t="0" r="0" b="2540"/>
          <wp:wrapNone/>
          <wp:docPr id="4" name="Grafik 4" descr="C:\Users\Grove\AppData\Local\Microsoft\Windows\INetCache\Content.Word\BWV_logo_lang_bunt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ove\AppData\Local\Microsoft\Windows\INetCache\Content.Word\BWV_logo_lang_bunt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8192" cy="797760"/>
                  </a:xfrm>
                  <a:prstGeom prst="rect">
                    <a:avLst/>
                  </a:prstGeom>
                </pic:spPr>
              </pic:pic>
            </a:graphicData>
          </a:graphic>
          <wp14:sizeRelH relativeFrom="margin">
            <wp14:pctWidth>0</wp14:pctWidth>
          </wp14:sizeRelH>
          <wp14:sizeRelV relativeFrom="margin">
            <wp14:pctHeight>0</wp14:pctHeight>
          </wp14:sizeRelV>
        </wp:anchor>
      </w:drawing>
    </w:r>
    <w:r w:rsidR="4E93E6A8">
      <w:rPr/>
      <w:t/>
    </w:r>
    <w:r w:rsidR="131B0DF0">
      <w:rPr/>
      <w:t/>
    </w:r>
    <w:r w:rsidR="664AE516">
      <w:rPr/>
      <w:t/>
    </w:r>
  </w:p>
  <w:p w:rsidR="003D2EEB" w:rsidRDefault="003D2EEB" w14:paraId="4CB91725" w14:textId="77777777">
    <w:pPr>
      <w:pStyle w:val="Kopfzeile"/>
    </w:pPr>
  </w:p>
  <w:p w:rsidRPr="00BE0AE4" w:rsidR="00024A00" w:rsidP="0062532D" w:rsidRDefault="00C47FE6" w14:paraId="73B9C42D" w14:textId="777BAEF0">
    <w:pPr>
      <w:pStyle w:val="Kopfzeile"/>
      <w:tabs>
        <w:tab w:val="left" w:pos="993"/>
      </w:tabs>
      <w:ind w:left="1701"/>
      <w:jc w:val="center"/>
      <w:rPr>
        <w:sz w:val="28"/>
      </w:rPr>
    </w:pPr>
    <w:r>
      <w:rPr>
        <w:sz w:val="28"/>
      </w:rPr>
      <w:tab/>
    </w:r>
    <w:r w:rsidR="00024A00">
      <w:rPr>
        <w:sz w:val="28"/>
      </w:rPr>
      <w:t>Thema:</w:t>
    </w:r>
    <w:r>
      <w:rPr>
        <w:sz w:val="28"/>
      </w:rPr>
      <w:t xml:space="preserve"> </w:t>
    </w:r>
    <w:r w:rsidR="0062532D">
      <w:rPr>
        <w:sz w:val="28"/>
      </w:rPr>
      <w:t>Methoden und Objektorientierung</w:t>
    </w:r>
  </w:p>
  <w:p w:rsidRPr="003D2EEB" w:rsidR="00BE0AE4" w:rsidP="00BE0AE4" w:rsidRDefault="00BE0AE4" w14:paraId="38A7D51B" w14:textId="77777777">
    <w:pPr>
      <w:pStyle w:val="Kopfzeile"/>
      <w:pBdr>
        <w:bottom w:val="single" w:color="auto" w:sz="4" w:space="1"/>
      </w:pBdr>
      <w:tabs>
        <w:tab w:val="clear" w:pos="4536"/>
        <w:tab w:val="clear" w:pos="9072"/>
        <w:tab w:val="left" w:pos="851"/>
      </w:tabs>
    </w:pPr>
    <w:r>
      <w:t>Datum: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65163"/>
    <w:multiLevelType w:val="hybridMultilevel"/>
    <w:tmpl w:val="231A17B2"/>
    <w:lvl w:ilvl="0" w:tplc="A7749C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896362C"/>
    <w:multiLevelType w:val="hybridMultilevel"/>
    <w:tmpl w:val="D0DAB71A"/>
    <w:lvl w:ilvl="0" w:tplc="EF58A06A">
      <w:start w:val="1"/>
      <w:numFmt w:val="bullet"/>
      <w:lvlText w:val=""/>
      <w:lvlJc w:val="left"/>
      <w:pPr>
        <w:ind w:left="720" w:hanging="360"/>
      </w:pPr>
      <w:rPr>
        <w:rFonts w:hint="default" w:ascii="Symbol" w:hAnsi="Symbol"/>
      </w:rPr>
    </w:lvl>
    <w:lvl w:ilvl="1" w:tplc="722A3FEC">
      <w:start w:val="1"/>
      <w:numFmt w:val="bullet"/>
      <w:lvlText w:val="o"/>
      <w:lvlJc w:val="left"/>
      <w:pPr>
        <w:ind w:left="1440" w:hanging="360"/>
      </w:pPr>
      <w:rPr>
        <w:rFonts w:hint="default" w:ascii="Courier New" w:hAnsi="Courier New"/>
      </w:rPr>
    </w:lvl>
    <w:lvl w:ilvl="2" w:tplc="C79E7B02">
      <w:start w:val="1"/>
      <w:numFmt w:val="bullet"/>
      <w:lvlText w:val=""/>
      <w:lvlJc w:val="left"/>
      <w:pPr>
        <w:ind w:left="2160" w:hanging="360"/>
      </w:pPr>
      <w:rPr>
        <w:rFonts w:hint="default" w:ascii="Wingdings" w:hAnsi="Wingdings"/>
      </w:rPr>
    </w:lvl>
    <w:lvl w:ilvl="3" w:tplc="5FDE4CC4">
      <w:start w:val="1"/>
      <w:numFmt w:val="bullet"/>
      <w:lvlText w:val=""/>
      <w:lvlJc w:val="left"/>
      <w:pPr>
        <w:ind w:left="2880" w:hanging="360"/>
      </w:pPr>
      <w:rPr>
        <w:rFonts w:hint="default" w:ascii="Symbol" w:hAnsi="Symbol"/>
      </w:rPr>
    </w:lvl>
    <w:lvl w:ilvl="4" w:tplc="6E48619E">
      <w:start w:val="1"/>
      <w:numFmt w:val="bullet"/>
      <w:lvlText w:val="o"/>
      <w:lvlJc w:val="left"/>
      <w:pPr>
        <w:ind w:left="3600" w:hanging="360"/>
      </w:pPr>
      <w:rPr>
        <w:rFonts w:hint="default" w:ascii="Courier New" w:hAnsi="Courier New"/>
      </w:rPr>
    </w:lvl>
    <w:lvl w:ilvl="5" w:tplc="5E323808">
      <w:start w:val="1"/>
      <w:numFmt w:val="bullet"/>
      <w:lvlText w:val=""/>
      <w:lvlJc w:val="left"/>
      <w:pPr>
        <w:ind w:left="4320" w:hanging="360"/>
      </w:pPr>
      <w:rPr>
        <w:rFonts w:hint="default" w:ascii="Wingdings" w:hAnsi="Wingdings"/>
      </w:rPr>
    </w:lvl>
    <w:lvl w:ilvl="6" w:tplc="12FA7050">
      <w:start w:val="1"/>
      <w:numFmt w:val="bullet"/>
      <w:lvlText w:val=""/>
      <w:lvlJc w:val="left"/>
      <w:pPr>
        <w:ind w:left="5040" w:hanging="360"/>
      </w:pPr>
      <w:rPr>
        <w:rFonts w:hint="default" w:ascii="Symbol" w:hAnsi="Symbol"/>
      </w:rPr>
    </w:lvl>
    <w:lvl w:ilvl="7" w:tplc="17404762">
      <w:start w:val="1"/>
      <w:numFmt w:val="bullet"/>
      <w:lvlText w:val="o"/>
      <w:lvlJc w:val="left"/>
      <w:pPr>
        <w:ind w:left="5760" w:hanging="360"/>
      </w:pPr>
      <w:rPr>
        <w:rFonts w:hint="default" w:ascii="Courier New" w:hAnsi="Courier New"/>
      </w:rPr>
    </w:lvl>
    <w:lvl w:ilvl="8" w:tplc="F9E2E45A">
      <w:start w:val="1"/>
      <w:numFmt w:val="bullet"/>
      <w:lvlText w:val=""/>
      <w:lvlJc w:val="left"/>
      <w:pPr>
        <w:ind w:left="6480" w:hanging="360"/>
      </w:pPr>
      <w:rPr>
        <w:rFonts w:hint="default" w:ascii="Wingdings" w:hAnsi="Wingdings"/>
      </w:rPr>
    </w:lvl>
  </w:abstractNum>
  <w:abstractNum w:abstractNumId="2" w15:restartNumberingAfterBreak="0">
    <w:nsid w:val="3378451F"/>
    <w:multiLevelType w:val="hybridMultilevel"/>
    <w:tmpl w:val="ED8A8E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9C3013F"/>
    <w:multiLevelType w:val="hybridMultilevel"/>
    <w:tmpl w:val="42C26FE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0"/>
  </w:num>
  <w:num w:numId="3">
    <w:abstractNumId w:val="2"/>
  </w:num>
  <w:num w:numId="4">
    <w:abstractNumId w:val="3"/>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7109"/>
    <w:rsid w:val="0001564C"/>
    <w:rsid w:val="00024A00"/>
    <w:rsid w:val="0003577F"/>
    <w:rsid w:val="000B1C23"/>
    <w:rsid w:val="001B4CD1"/>
    <w:rsid w:val="002C2ECC"/>
    <w:rsid w:val="0037218F"/>
    <w:rsid w:val="00397934"/>
    <w:rsid w:val="003A7837"/>
    <w:rsid w:val="003D2EEB"/>
    <w:rsid w:val="003E7109"/>
    <w:rsid w:val="00467184"/>
    <w:rsid w:val="005A59A2"/>
    <w:rsid w:val="0062532D"/>
    <w:rsid w:val="00670C77"/>
    <w:rsid w:val="00681847"/>
    <w:rsid w:val="006E55F9"/>
    <w:rsid w:val="006E6AB7"/>
    <w:rsid w:val="006F7975"/>
    <w:rsid w:val="0076280D"/>
    <w:rsid w:val="0080610D"/>
    <w:rsid w:val="008A6065"/>
    <w:rsid w:val="008B54D2"/>
    <w:rsid w:val="008D41F9"/>
    <w:rsid w:val="008F042E"/>
    <w:rsid w:val="00970B38"/>
    <w:rsid w:val="009A08D7"/>
    <w:rsid w:val="009A79A9"/>
    <w:rsid w:val="00A058EE"/>
    <w:rsid w:val="00AC57CC"/>
    <w:rsid w:val="00AE5703"/>
    <w:rsid w:val="00B2614B"/>
    <w:rsid w:val="00BD3F65"/>
    <w:rsid w:val="00BD7F7F"/>
    <w:rsid w:val="00BE0AE4"/>
    <w:rsid w:val="00C47FE6"/>
    <w:rsid w:val="00D6195A"/>
    <w:rsid w:val="00E97B7B"/>
    <w:rsid w:val="00F56CC7"/>
    <w:rsid w:val="0221B645"/>
    <w:rsid w:val="02E2F7F0"/>
    <w:rsid w:val="03F8C169"/>
    <w:rsid w:val="05869ECB"/>
    <w:rsid w:val="05D1E9C8"/>
    <w:rsid w:val="06FEBC76"/>
    <w:rsid w:val="0792C380"/>
    <w:rsid w:val="08840051"/>
    <w:rsid w:val="08D3FAE7"/>
    <w:rsid w:val="099B3023"/>
    <w:rsid w:val="0B8E6355"/>
    <w:rsid w:val="0BCC53D7"/>
    <w:rsid w:val="0D209801"/>
    <w:rsid w:val="0DE0D2F3"/>
    <w:rsid w:val="0E29C525"/>
    <w:rsid w:val="10BA6B76"/>
    <w:rsid w:val="10F530A7"/>
    <w:rsid w:val="11CAD129"/>
    <w:rsid w:val="121CBFEE"/>
    <w:rsid w:val="131B0DF0"/>
    <w:rsid w:val="132EAFC3"/>
    <w:rsid w:val="150BA87A"/>
    <w:rsid w:val="174B2391"/>
    <w:rsid w:val="17D3BD83"/>
    <w:rsid w:val="19F1BE42"/>
    <w:rsid w:val="1A3197BF"/>
    <w:rsid w:val="1BD296E6"/>
    <w:rsid w:val="1D8C2601"/>
    <w:rsid w:val="1E2ADC87"/>
    <w:rsid w:val="22C9DC05"/>
    <w:rsid w:val="2332EF26"/>
    <w:rsid w:val="239DBCE3"/>
    <w:rsid w:val="24D31FD7"/>
    <w:rsid w:val="261C49CF"/>
    <w:rsid w:val="26398FD3"/>
    <w:rsid w:val="26732256"/>
    <w:rsid w:val="26DBEA08"/>
    <w:rsid w:val="26F68036"/>
    <w:rsid w:val="27A67F8D"/>
    <w:rsid w:val="281BAC9B"/>
    <w:rsid w:val="29F064AF"/>
    <w:rsid w:val="2B98FB1F"/>
    <w:rsid w:val="2C8DC172"/>
    <w:rsid w:val="3175872E"/>
    <w:rsid w:val="31978E58"/>
    <w:rsid w:val="336FC1B0"/>
    <w:rsid w:val="34AAA5A6"/>
    <w:rsid w:val="3599007B"/>
    <w:rsid w:val="36A7BC81"/>
    <w:rsid w:val="38D7057A"/>
    <w:rsid w:val="392996A2"/>
    <w:rsid w:val="3B14AEAF"/>
    <w:rsid w:val="3B40F05F"/>
    <w:rsid w:val="3DFE5643"/>
    <w:rsid w:val="401004FB"/>
    <w:rsid w:val="403D20BF"/>
    <w:rsid w:val="40599B83"/>
    <w:rsid w:val="40B1BD4B"/>
    <w:rsid w:val="41E72410"/>
    <w:rsid w:val="432AB5D7"/>
    <w:rsid w:val="47144F21"/>
    <w:rsid w:val="4853C6F7"/>
    <w:rsid w:val="487A6F06"/>
    <w:rsid w:val="4AC0BE88"/>
    <w:rsid w:val="4B2D876E"/>
    <w:rsid w:val="4B7FB63A"/>
    <w:rsid w:val="4CB5172C"/>
    <w:rsid w:val="4D00BE6F"/>
    <w:rsid w:val="4E93E6A8"/>
    <w:rsid w:val="4FB9AD26"/>
    <w:rsid w:val="504FDEE6"/>
    <w:rsid w:val="51CA4D6A"/>
    <w:rsid w:val="53394D71"/>
    <w:rsid w:val="536D5E8F"/>
    <w:rsid w:val="537119AE"/>
    <w:rsid w:val="53F61B26"/>
    <w:rsid w:val="5406DA78"/>
    <w:rsid w:val="54CD7D46"/>
    <w:rsid w:val="577C99BF"/>
    <w:rsid w:val="58B712BE"/>
    <w:rsid w:val="59150932"/>
    <w:rsid w:val="594E8226"/>
    <w:rsid w:val="59A69FB7"/>
    <w:rsid w:val="5B84BE31"/>
    <w:rsid w:val="5BF77A18"/>
    <w:rsid w:val="5E65D1E4"/>
    <w:rsid w:val="60BC55CB"/>
    <w:rsid w:val="6157DDD6"/>
    <w:rsid w:val="61FE8EE1"/>
    <w:rsid w:val="62623D34"/>
    <w:rsid w:val="62CFC01F"/>
    <w:rsid w:val="62EA71D2"/>
    <w:rsid w:val="63508B5A"/>
    <w:rsid w:val="639A7246"/>
    <w:rsid w:val="664AE516"/>
    <w:rsid w:val="68E1DB34"/>
    <w:rsid w:val="697FECE9"/>
    <w:rsid w:val="6A43464D"/>
    <w:rsid w:val="6A60586E"/>
    <w:rsid w:val="6C7F2362"/>
    <w:rsid w:val="6C926EEB"/>
    <w:rsid w:val="6D7187B0"/>
    <w:rsid w:val="6F9212C7"/>
    <w:rsid w:val="7017B92B"/>
    <w:rsid w:val="714B9CDE"/>
    <w:rsid w:val="7150BA5E"/>
    <w:rsid w:val="71BFC03A"/>
    <w:rsid w:val="7257153E"/>
    <w:rsid w:val="72659E20"/>
    <w:rsid w:val="7283C7FC"/>
    <w:rsid w:val="72CB1AE6"/>
    <w:rsid w:val="72D4F32E"/>
    <w:rsid w:val="759F810F"/>
    <w:rsid w:val="76DE7594"/>
    <w:rsid w:val="772A4267"/>
    <w:rsid w:val="77A3DBBB"/>
    <w:rsid w:val="780CC5B9"/>
    <w:rsid w:val="7B756A85"/>
    <w:rsid w:val="7C4219BF"/>
    <w:rsid w:val="7C7410D4"/>
    <w:rsid w:val="7CD1F638"/>
    <w:rsid w:val="7F5A3747"/>
    <w:rsid w:val="7F8CA4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F3F6048"/>
  <w15:docId w15:val="{5A556553-5DFA-4299-83CE-52127F4CA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qFormat/>
    <w:rsid w:val="006E55F9"/>
    <w:rPr>
      <w:rFonts w:ascii="Roboto Condensed Light" w:hAnsi="Roboto Condensed Light"/>
    </w:rPr>
  </w:style>
  <w:style w:type="paragraph" w:styleId="berschrift1">
    <w:name w:val="heading 1"/>
    <w:basedOn w:val="Standard"/>
    <w:next w:val="Standard"/>
    <w:link w:val="berschrift1Zchn"/>
    <w:uiPriority w:val="9"/>
    <w:qFormat/>
    <w:rsid w:val="006E55F9"/>
    <w:pPr>
      <w:keepNext/>
      <w:keepLines/>
      <w:numPr>
        <w:numId w:val="4"/>
      </w:numPr>
      <w:spacing w:before="24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6E55F9"/>
    <w:pPr>
      <w:keepNext/>
      <w:keepLines/>
      <w:numPr>
        <w:ilvl w:val="1"/>
        <w:numId w:val="4"/>
      </w:numPr>
      <w:spacing w:before="4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6E55F9"/>
    <w:pPr>
      <w:keepNext/>
      <w:keepLines/>
      <w:numPr>
        <w:ilvl w:val="2"/>
        <w:numId w:val="4"/>
      </w:numPr>
      <w:spacing w:before="40"/>
      <w:outlineLvl w:val="2"/>
    </w:pPr>
    <w:rPr>
      <w:rFonts w:eastAsiaTheme="majorEastAsia" w:cstheme="majorBidi"/>
      <w:sz w:val="24"/>
      <w:szCs w:val="24"/>
    </w:rPr>
  </w:style>
  <w:style w:type="paragraph" w:styleId="berschrift4">
    <w:name w:val="heading 4"/>
    <w:basedOn w:val="Standard"/>
    <w:next w:val="Standard"/>
    <w:link w:val="berschrift4Zchn"/>
    <w:autoRedefine/>
    <w:uiPriority w:val="9"/>
    <w:unhideWhenUsed/>
    <w:qFormat/>
    <w:rsid w:val="006E55F9"/>
    <w:pPr>
      <w:keepNext/>
      <w:keepLines/>
      <w:numPr>
        <w:ilvl w:val="3"/>
        <w:numId w:val="4"/>
      </w:numPr>
      <w:spacing w:before="4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6E55F9"/>
    <w:pPr>
      <w:keepNext/>
      <w:keepLines/>
      <w:numPr>
        <w:ilvl w:val="4"/>
        <w:numId w:val="4"/>
      </w:numPr>
      <w:spacing w:before="4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6E55F9"/>
    <w:pPr>
      <w:keepNext/>
      <w:keepLines/>
      <w:numPr>
        <w:ilvl w:val="5"/>
        <w:numId w:val="4"/>
      </w:numPr>
      <w:spacing w:before="40"/>
      <w:outlineLvl w:val="5"/>
    </w:pPr>
    <w:rPr>
      <w:rFonts w:asciiTheme="majorHAnsi" w:hAnsiTheme="majorHAnsi" w:eastAsiaTheme="majorEastAsia" w:cstheme="majorBidi"/>
      <w:color w:val="243F60" w:themeColor="accent1" w:themeShade="7F"/>
    </w:rPr>
  </w:style>
  <w:style w:type="paragraph" w:styleId="berschrift7">
    <w:name w:val="heading 7"/>
    <w:basedOn w:val="Standard"/>
    <w:next w:val="Standard"/>
    <w:link w:val="berschrift7Zchn"/>
    <w:uiPriority w:val="9"/>
    <w:semiHidden/>
    <w:unhideWhenUsed/>
    <w:qFormat/>
    <w:rsid w:val="006E55F9"/>
    <w:pPr>
      <w:keepNext/>
      <w:keepLines/>
      <w:numPr>
        <w:ilvl w:val="6"/>
        <w:numId w:val="4"/>
      </w:numPr>
      <w:spacing w:before="40"/>
      <w:outlineLvl w:val="6"/>
    </w:pPr>
    <w:rPr>
      <w:rFonts w:asciiTheme="majorHAnsi" w:hAnsiTheme="majorHAnsi" w:eastAsiaTheme="majorEastAsia"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E55F9"/>
    <w:pPr>
      <w:keepNext/>
      <w:keepLines/>
      <w:numPr>
        <w:ilvl w:val="7"/>
        <w:numId w:val="4"/>
      </w:numPr>
      <w:spacing w:before="40"/>
      <w:outlineLvl w:val="7"/>
    </w:pPr>
    <w:rPr>
      <w:rFonts w:asciiTheme="majorHAnsi" w:hAnsiTheme="majorHAnsi" w:eastAsiaTheme="majorEastAsia"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E55F9"/>
    <w:pPr>
      <w:keepNext/>
      <w:keepLines/>
      <w:numPr>
        <w:ilvl w:val="8"/>
        <w:numId w:val="4"/>
      </w:numPr>
      <w:spacing w:before="40"/>
      <w:outlineLvl w:val="8"/>
    </w:pPr>
    <w:rPr>
      <w:rFonts w:asciiTheme="majorHAnsi" w:hAnsiTheme="majorHAnsi" w:eastAsiaTheme="majorEastAsia" w:cstheme="majorBidi"/>
      <w:i/>
      <w:iCs/>
      <w:color w:val="272727" w:themeColor="text1" w:themeTint="D8"/>
      <w:sz w:val="21"/>
      <w:szCs w:val="21"/>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Aufgabenberschrift" w:customStyle="1">
    <w:name w:val="Aufgabenüberschrift"/>
    <w:basedOn w:val="Index1"/>
    <w:link w:val="AufgabenberschriftZchn"/>
    <w:rsid w:val="0003577F"/>
    <w:pPr>
      <w:spacing w:after="120"/>
      <w:ind w:left="200" w:hanging="200"/>
    </w:pPr>
    <w:rPr>
      <w:b/>
      <w:sz w:val="24"/>
      <w:szCs w:val="24"/>
    </w:rPr>
  </w:style>
  <w:style w:type="character" w:styleId="AufgabenberschriftZchn" w:customStyle="1">
    <w:name w:val="Aufgabenüberschrift Zchn"/>
    <w:basedOn w:val="Absatz-Standardschriftart"/>
    <w:link w:val="Aufgabenberschrift"/>
    <w:rsid w:val="0003577F"/>
    <w:rPr>
      <w:b/>
      <w:sz w:val="24"/>
      <w:szCs w:val="24"/>
    </w:rPr>
  </w:style>
  <w:style w:type="paragraph" w:styleId="Index1">
    <w:name w:val="index 1"/>
    <w:basedOn w:val="Standard"/>
    <w:next w:val="Standard"/>
    <w:autoRedefine/>
    <w:uiPriority w:val="99"/>
    <w:semiHidden/>
    <w:unhideWhenUsed/>
    <w:rsid w:val="0003577F"/>
    <w:pPr>
      <w:ind w:left="220" w:hanging="220"/>
    </w:pPr>
  </w:style>
  <w:style w:type="paragraph" w:styleId="Kopfzeile">
    <w:name w:val="header"/>
    <w:basedOn w:val="Standard"/>
    <w:link w:val="KopfzeileZchn"/>
    <w:uiPriority w:val="99"/>
    <w:unhideWhenUsed/>
    <w:rsid w:val="003D2EEB"/>
    <w:pPr>
      <w:tabs>
        <w:tab w:val="center" w:pos="4536"/>
        <w:tab w:val="right" w:pos="9072"/>
      </w:tabs>
    </w:pPr>
  </w:style>
  <w:style w:type="character" w:styleId="KopfzeileZchn" w:customStyle="1">
    <w:name w:val="Kopfzeile Zchn"/>
    <w:basedOn w:val="Absatz-Standardschriftart"/>
    <w:link w:val="Kopfzeile"/>
    <w:uiPriority w:val="99"/>
    <w:rsid w:val="003D2EEB"/>
  </w:style>
  <w:style w:type="paragraph" w:styleId="Fuzeile">
    <w:name w:val="footer"/>
    <w:basedOn w:val="Standard"/>
    <w:link w:val="FuzeileZchn"/>
    <w:uiPriority w:val="99"/>
    <w:unhideWhenUsed/>
    <w:rsid w:val="003D2EEB"/>
    <w:pPr>
      <w:tabs>
        <w:tab w:val="center" w:pos="4536"/>
        <w:tab w:val="right" w:pos="9072"/>
      </w:tabs>
    </w:pPr>
  </w:style>
  <w:style w:type="character" w:styleId="FuzeileZchn" w:customStyle="1">
    <w:name w:val="Fußzeile Zchn"/>
    <w:basedOn w:val="Absatz-Standardschriftart"/>
    <w:link w:val="Fuzeile"/>
    <w:uiPriority w:val="99"/>
    <w:rsid w:val="003D2EEB"/>
  </w:style>
  <w:style w:type="table" w:styleId="Tabellenraster">
    <w:name w:val="Table Grid"/>
    <w:basedOn w:val="NormaleTabelle"/>
    <w:uiPriority w:val="59"/>
    <w:rsid w:val="003D2EE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st" w:customStyle="1">
    <w:name w:val="test"/>
    <w:basedOn w:val="Standard"/>
    <w:link w:val="testZchn"/>
    <w:rsid w:val="00BD3F65"/>
    <w:rPr>
      <w:b/>
    </w:rPr>
  </w:style>
  <w:style w:type="paragraph" w:styleId="Aufgaben" w:customStyle="1">
    <w:name w:val="Aufgaben"/>
    <w:basedOn w:val="berschrift1"/>
    <w:next w:val="Aufgabentext"/>
    <w:link w:val="AufgabenZchn"/>
    <w:qFormat/>
    <w:rsid w:val="005A59A2"/>
    <w:pPr>
      <w:numPr>
        <w:numId w:val="0"/>
      </w:numPr>
      <w:spacing w:before="120" w:after="120"/>
    </w:pPr>
    <w:rPr>
      <w:b/>
      <w:sz w:val="24"/>
    </w:rPr>
  </w:style>
  <w:style w:type="character" w:styleId="testZchn" w:customStyle="1">
    <w:name w:val="test Zchn"/>
    <w:basedOn w:val="Absatz-Standardschriftart"/>
    <w:link w:val="test"/>
    <w:rsid w:val="00BD3F65"/>
    <w:rPr>
      <w:rFonts w:ascii="Roboto Condensed Light" w:hAnsi="Roboto Condensed Light"/>
      <w:b/>
    </w:rPr>
  </w:style>
  <w:style w:type="paragraph" w:styleId="Aufgabentext" w:customStyle="1">
    <w:name w:val="Aufgabentext"/>
    <w:basedOn w:val="Standard"/>
    <w:link w:val="AufgabentextZchn"/>
    <w:qFormat/>
    <w:rsid w:val="00A058EE"/>
  </w:style>
  <w:style w:type="character" w:styleId="AufgabenZchn" w:customStyle="1">
    <w:name w:val="Aufgaben Zchn"/>
    <w:basedOn w:val="testZchn"/>
    <w:link w:val="Aufgaben"/>
    <w:rsid w:val="00A058EE"/>
    <w:rPr>
      <w:rFonts w:ascii="Roboto Condensed Light" w:hAnsi="Roboto Condensed Light" w:eastAsiaTheme="majorEastAsia" w:cstheme="majorBidi"/>
      <w:b/>
      <w:sz w:val="24"/>
      <w:szCs w:val="32"/>
    </w:rPr>
  </w:style>
  <w:style w:type="character" w:styleId="berschrift1Zchn" w:customStyle="1">
    <w:name w:val="Überschrift 1 Zchn"/>
    <w:basedOn w:val="Absatz-Standardschriftart"/>
    <w:link w:val="berschrift1"/>
    <w:uiPriority w:val="9"/>
    <w:rsid w:val="006E55F9"/>
    <w:rPr>
      <w:rFonts w:ascii="Roboto Condensed Light" w:hAnsi="Roboto Condensed Light" w:eastAsiaTheme="majorEastAsia" w:cstheme="majorBidi"/>
      <w:sz w:val="32"/>
      <w:szCs w:val="32"/>
    </w:rPr>
  </w:style>
  <w:style w:type="paragraph" w:styleId="Sprechblasentext">
    <w:name w:val="Balloon Text"/>
    <w:basedOn w:val="Standard"/>
    <w:link w:val="SprechblasentextZchn"/>
    <w:uiPriority w:val="99"/>
    <w:semiHidden/>
    <w:unhideWhenUsed/>
    <w:rsid w:val="00AC57CC"/>
    <w:rPr>
      <w:rFonts w:ascii="Segoe UI" w:hAnsi="Segoe UI" w:cs="Segoe UI"/>
      <w:sz w:val="18"/>
      <w:szCs w:val="18"/>
    </w:rPr>
  </w:style>
  <w:style w:type="character" w:styleId="AufgabentextZchn" w:customStyle="1">
    <w:name w:val="Aufgabentext Zchn"/>
    <w:basedOn w:val="Absatz-Standardschriftart"/>
    <w:link w:val="Aufgabentext"/>
    <w:rsid w:val="00A058EE"/>
    <w:rPr>
      <w:rFonts w:ascii="Roboto Condensed Light" w:hAnsi="Roboto Condensed Light"/>
    </w:rPr>
  </w:style>
  <w:style w:type="character" w:styleId="SprechblasentextZchn" w:customStyle="1">
    <w:name w:val="Sprechblasentext Zchn"/>
    <w:basedOn w:val="Absatz-Standardschriftart"/>
    <w:link w:val="Sprechblasentext"/>
    <w:uiPriority w:val="99"/>
    <w:semiHidden/>
    <w:rsid w:val="00AC57CC"/>
    <w:rPr>
      <w:rFonts w:ascii="Segoe UI" w:hAnsi="Segoe UI" w:cs="Segoe UI"/>
      <w:sz w:val="18"/>
      <w:szCs w:val="18"/>
    </w:rPr>
  </w:style>
  <w:style w:type="paragraph" w:styleId="KeinLeerraum">
    <w:name w:val="No Spacing"/>
    <w:uiPriority w:val="1"/>
    <w:qFormat/>
    <w:rsid w:val="006E55F9"/>
    <w:rPr>
      <w:rFonts w:ascii="Roboto Condensed Light" w:hAnsi="Roboto Condensed Light"/>
    </w:rPr>
  </w:style>
  <w:style w:type="character" w:styleId="berschrift2Zchn" w:customStyle="1">
    <w:name w:val="Überschrift 2 Zchn"/>
    <w:basedOn w:val="Absatz-Standardschriftart"/>
    <w:link w:val="berschrift2"/>
    <w:uiPriority w:val="9"/>
    <w:rsid w:val="006E55F9"/>
    <w:rPr>
      <w:rFonts w:ascii="Roboto Condensed Light" w:hAnsi="Roboto Condensed Light" w:eastAsiaTheme="majorEastAsia" w:cstheme="majorBidi"/>
      <w:sz w:val="26"/>
      <w:szCs w:val="26"/>
    </w:rPr>
  </w:style>
  <w:style w:type="paragraph" w:styleId="Titel">
    <w:name w:val="Title"/>
    <w:basedOn w:val="Standard"/>
    <w:next w:val="Standard"/>
    <w:link w:val="TitelZchn"/>
    <w:uiPriority w:val="10"/>
    <w:qFormat/>
    <w:rsid w:val="006E55F9"/>
    <w:pPr>
      <w:contextualSpacing/>
    </w:pPr>
    <w:rPr>
      <w:rFonts w:eastAsiaTheme="majorEastAsia" w:cstheme="majorBidi"/>
      <w:spacing w:val="-10"/>
      <w:kern w:val="28"/>
      <w:sz w:val="56"/>
      <w:szCs w:val="56"/>
    </w:rPr>
  </w:style>
  <w:style w:type="character" w:styleId="TitelZchn" w:customStyle="1">
    <w:name w:val="Titel Zchn"/>
    <w:basedOn w:val="Absatz-Standardschriftart"/>
    <w:link w:val="Titel"/>
    <w:uiPriority w:val="10"/>
    <w:rsid w:val="006E55F9"/>
    <w:rPr>
      <w:rFonts w:ascii="Roboto Condensed Light" w:hAnsi="Roboto Condensed Light" w:eastAsiaTheme="majorEastAsia" w:cstheme="majorBidi"/>
      <w:spacing w:val="-10"/>
      <w:kern w:val="28"/>
      <w:sz w:val="56"/>
      <w:szCs w:val="56"/>
    </w:rPr>
  </w:style>
  <w:style w:type="paragraph" w:styleId="Untertitel">
    <w:name w:val="Subtitle"/>
    <w:basedOn w:val="Standard"/>
    <w:next w:val="Standard"/>
    <w:link w:val="UntertitelZchn"/>
    <w:uiPriority w:val="11"/>
    <w:qFormat/>
    <w:rsid w:val="006E55F9"/>
    <w:pPr>
      <w:numPr>
        <w:ilvl w:val="1"/>
      </w:numPr>
      <w:spacing w:after="160"/>
    </w:pPr>
    <w:rPr>
      <w:rFonts w:eastAsiaTheme="minorEastAsia"/>
      <w:color w:val="5A5A5A" w:themeColor="text1" w:themeTint="A5"/>
      <w:spacing w:val="15"/>
    </w:rPr>
  </w:style>
  <w:style w:type="character" w:styleId="UntertitelZchn" w:customStyle="1">
    <w:name w:val="Untertitel Zchn"/>
    <w:basedOn w:val="Absatz-Standardschriftart"/>
    <w:link w:val="Untertitel"/>
    <w:uiPriority w:val="11"/>
    <w:rsid w:val="006E55F9"/>
    <w:rPr>
      <w:rFonts w:ascii="Roboto Condensed Light" w:hAnsi="Roboto Condensed Light" w:eastAsiaTheme="minorEastAsia"/>
      <w:color w:val="5A5A5A" w:themeColor="text1" w:themeTint="A5"/>
      <w:spacing w:val="15"/>
    </w:rPr>
  </w:style>
  <w:style w:type="character" w:styleId="IntensiveHervorhebung">
    <w:name w:val="Intense Emphasis"/>
    <w:basedOn w:val="Absatz-Standardschriftart"/>
    <w:uiPriority w:val="21"/>
    <w:qFormat/>
    <w:rsid w:val="006E55F9"/>
    <w:rPr>
      <w:i/>
      <w:iCs/>
      <w:color w:val="auto"/>
    </w:rPr>
  </w:style>
  <w:style w:type="paragraph" w:styleId="IntensivesZitat">
    <w:name w:val="Intense Quote"/>
    <w:basedOn w:val="Standard"/>
    <w:next w:val="Standard"/>
    <w:link w:val="IntensivesZitatZchn"/>
    <w:uiPriority w:val="30"/>
    <w:qFormat/>
    <w:rsid w:val="006E55F9"/>
    <w:pPr>
      <w:pBdr>
        <w:top w:val="single" w:color="4F81BD" w:themeColor="accent1" w:sz="4" w:space="10"/>
        <w:bottom w:val="single" w:color="4F81BD" w:themeColor="accent1" w:sz="4" w:space="10"/>
      </w:pBdr>
      <w:spacing w:before="360" w:after="360"/>
      <w:ind w:left="864" w:right="864"/>
      <w:jc w:val="center"/>
    </w:pPr>
    <w:rPr>
      <w:i/>
      <w:iCs/>
    </w:rPr>
  </w:style>
  <w:style w:type="character" w:styleId="IntensivesZitatZchn" w:customStyle="1">
    <w:name w:val="Intensives Zitat Zchn"/>
    <w:basedOn w:val="Absatz-Standardschriftart"/>
    <w:link w:val="IntensivesZitat"/>
    <w:uiPriority w:val="30"/>
    <w:rsid w:val="006E55F9"/>
    <w:rPr>
      <w:rFonts w:ascii="Roboto Condensed Light" w:hAnsi="Roboto Condensed Light"/>
      <w:i/>
      <w:iCs/>
    </w:rPr>
  </w:style>
  <w:style w:type="character" w:styleId="IntensiverVerweis">
    <w:name w:val="Intense Reference"/>
    <w:basedOn w:val="Absatz-Standardschriftart"/>
    <w:uiPriority w:val="32"/>
    <w:qFormat/>
    <w:rsid w:val="006E55F9"/>
    <w:rPr>
      <w:b/>
      <w:bCs/>
      <w:smallCaps/>
      <w:color w:val="auto"/>
      <w:spacing w:val="5"/>
    </w:rPr>
  </w:style>
  <w:style w:type="character" w:styleId="berschrift3Zchn" w:customStyle="1">
    <w:name w:val="Überschrift 3 Zchn"/>
    <w:basedOn w:val="Absatz-Standardschriftart"/>
    <w:link w:val="berschrift3"/>
    <w:uiPriority w:val="9"/>
    <w:rsid w:val="006E55F9"/>
    <w:rPr>
      <w:rFonts w:ascii="Roboto Condensed Light" w:hAnsi="Roboto Condensed Light" w:eastAsiaTheme="majorEastAsia" w:cstheme="majorBidi"/>
      <w:sz w:val="24"/>
      <w:szCs w:val="24"/>
    </w:rPr>
  </w:style>
  <w:style w:type="character" w:styleId="berschrift4Zchn" w:customStyle="1">
    <w:name w:val="Überschrift 4 Zchn"/>
    <w:basedOn w:val="Absatz-Standardschriftart"/>
    <w:link w:val="berschrift4"/>
    <w:uiPriority w:val="9"/>
    <w:rsid w:val="006E55F9"/>
    <w:rPr>
      <w:rFonts w:ascii="Roboto Condensed Light" w:hAnsi="Roboto Condensed Light" w:eastAsiaTheme="majorEastAsia" w:cstheme="majorBidi"/>
      <w:i/>
      <w:iCs/>
    </w:rPr>
  </w:style>
  <w:style w:type="character" w:styleId="berschrift5Zchn" w:customStyle="1">
    <w:name w:val="Überschrift 5 Zchn"/>
    <w:basedOn w:val="Absatz-Standardschriftart"/>
    <w:link w:val="berschrift5"/>
    <w:uiPriority w:val="9"/>
    <w:semiHidden/>
    <w:rsid w:val="006E55F9"/>
    <w:rPr>
      <w:rFonts w:ascii="Roboto Condensed Light" w:hAnsi="Roboto Condensed Light" w:eastAsiaTheme="majorEastAsia" w:cstheme="majorBidi"/>
    </w:rPr>
  </w:style>
  <w:style w:type="character" w:styleId="berschrift6Zchn" w:customStyle="1">
    <w:name w:val="Überschrift 6 Zchn"/>
    <w:basedOn w:val="Absatz-Standardschriftart"/>
    <w:link w:val="berschrift6"/>
    <w:uiPriority w:val="9"/>
    <w:semiHidden/>
    <w:rsid w:val="006E55F9"/>
    <w:rPr>
      <w:rFonts w:asciiTheme="majorHAnsi" w:hAnsiTheme="majorHAnsi" w:eastAsiaTheme="majorEastAsia" w:cstheme="majorBidi"/>
      <w:color w:val="243F60" w:themeColor="accent1" w:themeShade="7F"/>
    </w:rPr>
  </w:style>
  <w:style w:type="character" w:styleId="berschrift7Zchn" w:customStyle="1">
    <w:name w:val="Überschrift 7 Zchn"/>
    <w:basedOn w:val="Absatz-Standardschriftart"/>
    <w:link w:val="berschrift7"/>
    <w:uiPriority w:val="9"/>
    <w:semiHidden/>
    <w:rsid w:val="006E55F9"/>
    <w:rPr>
      <w:rFonts w:asciiTheme="majorHAnsi" w:hAnsiTheme="majorHAnsi" w:eastAsiaTheme="majorEastAsia" w:cstheme="majorBidi"/>
      <w:i/>
      <w:iCs/>
      <w:color w:val="243F60" w:themeColor="accent1" w:themeShade="7F"/>
    </w:rPr>
  </w:style>
  <w:style w:type="character" w:styleId="berschrift8Zchn" w:customStyle="1">
    <w:name w:val="Überschrift 8 Zchn"/>
    <w:basedOn w:val="Absatz-Standardschriftart"/>
    <w:link w:val="berschrift8"/>
    <w:uiPriority w:val="9"/>
    <w:semiHidden/>
    <w:rsid w:val="006E55F9"/>
    <w:rPr>
      <w:rFonts w:asciiTheme="majorHAnsi" w:hAnsiTheme="majorHAnsi" w:eastAsiaTheme="majorEastAsia" w:cstheme="majorBidi"/>
      <w:color w:val="272727" w:themeColor="text1" w:themeTint="D8"/>
      <w:sz w:val="21"/>
      <w:szCs w:val="21"/>
    </w:rPr>
  </w:style>
  <w:style w:type="character" w:styleId="berschrift9Zchn" w:customStyle="1">
    <w:name w:val="Überschrift 9 Zchn"/>
    <w:basedOn w:val="Absatz-Standardschriftart"/>
    <w:link w:val="berschrift9"/>
    <w:uiPriority w:val="9"/>
    <w:semiHidden/>
    <w:rsid w:val="006E55F9"/>
    <w:rPr>
      <w:rFonts w:asciiTheme="majorHAnsi" w:hAnsiTheme="majorHAnsi" w:eastAsiaTheme="majorEastAsia" w:cstheme="majorBidi"/>
      <w:i/>
      <w:iCs/>
      <w:color w:val="272727" w:themeColor="text1" w:themeTint="D8"/>
      <w:sz w:val="21"/>
      <w:szCs w:val="21"/>
    </w:rPr>
  </w:style>
  <w:style w:type="character" w:styleId="Hyperlink">
    <w:name w:val="Hyperlink"/>
    <w:basedOn w:val="Absatz-Standardschriftart"/>
    <w:uiPriority w:val="99"/>
    <w:unhideWhenUsed/>
    <w:rsid w:val="00C47FE6"/>
    <w:rPr>
      <w:color w:val="0000FF" w:themeColor="hyperlink"/>
      <w:u w:val="single"/>
    </w:rPr>
  </w:style>
  <w:style w:type="character" w:styleId="NichtaufgelsteErwhnung">
    <w:name w:val="Unresolved Mention"/>
    <w:basedOn w:val="Absatz-Standardschriftart"/>
    <w:uiPriority w:val="99"/>
    <w:semiHidden/>
    <w:unhideWhenUsed/>
    <w:rsid w:val="00C47FE6"/>
    <w:rPr>
      <w:color w:val="605E5C"/>
      <w:shd w:val="clear" w:color="auto" w:fill="E1DFDD"/>
    </w:rPr>
  </w:style>
  <w:style w:type="paragraph" w:styleId="Kommentartext">
    <w:name w:val="annotation text"/>
    <w:basedOn w:val="Standard"/>
    <w:link w:val="KommentartextZchn"/>
    <w:uiPriority w:val="99"/>
    <w:semiHidden/>
    <w:unhideWhenUsed/>
    <w:rPr>
      <w:sz w:val="20"/>
      <w:szCs w:val="20"/>
    </w:rPr>
  </w:style>
  <w:style w:type="character" w:styleId="KommentartextZchn" w:customStyle="1">
    <w:name w:val="Kommentartext Zchn"/>
    <w:basedOn w:val="Absatz-Standardschriftart"/>
    <w:link w:val="Kommentartext"/>
    <w:uiPriority w:val="99"/>
    <w:semiHidden/>
    <w:rPr>
      <w:rFonts w:ascii="Roboto Condensed Light" w:hAnsi="Roboto Condensed Light"/>
      <w:sz w:val="20"/>
      <w:szCs w:val="20"/>
    </w:rPr>
  </w:style>
  <w:style w:type="character" w:styleId="Kommentarzeichen">
    <w:name w:val="annotation reference"/>
    <w:basedOn w:val="Absatz-Standardschriftar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openbook.rheinwerk-verlag.de/oop/" TargetMode="External" Id="rId8" /><Relationship Type="http://schemas.openxmlformats.org/officeDocument/2006/relationships/header" Target="header1.xml" Id="rId13" /><Relationship Type="http://schemas.microsoft.com/office/2011/relationships/people" Target="people.xml" Id="rId18" /><Relationship Type="http://schemas.openxmlformats.org/officeDocument/2006/relationships/settings" Target="settings.xml" Id="rId3" /><Relationship Type="http://schemas.openxmlformats.org/officeDocument/2006/relationships/hyperlink" Target="https://programmieren-starten.de/blog/objektorientierte-programmierung/" TargetMode="External" Id="rId7"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2.xml" Id="rId16" /><Relationship Type="http://schemas.openxmlformats.org/officeDocument/2006/relationships/numbering" Target="numbering.xml" Id="rId1" /><Relationship Type="http://schemas.openxmlformats.org/officeDocument/2006/relationships/endnotes" Target="endnotes.xml" Id="rId6" /><Relationship Type="http://schemas.microsoft.com/office/2016/09/relationships/commentsIds" Target="commentsIds.xml" Id="rId11" /><Relationship Type="http://schemas.openxmlformats.org/officeDocument/2006/relationships/footnotes" Target="footnotes.xml" Id="rId5" /><Relationship Type="http://schemas.openxmlformats.org/officeDocument/2006/relationships/header" Target="header2.xml" Id="rId15" /><Relationship Type="http://schemas.microsoft.com/office/2011/relationships/commentsExtended" Target="commentsExtended.xml"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footer" Target="footer1.xml" Id="rId14" /><Relationship Type="http://schemas.openxmlformats.org/officeDocument/2006/relationships/hyperlink" Target="http://openbook.rheinwerk-verlag.de/javainsel/" TargetMode="External" Id="R28419149c96540bc" /><Relationship Type="http://schemas.openxmlformats.org/officeDocument/2006/relationships/glossaryDocument" Target="/word/glossary/document.xml" Id="Rd9eb3582ba6c4cf5"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Desktop\Arbeitsblattvorlage.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d5d3055-19b7-4b3d-a6d0-3681b991cfee}"/>
      </w:docPartPr>
      <w:docPartBody>
        <w:p w14:paraId="32D16ED3">
          <w:r>
            <w:rPr>
              <w:rStyle w:val="PlaceholderText"/>
            </w:rPr>
            <w:t/>
          </w:r>
        </w:p>
      </w:docPartBody>
    </w:docPart>
  </w:docParts>
</w:glossaryDocument>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Arbeitsblattvorlage.dotx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Florian Esser</dc:creator>
  <lastModifiedBy>chinta_phi</lastModifiedBy>
  <revision>19</revision>
  <lastPrinted>2017-07-07T16:26:00.0000000Z</lastPrinted>
  <dcterms:created xsi:type="dcterms:W3CDTF">2017-12-18T09:05:00.0000000Z</dcterms:created>
  <dcterms:modified xsi:type="dcterms:W3CDTF">2020-11-19T17:17:28.6566992Z</dcterms:modified>
</coreProperties>
</file>