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9039" w14:textId="276C018C" w:rsidR="00EC068F" w:rsidRDefault="00EC068F" w:rsidP="00517A8E">
      <w:pPr>
        <w:pStyle w:val="Aufgabentext"/>
        <w:spacing w:before="120"/>
        <w:rPr>
          <w:b/>
        </w:rPr>
      </w:pPr>
    </w:p>
    <w:p w14:paraId="750EAA7E" w14:textId="77777777" w:rsidR="007E716C" w:rsidRDefault="007E716C" w:rsidP="007E716C">
      <w:pPr>
        <w:pStyle w:val="paragraph"/>
        <w:textAlignment w:val="baseline"/>
      </w:pPr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u w:val="single"/>
        </w:rPr>
        <w:t xml:space="preserve">Datenanalyse für die </w:t>
      </w:r>
      <w:proofErr w:type="spellStart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u w:val="single"/>
        </w:rPr>
        <w:t>Homecontrol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u w:val="single"/>
        </w:rPr>
        <w:t xml:space="preserve"> OHG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AF955D" w14:textId="77777777" w:rsidR="007E716C" w:rsidRDefault="007E716C" w:rsidP="007E716C">
      <w:pPr>
        <w:pStyle w:val="paragraph"/>
        <w:textAlignment w:val="baseline"/>
      </w:pPr>
      <w:r>
        <w:rPr>
          <w:rStyle w:val="eop"/>
          <w:rFonts w:ascii="Segoe UI" w:hAnsi="Segoe UI" w:cs="Segoe UI"/>
          <w:color w:val="000000"/>
        </w:rPr>
        <w:t> </w:t>
      </w:r>
    </w:p>
    <w:p w14:paraId="4101F8B6" w14:textId="77777777" w:rsidR="007E716C" w:rsidRDefault="007E716C" w:rsidP="007E716C">
      <w:pPr>
        <w:pStyle w:val="paragraph"/>
        <w:jc w:val="both"/>
        <w:textAlignment w:val="baseline"/>
      </w:pPr>
      <w:r>
        <w:rPr>
          <w:rStyle w:val="normaltextrun"/>
          <w:rFonts w:ascii="Segoe UI" w:hAnsi="Segoe UI" w:cs="Segoe UI"/>
          <w:color w:val="000000"/>
        </w:rPr>
        <w:t>Im Rahmen der Quellcodeanalyse von Lilly ist bereits aufgefallen, dass auch eine Schleife in der Hauptdatei vorkam.</w:t>
      </w:r>
      <w:r>
        <w:rPr>
          <w:rStyle w:val="eop"/>
          <w:rFonts w:ascii="Segoe UI" w:hAnsi="Segoe UI" w:cs="Segoe UI"/>
          <w:color w:val="000000"/>
        </w:rPr>
        <w:t> </w:t>
      </w:r>
      <w:bookmarkStart w:id="0" w:name="_GoBack"/>
      <w:bookmarkEnd w:id="0"/>
    </w:p>
    <w:p w14:paraId="03AF357D" w14:textId="77777777" w:rsidR="007E716C" w:rsidRDefault="007E716C" w:rsidP="007E716C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A3A7F1" w14:textId="77777777" w:rsidR="007E716C" w:rsidRDefault="007E716C" w:rsidP="007E716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Aufgabe 06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6EB6D8" w14:textId="77777777" w:rsidR="007E716C" w:rsidRDefault="007E716C" w:rsidP="007E716C">
      <w:pPr>
        <w:pStyle w:val="paragraph"/>
        <w:jc w:val="both"/>
        <w:textAlignment w:val="baseline"/>
      </w:pPr>
      <w:r>
        <w:rPr>
          <w:rStyle w:val="normaltextrun"/>
          <w:rFonts w:ascii="Calibri" w:hAnsi="Calibri" w:cs="Calibri"/>
        </w:rPr>
        <w:t xml:space="preserve">Recherchieren Sie in Partnerarbeit welche Arten von Schleifen es in Java gibt. Fassen Sie die Informationen (Definition / Syntax / Vorteile / Nachteile / Beispiel) zu jeder Art von Schleife für Ihre Unterlagen zusammen. </w:t>
      </w:r>
      <w:r>
        <w:rPr>
          <w:rStyle w:val="eop"/>
          <w:rFonts w:ascii="Calibri" w:hAnsi="Calibri" w:cs="Calibri"/>
        </w:rPr>
        <w:t> </w:t>
      </w:r>
    </w:p>
    <w:p w14:paraId="7A6964B1" w14:textId="77777777" w:rsidR="007E716C" w:rsidRDefault="007E716C" w:rsidP="007E716C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48CD8B" w14:textId="77777777" w:rsidR="007E716C" w:rsidRDefault="007E716C" w:rsidP="007E716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Aufgabe 07 (Einzelarbeit)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020F0F" w14:textId="77777777" w:rsidR="007E716C" w:rsidRDefault="007E716C" w:rsidP="007E716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Lilly ist in eine Diskussion mit einer Kollegin geraten und Sie möchten ihr helfen. Gehen Sie zu Ihrer Lehrkraft und fragen Sie wie Sie helfen können.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50798A" w14:textId="77777777" w:rsidR="00517A8E" w:rsidRDefault="00517A8E" w:rsidP="007E716C">
      <w:pPr>
        <w:pStyle w:val="Aufgabentext"/>
        <w:spacing w:before="120"/>
      </w:pPr>
    </w:p>
    <w:sectPr w:rsidR="00517A8E" w:rsidSect="001B23B7">
      <w:footerReference w:type="default" r:id="rId7"/>
      <w:headerReference w:type="first" r:id="rId8"/>
      <w:footerReference w:type="first" r:id="rId9"/>
      <w:pgSz w:w="11906" w:h="16838"/>
      <w:pgMar w:top="720" w:right="720" w:bottom="72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65AF6" w14:textId="77777777" w:rsidR="00211AB0" w:rsidRDefault="00211AB0" w:rsidP="003D2EEB">
      <w:r>
        <w:separator/>
      </w:r>
    </w:p>
  </w:endnote>
  <w:endnote w:type="continuationSeparator" w:id="0">
    <w:p w14:paraId="10964622" w14:textId="77777777" w:rsidR="00211AB0" w:rsidRDefault="00211AB0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4119C" w14:textId="77777777" w:rsidR="00BD3F65" w:rsidRDefault="00211AB0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6054699B" w14:textId="77777777" w:rsidR="00BD3F65" w:rsidRDefault="00BD3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E4BC3" w14:textId="77777777" w:rsidR="00BD3F65" w:rsidRDefault="00211AB0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3E7109">
          <w:rPr>
            <w:noProof/>
          </w:rPr>
          <w:t>1</w:t>
        </w:r>
        <w:r w:rsidR="00BD3F65">
          <w:fldChar w:fldCharType="end"/>
        </w:r>
      </w:sdtContent>
    </w:sdt>
  </w:p>
  <w:p w14:paraId="2FBD423F" w14:textId="77777777"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8A0E3" w14:textId="77777777" w:rsidR="00211AB0" w:rsidRDefault="00211AB0" w:rsidP="003D2EEB">
      <w:r>
        <w:separator/>
      </w:r>
    </w:p>
  </w:footnote>
  <w:footnote w:type="continuationSeparator" w:id="0">
    <w:p w14:paraId="6E3C8BD4" w14:textId="77777777" w:rsidR="00211AB0" w:rsidRDefault="00211AB0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61EAC" w14:textId="77777777" w:rsidR="003D2EEB" w:rsidRDefault="003D2E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93056" behindDoc="0" locked="0" layoutInCell="1" allowOverlap="1" wp14:anchorId="7FB13A3A" wp14:editId="47A1DC2A">
          <wp:simplePos x="0" y="0"/>
          <wp:positionH relativeFrom="column">
            <wp:posOffset>-187960</wp:posOffset>
          </wp:positionH>
          <wp:positionV relativeFrom="paragraph">
            <wp:posOffset>-238125</wp:posOffset>
          </wp:positionV>
          <wp:extent cx="2458192" cy="797760"/>
          <wp:effectExtent l="0" t="0" r="0" b="0"/>
          <wp:wrapNone/>
          <wp:docPr id="6" name="Grafik 6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035ED5" w14:textId="77777777" w:rsidR="003D2EEB" w:rsidRDefault="003D2EEB">
    <w:pPr>
      <w:pStyle w:val="Kopfzeile"/>
    </w:pPr>
  </w:p>
  <w:p w14:paraId="6E5A13FA" w14:textId="3902F23B" w:rsidR="00024A00" w:rsidRPr="00BE0AE4" w:rsidRDefault="00927866" w:rsidP="00927866">
    <w:pPr>
      <w:pStyle w:val="Kopfzeile"/>
      <w:tabs>
        <w:tab w:val="clear" w:pos="4536"/>
        <w:tab w:val="clear" w:pos="9072"/>
        <w:tab w:val="center" w:pos="5670"/>
      </w:tabs>
      <w:rPr>
        <w:sz w:val="28"/>
      </w:rPr>
    </w:pPr>
    <w:r>
      <w:rPr>
        <w:sz w:val="28"/>
      </w:rPr>
      <w:tab/>
    </w:r>
    <w:r w:rsidR="007E716C">
      <w:rPr>
        <w:sz w:val="28"/>
      </w:rPr>
      <w:t>Schleifen</w:t>
    </w:r>
  </w:p>
  <w:p w14:paraId="471B037B" w14:textId="77777777" w:rsidR="00DA3838" w:rsidRDefault="00DA3838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</w:p>
  <w:p w14:paraId="10BD4EBE" w14:textId="1E865CAB" w:rsidR="00BE0AE4" w:rsidRPr="003D2EEB" w:rsidRDefault="00927866" w:rsidP="00927866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7938"/>
      </w:tabs>
    </w:pPr>
    <w:r>
      <w:t>Name:</w:t>
    </w:r>
    <w:r>
      <w:tab/>
    </w:r>
    <w:r w:rsidR="00BE0AE4">
      <w:t>Datum:</w:t>
    </w:r>
    <w:r w:rsidR="00DA383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244"/>
    <w:multiLevelType w:val="hybridMultilevel"/>
    <w:tmpl w:val="35C05378"/>
    <w:lvl w:ilvl="0" w:tplc="B9C65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80D8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9897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CC3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E9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48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F0E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248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8047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0011"/>
    <w:multiLevelType w:val="hybridMultilevel"/>
    <w:tmpl w:val="5DC272C8"/>
    <w:lvl w:ilvl="0" w:tplc="C24684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04B9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AEEF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A8EC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BC4C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707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62D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4831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E88A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114A91"/>
    <w:multiLevelType w:val="hybridMultilevel"/>
    <w:tmpl w:val="E88CF482"/>
    <w:lvl w:ilvl="0" w:tplc="2904F9E2">
      <w:start w:val="2"/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9545E"/>
    <w:multiLevelType w:val="hybridMultilevel"/>
    <w:tmpl w:val="B0846A40"/>
    <w:lvl w:ilvl="0" w:tplc="768E92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0B60A6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29AE9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EC8D0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AE15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A680E1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23EFF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678459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2C4A07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17233"/>
    <w:multiLevelType w:val="hybridMultilevel"/>
    <w:tmpl w:val="BEC2965E"/>
    <w:lvl w:ilvl="0" w:tplc="1632EA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5ACAA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8A08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4A8B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CC4E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1828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CE2D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5844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5203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745AD8"/>
    <w:multiLevelType w:val="hybridMultilevel"/>
    <w:tmpl w:val="C48CCAE0"/>
    <w:lvl w:ilvl="0" w:tplc="832491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B01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CB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5E4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AE5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9AA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B6FF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E1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8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3013F"/>
    <w:multiLevelType w:val="multilevel"/>
    <w:tmpl w:val="10B44FF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B250199"/>
    <w:multiLevelType w:val="hybridMultilevel"/>
    <w:tmpl w:val="CD4EAE8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E01B4E"/>
    <w:multiLevelType w:val="hybridMultilevel"/>
    <w:tmpl w:val="2466B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441EF"/>
    <w:multiLevelType w:val="hybridMultilevel"/>
    <w:tmpl w:val="7DF49C28"/>
    <w:lvl w:ilvl="0" w:tplc="11A4434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2A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A36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9A7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2879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CD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B0F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8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6CE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AE2602"/>
    <w:multiLevelType w:val="hybridMultilevel"/>
    <w:tmpl w:val="8F58CBC8"/>
    <w:lvl w:ilvl="0" w:tplc="4D7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103E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8CC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400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2B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BAD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987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1657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6093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2C114C"/>
    <w:multiLevelType w:val="hybridMultilevel"/>
    <w:tmpl w:val="9AD0A0EA"/>
    <w:lvl w:ilvl="0" w:tplc="B3F076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8458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6C09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C90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5A6E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0A82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05F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C25B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C4E9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DF044FD"/>
    <w:multiLevelType w:val="hybridMultilevel"/>
    <w:tmpl w:val="DEB2F236"/>
    <w:lvl w:ilvl="0" w:tplc="BABE90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C4DF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0E9D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042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F03A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DE2A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FE3A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804A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1C57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14"/>
  </w:num>
  <w:num w:numId="10">
    <w:abstractNumId w:val="13"/>
  </w:num>
  <w:num w:numId="11">
    <w:abstractNumId w:val="0"/>
  </w:num>
  <w:num w:numId="12">
    <w:abstractNumId w:val="12"/>
  </w:num>
  <w:num w:numId="13">
    <w:abstractNumId w:val="3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09"/>
    <w:rsid w:val="00024A00"/>
    <w:rsid w:val="0003577F"/>
    <w:rsid w:val="000468E2"/>
    <w:rsid w:val="000F15E8"/>
    <w:rsid w:val="00146ED3"/>
    <w:rsid w:val="001B23B7"/>
    <w:rsid w:val="001B4CD1"/>
    <w:rsid w:val="0020774C"/>
    <w:rsid w:val="00211AB0"/>
    <w:rsid w:val="0022786F"/>
    <w:rsid w:val="00297DBF"/>
    <w:rsid w:val="003019AC"/>
    <w:rsid w:val="00353D12"/>
    <w:rsid w:val="00386366"/>
    <w:rsid w:val="003A7837"/>
    <w:rsid w:val="003D2EEB"/>
    <w:rsid w:val="003E7109"/>
    <w:rsid w:val="004260BD"/>
    <w:rsid w:val="00444CD4"/>
    <w:rsid w:val="00467184"/>
    <w:rsid w:val="00517A8E"/>
    <w:rsid w:val="005A59A2"/>
    <w:rsid w:val="00644B62"/>
    <w:rsid w:val="00681847"/>
    <w:rsid w:val="006C5678"/>
    <w:rsid w:val="006E55F9"/>
    <w:rsid w:val="006E6AB7"/>
    <w:rsid w:val="006F7975"/>
    <w:rsid w:val="00794896"/>
    <w:rsid w:val="007E716C"/>
    <w:rsid w:val="007E7708"/>
    <w:rsid w:val="0080610D"/>
    <w:rsid w:val="008A6065"/>
    <w:rsid w:val="008B3A1E"/>
    <w:rsid w:val="008B54D2"/>
    <w:rsid w:val="008D41F9"/>
    <w:rsid w:val="008F042E"/>
    <w:rsid w:val="00912879"/>
    <w:rsid w:val="00927866"/>
    <w:rsid w:val="00970B38"/>
    <w:rsid w:val="00996DC7"/>
    <w:rsid w:val="009A0B25"/>
    <w:rsid w:val="009A6F19"/>
    <w:rsid w:val="009A79A9"/>
    <w:rsid w:val="00A058EE"/>
    <w:rsid w:val="00A233A0"/>
    <w:rsid w:val="00AC57CC"/>
    <w:rsid w:val="00AE4F13"/>
    <w:rsid w:val="00AE79A9"/>
    <w:rsid w:val="00AF2011"/>
    <w:rsid w:val="00B1636A"/>
    <w:rsid w:val="00B45440"/>
    <w:rsid w:val="00B47975"/>
    <w:rsid w:val="00B719BD"/>
    <w:rsid w:val="00BD3F65"/>
    <w:rsid w:val="00BD7F7F"/>
    <w:rsid w:val="00BE0AE4"/>
    <w:rsid w:val="00C10963"/>
    <w:rsid w:val="00C73FDC"/>
    <w:rsid w:val="00C75F0A"/>
    <w:rsid w:val="00CC14AB"/>
    <w:rsid w:val="00D04C2B"/>
    <w:rsid w:val="00D6195A"/>
    <w:rsid w:val="00D66125"/>
    <w:rsid w:val="00DA3838"/>
    <w:rsid w:val="00E8700D"/>
    <w:rsid w:val="00EC068F"/>
    <w:rsid w:val="00EC6067"/>
    <w:rsid w:val="00EE3C6B"/>
    <w:rsid w:val="00F85CFD"/>
    <w:rsid w:val="03EE2FE6"/>
    <w:rsid w:val="05462D08"/>
    <w:rsid w:val="2E4EB4C2"/>
    <w:rsid w:val="39464C59"/>
    <w:rsid w:val="5A41AEAD"/>
    <w:rsid w:val="61E6415F"/>
    <w:rsid w:val="6574F84D"/>
    <w:rsid w:val="7AD9C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3A24B"/>
  <w15:docId w15:val="{5F42737B-19CE-44D8-A7F1-6CAC53A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aragraph">
    <w:name w:val="paragraph"/>
    <w:basedOn w:val="Standard"/>
    <w:rsid w:val="007E71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7E716C"/>
  </w:style>
  <w:style w:type="character" w:customStyle="1" w:styleId="eop">
    <w:name w:val="eop"/>
    <w:basedOn w:val="Absatz-Standardschriftart"/>
    <w:rsid w:val="007E7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512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57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587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19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50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862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245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987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58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47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18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30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57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40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3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8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29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64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3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9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6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9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4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09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91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288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2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055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403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40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68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48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67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69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8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92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988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Esser, Florian</cp:lastModifiedBy>
  <cp:revision>12</cp:revision>
  <cp:lastPrinted>2017-07-07T16:26:00Z</cp:lastPrinted>
  <dcterms:created xsi:type="dcterms:W3CDTF">2020-09-15T07:48:00Z</dcterms:created>
  <dcterms:modified xsi:type="dcterms:W3CDTF">2020-09-22T13:49:00Z</dcterms:modified>
</cp:coreProperties>
</file>