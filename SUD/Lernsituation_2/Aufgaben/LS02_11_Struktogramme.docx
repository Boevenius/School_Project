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05FA" w14:textId="55BABE21" w:rsidR="005A59A2" w:rsidRDefault="005A59A2" w:rsidP="005A59A2">
      <w:pPr>
        <w:pStyle w:val="Aufgabentext"/>
      </w:pPr>
    </w:p>
    <w:p w14:paraId="072A774B" w14:textId="56E40F1C" w:rsidR="00C47FE6" w:rsidRDefault="00C47FE6" w:rsidP="0037218F">
      <w:pPr>
        <w:pStyle w:val="Aufgabentext"/>
        <w:jc w:val="both"/>
      </w:pPr>
    </w:p>
    <w:p w14:paraId="06249904" w14:textId="41D19D07" w:rsidR="00B2614B" w:rsidRDefault="00B2614B" w:rsidP="0037218F">
      <w:pPr>
        <w:pStyle w:val="Aufgabentext"/>
        <w:jc w:val="both"/>
      </w:pPr>
      <w:r>
        <w:t xml:space="preserve">Ihre Ausbilderin ist begeistert von Ihren Fortschritten, jedoch entspricht Ihr Vorgehen noch nicht den Richtlinien zur Softwareentwicklung des </w:t>
      </w:r>
      <w:r w:rsidR="0001564C" w:rsidRPr="0001564C">
        <w:t>JIKU</w:t>
      </w:r>
      <w:r w:rsidRPr="0001564C">
        <w:t xml:space="preserve"> </w:t>
      </w:r>
      <w:r>
        <w:t>Systemhauses. Der Ablauf eines jeden Kundenprojektes gestaltet sich in der Regel ähnlich</w:t>
      </w:r>
      <w:r w:rsidR="00E97B7B">
        <w:t>,</w:t>
      </w:r>
      <w:r>
        <w:t xml:space="preserve"> unabhängig von den konkreten Kundenanforderungen. Ein potenzieller Kunde wendet sich an die </w:t>
      </w:r>
      <w:r w:rsidR="0001564C" w:rsidRPr="0001564C">
        <w:t xml:space="preserve">JIKU </w:t>
      </w:r>
      <w:r>
        <w:t>und fragt ein Angebot für die Erstellung einer individuellen Softwarelösung an.</w:t>
      </w:r>
    </w:p>
    <w:p w14:paraId="0204CAB1" w14:textId="1E439B9F" w:rsidR="00E97B7B" w:rsidRDefault="00E97B7B" w:rsidP="0037218F">
      <w:pPr>
        <w:pStyle w:val="Aufgabentext"/>
        <w:jc w:val="both"/>
      </w:pPr>
      <w:r>
        <w:t xml:space="preserve">Im weiteren Verlauf erfolgen diverse Gespräche und die Erstellung eines Pflichtenheftes. Bevor jedoch Schlüsselprogrammteile programmiert werden ist in den Richtlinien der Softwareentwicklung des </w:t>
      </w:r>
      <w:r w:rsidR="0001564C" w:rsidRPr="0001564C">
        <w:t xml:space="preserve">JIKU </w:t>
      </w:r>
      <w:r>
        <w:t>Systemhauses vorgesehen, dass für diese Programmteile im Vorfeld „</w:t>
      </w:r>
      <w:proofErr w:type="spellStart"/>
      <w:r>
        <w:t>Nassi</w:t>
      </w:r>
      <w:proofErr w:type="spellEnd"/>
      <w:r>
        <w:t>-</w:t>
      </w:r>
      <w:proofErr w:type="spellStart"/>
      <w:r>
        <w:t>Shneidermann</w:t>
      </w:r>
      <w:proofErr w:type="spellEnd"/>
      <w:r>
        <w:t>-Diagramme“ nach DIN 66261 erstellt werden</w:t>
      </w:r>
      <w:r w:rsidR="0037218F">
        <w:t>.</w:t>
      </w:r>
    </w:p>
    <w:p w14:paraId="06AA8814" w14:textId="0511A000" w:rsidR="0001564C" w:rsidRDefault="003024E3" w:rsidP="0037218F">
      <w:pPr>
        <w:pStyle w:val="Aufgabentext"/>
        <w:jc w:val="both"/>
      </w:pPr>
      <w:r>
        <w:t>Sie erhalten folgende U</w:t>
      </w:r>
      <w:r w:rsidR="0001564C">
        <w:t>nterlagen:</w:t>
      </w:r>
    </w:p>
    <w:p w14:paraId="1033E1F1" w14:textId="77777777" w:rsidR="003024E3" w:rsidRDefault="003024E3" w:rsidP="0037218F">
      <w:pPr>
        <w:pStyle w:val="Aufgabentext"/>
        <w:jc w:val="both"/>
      </w:pPr>
    </w:p>
    <w:p w14:paraId="03BC0846" w14:textId="77777777" w:rsidR="0001564C" w:rsidRDefault="0001564C" w:rsidP="0001564C">
      <w:pPr>
        <w:pStyle w:val="Aufgabentext"/>
      </w:pPr>
      <w:hyperlink r:id="rId7" w:history="1">
        <w:r w:rsidRPr="002F4692">
          <w:rPr>
            <w:rStyle w:val="Hyperlink"/>
          </w:rPr>
          <w:t>https://deacademic.com/dic.nsf/dewiki/1340126</w:t>
        </w:r>
      </w:hyperlink>
    </w:p>
    <w:p w14:paraId="5F9620EC" w14:textId="77777777" w:rsidR="0001564C" w:rsidRDefault="0001564C" w:rsidP="0001564C">
      <w:pPr>
        <w:pStyle w:val="Aufgabentext"/>
      </w:pPr>
      <w:hyperlink r:id="rId8" w:history="1">
        <w:r w:rsidRPr="002F4692">
          <w:rPr>
            <w:rStyle w:val="Hyperlink"/>
          </w:rPr>
          <w:t>http://www.engelfrank.de/images/PDF/Informatik_11/Struktogramme.pdf</w:t>
        </w:r>
      </w:hyperlink>
    </w:p>
    <w:p w14:paraId="1A14673D" w14:textId="77777777" w:rsidR="0001564C" w:rsidRDefault="0001564C" w:rsidP="0001564C">
      <w:pPr>
        <w:pStyle w:val="Aufgabentext"/>
      </w:pPr>
      <w:hyperlink r:id="rId9" w:history="1">
        <w:r w:rsidRPr="002F4692">
          <w:rPr>
            <w:rStyle w:val="Hyperlink"/>
          </w:rPr>
          <w:t>https://www.structorizer.com/struct.php</w:t>
        </w:r>
      </w:hyperlink>
    </w:p>
    <w:p w14:paraId="5D8EF327" w14:textId="77777777" w:rsidR="0001564C" w:rsidRDefault="0001564C" w:rsidP="0037218F">
      <w:pPr>
        <w:pStyle w:val="Aufgabentext"/>
        <w:jc w:val="both"/>
      </w:pPr>
    </w:p>
    <w:p w14:paraId="58FC46B9" w14:textId="61320278" w:rsidR="0037218F" w:rsidRDefault="0037218F" w:rsidP="0037218F">
      <w:pPr>
        <w:pStyle w:val="Aufgabentext"/>
        <w:jc w:val="both"/>
      </w:pPr>
    </w:p>
    <w:p w14:paraId="56959893" w14:textId="104EF64C" w:rsidR="0037218F" w:rsidRPr="00072E05" w:rsidRDefault="0037218F" w:rsidP="0037218F">
      <w:pPr>
        <w:pStyle w:val="Aufgabentext"/>
        <w:jc w:val="both"/>
        <w:rPr>
          <w:b/>
          <w:bCs/>
        </w:rPr>
      </w:pPr>
      <w:r w:rsidRPr="00072E05">
        <w:rPr>
          <w:b/>
          <w:bCs/>
        </w:rPr>
        <w:t xml:space="preserve">Aufgabe </w:t>
      </w:r>
      <w:r w:rsidR="00072E05" w:rsidRPr="00072E05">
        <w:rPr>
          <w:b/>
          <w:bCs/>
        </w:rPr>
        <w:t>1</w:t>
      </w:r>
    </w:p>
    <w:p w14:paraId="3F320E0F" w14:textId="7E522D09" w:rsidR="0037218F" w:rsidRDefault="0037218F" w:rsidP="0037218F">
      <w:pPr>
        <w:pStyle w:val="Aufgabentext"/>
        <w:jc w:val="both"/>
      </w:pPr>
    </w:p>
    <w:p w14:paraId="3196BF70" w14:textId="045EFC1F" w:rsidR="0037218F" w:rsidRDefault="0037218F" w:rsidP="0037218F">
      <w:pPr>
        <w:pStyle w:val="Aufgabentext"/>
        <w:jc w:val="both"/>
      </w:pPr>
      <w:r>
        <w:t>Sichten Sie die zur Verfügung gestellten Unterlagen und notieren Sie</w:t>
      </w:r>
      <w:r w:rsidR="00072E05">
        <w:t>, sofern vorhanden, Fragen</w:t>
      </w:r>
      <w:r>
        <w:t>.</w:t>
      </w:r>
    </w:p>
    <w:p w14:paraId="4F0536C5" w14:textId="1613099F" w:rsidR="0037218F" w:rsidRDefault="0037218F" w:rsidP="0037218F">
      <w:pPr>
        <w:pStyle w:val="Aufgabentext"/>
        <w:jc w:val="both"/>
      </w:pPr>
    </w:p>
    <w:p w14:paraId="7364DB5F" w14:textId="7F40B7B4" w:rsidR="0037218F" w:rsidRDefault="0037218F" w:rsidP="0037218F">
      <w:pPr>
        <w:pStyle w:val="Aufgabentext"/>
        <w:jc w:val="both"/>
      </w:pPr>
    </w:p>
    <w:p w14:paraId="70D47FAE" w14:textId="459F6E15" w:rsidR="0037218F" w:rsidRPr="00072E05" w:rsidRDefault="0037218F" w:rsidP="0037218F">
      <w:pPr>
        <w:pStyle w:val="Aufgabentext"/>
        <w:jc w:val="both"/>
        <w:rPr>
          <w:b/>
          <w:bCs/>
        </w:rPr>
      </w:pPr>
      <w:r w:rsidRPr="00072E05">
        <w:rPr>
          <w:b/>
          <w:bCs/>
        </w:rPr>
        <w:t xml:space="preserve">Aufgabe </w:t>
      </w:r>
      <w:r w:rsidR="00072E05" w:rsidRPr="00072E05">
        <w:rPr>
          <w:b/>
          <w:bCs/>
        </w:rPr>
        <w:t>2</w:t>
      </w:r>
    </w:p>
    <w:p w14:paraId="4D828064" w14:textId="22844AB5" w:rsidR="0037218F" w:rsidRDefault="0037218F" w:rsidP="0037218F">
      <w:pPr>
        <w:pStyle w:val="Aufgabentext"/>
        <w:jc w:val="both"/>
      </w:pPr>
    </w:p>
    <w:p w14:paraId="4832B514" w14:textId="5C429EAD" w:rsidR="0037218F" w:rsidRPr="002C2ECC" w:rsidRDefault="0037218F" w:rsidP="0037218F">
      <w:pPr>
        <w:pStyle w:val="Aufgabentext"/>
        <w:jc w:val="both"/>
      </w:pPr>
      <w:r w:rsidRPr="002C2ECC">
        <w:t>Erstellen Sie je ein Struktogramm zu einer bearbeiteten Verzweigungs- und Schleifenaufgabe</w:t>
      </w:r>
      <w:r w:rsidR="002C2ECC" w:rsidRPr="002C2ECC">
        <w:t xml:space="preserve"> (ohne</w:t>
      </w:r>
      <w:r w:rsidR="002C2ECC">
        <w:t xml:space="preserve"> </w:t>
      </w:r>
      <w:proofErr w:type="spellStart"/>
      <w:r w:rsidR="002C2ECC">
        <w:t>Kniffler</w:t>
      </w:r>
      <w:proofErr w:type="spellEnd"/>
      <w:r w:rsidR="002C2ECC">
        <w:t>-Aufgabe / Primzahlen</w:t>
      </w:r>
      <w:r w:rsidR="002C2ECC" w:rsidRPr="002C2ECC">
        <w:t>)</w:t>
      </w:r>
      <w:r w:rsidRPr="002C2ECC">
        <w:t>, ohne den hierzu bereits erstellten Quellcode anzuschauen. Vergleichen Sie im Anschluss Ihr Struktogramm mit dem existierenden Quellcode</w:t>
      </w:r>
      <w:r w:rsidR="002C2ECC" w:rsidRPr="002C2ECC">
        <w:t>.</w:t>
      </w:r>
    </w:p>
    <w:p w14:paraId="331D9CFA" w14:textId="798BC252" w:rsidR="002C2ECC" w:rsidRPr="002C2ECC" w:rsidRDefault="002C2ECC" w:rsidP="0037218F">
      <w:pPr>
        <w:pStyle w:val="Aufgabentext"/>
        <w:jc w:val="both"/>
      </w:pPr>
      <w:r w:rsidRPr="002C2ECC">
        <w:t>Halten Sie unterschiede Stichpunktartig fest.</w:t>
      </w:r>
    </w:p>
    <w:p w14:paraId="01AAA9EC" w14:textId="417108B8" w:rsidR="002C2ECC" w:rsidRDefault="002C2ECC" w:rsidP="0037218F">
      <w:pPr>
        <w:pStyle w:val="Aufgabentext"/>
        <w:jc w:val="both"/>
      </w:pPr>
    </w:p>
    <w:p w14:paraId="2868555C" w14:textId="77777777" w:rsidR="00072E05" w:rsidRDefault="00072E05" w:rsidP="0037218F">
      <w:pPr>
        <w:pStyle w:val="Aufgabentext"/>
        <w:jc w:val="both"/>
      </w:pPr>
    </w:p>
    <w:p w14:paraId="0067E33B" w14:textId="166F287D" w:rsidR="002C2ECC" w:rsidRPr="00072E05" w:rsidRDefault="002C2ECC" w:rsidP="0037218F">
      <w:pPr>
        <w:pStyle w:val="Aufgabentext"/>
        <w:jc w:val="both"/>
        <w:rPr>
          <w:b/>
          <w:bCs/>
        </w:rPr>
      </w:pPr>
      <w:r w:rsidRPr="00072E05">
        <w:rPr>
          <w:b/>
          <w:bCs/>
        </w:rPr>
        <w:t xml:space="preserve">Aufgabe </w:t>
      </w:r>
      <w:r w:rsidR="00072E05" w:rsidRPr="00072E05">
        <w:rPr>
          <w:b/>
          <w:bCs/>
        </w:rPr>
        <w:t>3</w:t>
      </w:r>
    </w:p>
    <w:p w14:paraId="47872C58" w14:textId="27BD06C9" w:rsidR="002C2ECC" w:rsidRDefault="002C2ECC" w:rsidP="0037218F">
      <w:pPr>
        <w:pStyle w:val="Aufgabentext"/>
        <w:jc w:val="both"/>
      </w:pPr>
    </w:p>
    <w:p w14:paraId="108C4FFC" w14:textId="34040D28" w:rsidR="002C2ECC" w:rsidRPr="002C2ECC" w:rsidRDefault="002C2ECC" w:rsidP="002C2ECC">
      <w:pPr>
        <w:pStyle w:val="Aufgabentext"/>
        <w:jc w:val="both"/>
      </w:pPr>
      <w:r w:rsidRPr="002C2ECC">
        <w:t xml:space="preserve">Erstellen Sie </w:t>
      </w:r>
      <w:r>
        <w:t>die</w:t>
      </w:r>
      <w:r w:rsidRPr="002C2ECC">
        <w:t xml:space="preserve"> Struktogramm</w:t>
      </w:r>
      <w:r>
        <w:t>e</w:t>
      </w:r>
      <w:r w:rsidRPr="002C2ECC">
        <w:t xml:space="preserve"> zu</w:t>
      </w:r>
      <w:r>
        <w:t xml:space="preserve">r </w:t>
      </w:r>
      <w:proofErr w:type="spellStart"/>
      <w:r>
        <w:t>Kniffler</w:t>
      </w:r>
      <w:proofErr w:type="spellEnd"/>
      <w:r>
        <w:t xml:space="preserve">-Aufgabe </w:t>
      </w:r>
      <w:r>
        <w:t>und zur Aufgabe</w:t>
      </w:r>
      <w:r>
        <w:t xml:space="preserve"> Primzahlen</w:t>
      </w:r>
      <w:r>
        <w:t>.</w:t>
      </w:r>
    </w:p>
    <w:p w14:paraId="71E52347" w14:textId="7FEAF594" w:rsidR="002C2ECC" w:rsidRPr="002C2ECC" w:rsidRDefault="002C2ECC" w:rsidP="002C2ECC">
      <w:pPr>
        <w:pStyle w:val="Aufgabentext"/>
        <w:jc w:val="both"/>
      </w:pPr>
    </w:p>
    <w:p w14:paraId="19BA0631" w14:textId="77777777" w:rsidR="002C2ECC" w:rsidRPr="005A59A2" w:rsidRDefault="002C2ECC" w:rsidP="0037218F">
      <w:pPr>
        <w:pStyle w:val="Aufgabentext"/>
        <w:jc w:val="both"/>
      </w:pPr>
    </w:p>
    <w:sectPr w:rsidR="002C2ECC" w:rsidRPr="005A59A2" w:rsidSect="003D2EEB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17739" w14:textId="77777777" w:rsidR="00A83DBC" w:rsidRDefault="00A83DBC" w:rsidP="003D2EEB">
      <w:r>
        <w:separator/>
      </w:r>
    </w:p>
  </w:endnote>
  <w:endnote w:type="continuationSeparator" w:id="0">
    <w:p w14:paraId="439448F4" w14:textId="77777777" w:rsidR="00A83DBC" w:rsidRDefault="00A83DBC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478E8" w14:textId="77777777" w:rsidR="00BD3F65" w:rsidRDefault="00A83DBC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439F0E8F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74B" w14:textId="77777777" w:rsidR="00BD3F65" w:rsidRDefault="00A83DBC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798FD472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8A94" w14:textId="77777777" w:rsidR="00A83DBC" w:rsidRDefault="00A83DBC" w:rsidP="003D2EEB">
      <w:r>
        <w:separator/>
      </w:r>
    </w:p>
  </w:footnote>
  <w:footnote w:type="continuationSeparator" w:id="0">
    <w:p w14:paraId="41702F00" w14:textId="77777777" w:rsidR="00A83DBC" w:rsidRDefault="00A83DBC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187F3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4896" behindDoc="0" locked="0" layoutInCell="1" allowOverlap="1" wp14:anchorId="267ED121" wp14:editId="6A299F8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B91725" w14:textId="77777777" w:rsidR="003D2EEB" w:rsidRDefault="003D2EEB">
    <w:pPr>
      <w:pStyle w:val="Kopfzeile"/>
    </w:pPr>
  </w:p>
  <w:p w14:paraId="73B9C42D" w14:textId="0C6D3C9B" w:rsidR="00024A00" w:rsidRPr="00BE0AE4" w:rsidRDefault="00C47FE6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ab/>
    </w:r>
    <w:r w:rsidR="00024A00">
      <w:rPr>
        <w:sz w:val="28"/>
      </w:rPr>
      <w:t>Thema:</w:t>
    </w:r>
    <w:r>
      <w:rPr>
        <w:sz w:val="28"/>
      </w:rPr>
      <w:t xml:space="preserve"> Struktogramme</w:t>
    </w:r>
  </w:p>
  <w:p w14:paraId="38A7D51B" w14:textId="77777777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1564C"/>
    <w:rsid w:val="00024A00"/>
    <w:rsid w:val="0003577F"/>
    <w:rsid w:val="000713EC"/>
    <w:rsid w:val="00072E05"/>
    <w:rsid w:val="001B4CD1"/>
    <w:rsid w:val="002C2ECC"/>
    <w:rsid w:val="003024E3"/>
    <w:rsid w:val="0037218F"/>
    <w:rsid w:val="003A7837"/>
    <w:rsid w:val="003D2EEB"/>
    <w:rsid w:val="003E7109"/>
    <w:rsid w:val="00467184"/>
    <w:rsid w:val="005A59A2"/>
    <w:rsid w:val="00681847"/>
    <w:rsid w:val="006E55F9"/>
    <w:rsid w:val="006E6AB7"/>
    <w:rsid w:val="006F7975"/>
    <w:rsid w:val="0080610D"/>
    <w:rsid w:val="008A6065"/>
    <w:rsid w:val="008B54D2"/>
    <w:rsid w:val="008D41F9"/>
    <w:rsid w:val="008F042E"/>
    <w:rsid w:val="00970B38"/>
    <w:rsid w:val="009A79A9"/>
    <w:rsid w:val="00A058EE"/>
    <w:rsid w:val="00A83DBC"/>
    <w:rsid w:val="00AC57CC"/>
    <w:rsid w:val="00B2614B"/>
    <w:rsid w:val="00BD3F65"/>
    <w:rsid w:val="00BD7F7F"/>
    <w:rsid w:val="00BE0AE4"/>
    <w:rsid w:val="00C47FE6"/>
    <w:rsid w:val="00D6195A"/>
    <w:rsid w:val="00E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F6048"/>
  <w15:docId w15:val="{5A556553-5DFA-4299-83CE-52127F4C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C47FE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7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elfrank.de/images/PDF/Informatik_11/Struktogramm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academic.com/dic.nsf/dewiki/134012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tructorizer.com/struct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Esser, Florian</cp:lastModifiedBy>
  <cp:revision>4</cp:revision>
  <cp:lastPrinted>2017-07-07T16:26:00Z</cp:lastPrinted>
  <dcterms:created xsi:type="dcterms:W3CDTF">2020-10-15T09:38:00Z</dcterms:created>
  <dcterms:modified xsi:type="dcterms:W3CDTF">2020-10-15T09:40:00Z</dcterms:modified>
</cp:coreProperties>
</file>