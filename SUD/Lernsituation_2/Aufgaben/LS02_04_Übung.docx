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B09ED" w14:textId="241AE14B" w:rsidR="005A59A2" w:rsidRDefault="005A59A2" w:rsidP="00EC6067">
      <w:pPr>
        <w:pStyle w:val="Aufgabentext"/>
        <w:spacing w:before="120"/>
      </w:pPr>
    </w:p>
    <w:p w14:paraId="3641C88C" w14:textId="0D82D3F3" w:rsidR="00FA5AA4" w:rsidRPr="00FA5AA4" w:rsidRDefault="00FA5AA4" w:rsidP="00EC6067">
      <w:pPr>
        <w:pStyle w:val="Aufgabentext"/>
        <w:spacing w:before="120"/>
        <w:rPr>
          <w:b/>
          <w:bCs/>
          <w:sz w:val="28"/>
          <w:szCs w:val="28"/>
          <w:u w:val="single"/>
        </w:rPr>
      </w:pPr>
      <w:r w:rsidRPr="00FA5AA4">
        <w:rPr>
          <w:b/>
          <w:bCs/>
          <w:sz w:val="28"/>
          <w:szCs w:val="28"/>
          <w:u w:val="single"/>
        </w:rPr>
        <w:t xml:space="preserve">Datenanalyse für die </w:t>
      </w:r>
      <w:proofErr w:type="spellStart"/>
      <w:r w:rsidRPr="00FA5AA4">
        <w:rPr>
          <w:b/>
          <w:bCs/>
          <w:sz w:val="28"/>
          <w:szCs w:val="28"/>
          <w:u w:val="single"/>
        </w:rPr>
        <w:t>Homecontrol</w:t>
      </w:r>
      <w:proofErr w:type="spellEnd"/>
      <w:r w:rsidRPr="00FA5AA4">
        <w:rPr>
          <w:b/>
          <w:bCs/>
          <w:sz w:val="28"/>
          <w:szCs w:val="28"/>
          <w:u w:val="single"/>
        </w:rPr>
        <w:t xml:space="preserve"> OHG</w:t>
      </w:r>
    </w:p>
    <w:p w14:paraId="78CFFF95" w14:textId="77777777" w:rsidR="005C63C4" w:rsidRDefault="005C63C4" w:rsidP="00FA5AA4">
      <w:pPr>
        <w:pStyle w:val="Aufgabentext"/>
        <w:spacing w:before="120"/>
        <w:jc w:val="both"/>
        <w:rPr>
          <w:rStyle w:val="eop"/>
          <w:color w:val="000000"/>
          <w:sz w:val="24"/>
          <w:szCs w:val="24"/>
          <w:shd w:val="clear" w:color="auto" w:fill="FFFFFF"/>
        </w:rPr>
      </w:pPr>
    </w:p>
    <w:p w14:paraId="30E791C4" w14:textId="40E3DB77" w:rsidR="00FA5AA4" w:rsidRPr="00FA5AA4" w:rsidRDefault="00FA5AA4" w:rsidP="00FA5AA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Roboto Condensed Light" w:hAnsi="Roboto Condensed Light" w:cs="Segoe UI"/>
        </w:rPr>
      </w:pPr>
      <w:r w:rsidRPr="00FA5AA4">
        <w:rPr>
          <w:rStyle w:val="normaltextrun"/>
          <w:rFonts w:ascii="Roboto Condensed Light" w:hAnsi="Roboto Condensed Light" w:cs="Segoe UI"/>
          <w:b/>
          <w:bCs/>
        </w:rPr>
        <w:t xml:space="preserve">Aufgabe </w:t>
      </w:r>
      <w:r w:rsidR="00093D4B">
        <w:rPr>
          <w:rStyle w:val="normaltextrun"/>
          <w:rFonts w:ascii="Roboto Condensed Light" w:hAnsi="Roboto Condensed Light" w:cs="Segoe UI"/>
          <w:b/>
          <w:bCs/>
        </w:rPr>
        <w:t>05</w:t>
      </w:r>
    </w:p>
    <w:p w14:paraId="176D794E" w14:textId="77777777" w:rsidR="00FE7782" w:rsidRPr="005C63C4" w:rsidRDefault="00FE7782" w:rsidP="00FE7782">
      <w:pPr>
        <w:jc w:val="both"/>
        <w:textAlignment w:val="baseline"/>
        <w:rPr>
          <w:rFonts w:eastAsia="Times New Roman" w:cs="Segoe UI"/>
          <w:sz w:val="24"/>
          <w:szCs w:val="24"/>
          <w:lang w:eastAsia="de-DE"/>
        </w:rPr>
      </w:pPr>
    </w:p>
    <w:p w14:paraId="795A9245" w14:textId="77777777" w:rsidR="00093D4B" w:rsidRPr="00273230" w:rsidRDefault="00093D4B" w:rsidP="00093D4B">
      <w:r>
        <w:t>Erstelle ein Programm, welches abhängig von der Temperatur, und der Jahreszeit zum Zeitpunkt der Temperatur ungültige Temperaturen aussortiert, sowohl gültige als auch ungültige Temperaturen ausgibt.</w:t>
      </w:r>
    </w:p>
    <w:p w14:paraId="663BD6AA" w14:textId="1BFDF988" w:rsidR="00BE4950" w:rsidRPr="005C63C4" w:rsidRDefault="00BE4950" w:rsidP="00093D4B">
      <w:pPr>
        <w:jc w:val="both"/>
        <w:textAlignment w:val="baseline"/>
        <w:rPr>
          <w:rStyle w:val="eop"/>
          <w:rFonts w:ascii="Segoe UI" w:eastAsia="Times New Roman" w:hAnsi="Segoe UI" w:cs="Segoe UI"/>
          <w:sz w:val="24"/>
          <w:szCs w:val="24"/>
          <w:lang w:eastAsia="de-DE"/>
        </w:rPr>
      </w:pPr>
    </w:p>
    <w:sectPr w:rsidR="00BE4950" w:rsidRPr="005C63C4" w:rsidSect="001B23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0527A" w14:textId="77777777" w:rsidR="003D0686" w:rsidRDefault="003D0686" w:rsidP="003D2EEB">
      <w:r>
        <w:separator/>
      </w:r>
    </w:p>
  </w:endnote>
  <w:endnote w:type="continuationSeparator" w:id="0">
    <w:p w14:paraId="7A587680" w14:textId="77777777" w:rsidR="003D0686" w:rsidRDefault="003D0686" w:rsidP="003D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023A0" w14:textId="77777777" w:rsidR="00093D4B" w:rsidRDefault="00093D4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4119C" w14:textId="77777777" w:rsidR="00BD3F65" w:rsidRDefault="00093D4B">
    <w:pPr>
      <w:pStyle w:val="Fuzeile"/>
      <w:jc w:val="right"/>
    </w:pPr>
    <w:sdt>
      <w:sdtPr>
        <w:id w:val="-356202792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AC57CC">
          <w:rPr>
            <w:noProof/>
          </w:rPr>
          <w:t>2</w:t>
        </w:r>
        <w:r w:rsidR="00BD3F65">
          <w:fldChar w:fldCharType="end"/>
        </w:r>
      </w:sdtContent>
    </w:sdt>
  </w:p>
  <w:p w14:paraId="6054699B" w14:textId="77777777" w:rsidR="00BD3F65" w:rsidRDefault="00BD3F6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E4BC3" w14:textId="77777777" w:rsidR="00BD3F65" w:rsidRDefault="00093D4B">
    <w:pPr>
      <w:pStyle w:val="Fuzeile"/>
      <w:jc w:val="right"/>
    </w:pPr>
    <w:sdt>
      <w:sdtPr>
        <w:id w:val="205062080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3E7109">
          <w:rPr>
            <w:noProof/>
          </w:rPr>
          <w:t>1</w:t>
        </w:r>
        <w:r w:rsidR="00BD3F65">
          <w:fldChar w:fldCharType="end"/>
        </w:r>
      </w:sdtContent>
    </w:sdt>
  </w:p>
  <w:p w14:paraId="2FBD423F" w14:textId="77777777" w:rsidR="00BD3F65" w:rsidRDefault="00BD3F65" w:rsidP="00BD3F65">
    <w:pPr>
      <w:pStyle w:val="Fuzeile"/>
      <w:tabs>
        <w:tab w:val="clear" w:pos="9072"/>
        <w:tab w:val="right" w:pos="103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F4AD7" w14:textId="77777777" w:rsidR="003D0686" w:rsidRDefault="003D0686" w:rsidP="003D2EEB">
      <w:r>
        <w:separator/>
      </w:r>
    </w:p>
  </w:footnote>
  <w:footnote w:type="continuationSeparator" w:id="0">
    <w:p w14:paraId="4AD7ED9A" w14:textId="77777777" w:rsidR="003D0686" w:rsidRDefault="003D0686" w:rsidP="003D2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EB323" w14:textId="77777777" w:rsidR="00093D4B" w:rsidRDefault="00093D4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F255" w14:textId="77777777" w:rsidR="00093D4B" w:rsidRDefault="00093D4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A13FA" w14:textId="22F4CA5C" w:rsidR="00024A00" w:rsidRDefault="003D2EEB" w:rsidP="00FA5AA4">
    <w:pPr>
      <w:pStyle w:val="Kopfzeile"/>
      <w:ind w:firstLine="3540"/>
      <w:rPr>
        <w:sz w:val="28"/>
      </w:rPr>
    </w:pPr>
    <w:r>
      <w:rPr>
        <w:noProof/>
        <w:lang w:eastAsia="de-DE"/>
      </w:rPr>
      <w:drawing>
        <wp:anchor distT="0" distB="0" distL="114300" distR="114300" simplePos="0" relativeHeight="251693056" behindDoc="0" locked="0" layoutInCell="1" allowOverlap="1" wp14:anchorId="7FB13A3A" wp14:editId="47A1DC2A">
          <wp:simplePos x="0" y="0"/>
          <wp:positionH relativeFrom="column">
            <wp:posOffset>-187960</wp:posOffset>
          </wp:positionH>
          <wp:positionV relativeFrom="paragraph">
            <wp:posOffset>-238125</wp:posOffset>
          </wp:positionV>
          <wp:extent cx="2458192" cy="797760"/>
          <wp:effectExtent l="0" t="0" r="0" b="0"/>
          <wp:wrapNone/>
          <wp:docPr id="6" name="Grafik 6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5AA4">
      <w:rPr>
        <w:sz w:val="28"/>
      </w:rPr>
      <w:t>Lernsituation 02</w:t>
    </w:r>
  </w:p>
  <w:p w14:paraId="471B037B" w14:textId="7F16F464" w:rsidR="00DA3838" w:rsidRDefault="00FA5AA4" w:rsidP="00BE0AE4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851"/>
      </w:tabs>
    </w:pPr>
    <w:r>
      <w:tab/>
    </w:r>
    <w:r>
      <w:tab/>
    </w:r>
    <w:r>
      <w:tab/>
    </w:r>
    <w:r>
      <w:tab/>
    </w:r>
    <w:r>
      <w:tab/>
      <w:t xml:space="preserve">Datenanalyse für die </w:t>
    </w:r>
    <w:proofErr w:type="spellStart"/>
    <w:r>
      <w:t>Homecontrol</w:t>
    </w:r>
    <w:proofErr w:type="spellEnd"/>
    <w:r>
      <w:t xml:space="preserve"> OHG</w:t>
    </w:r>
  </w:p>
  <w:p w14:paraId="6EC85AE0" w14:textId="77777777" w:rsidR="00FA5AA4" w:rsidRDefault="00FA5AA4" w:rsidP="00BE0AE4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851"/>
      </w:tabs>
    </w:pPr>
  </w:p>
  <w:p w14:paraId="10BD4EBE" w14:textId="11B46CD3" w:rsidR="00BE0AE4" w:rsidRPr="003D2EEB" w:rsidRDefault="00927866" w:rsidP="00927866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7938"/>
      </w:tabs>
    </w:pPr>
    <w:r>
      <w:t>Name:</w:t>
    </w:r>
    <w:r w:rsidR="00093D4B">
      <w:t xml:space="preserve"> </w:t>
    </w:r>
    <w:proofErr w:type="spellStart"/>
    <w:r w:rsidR="00093D4B">
      <w:t>Basegmez</w:t>
    </w:r>
    <w:proofErr w:type="spellEnd"/>
    <w:r w:rsidR="00093D4B">
      <w:t xml:space="preserve">, </w:t>
    </w:r>
    <w:proofErr w:type="spellStart"/>
    <w:r w:rsidR="00093D4B">
      <w:t>Boeven</w:t>
    </w:r>
    <w:proofErr w:type="spellEnd"/>
    <w:r w:rsidR="00093D4B">
      <w:t>, Weiss</w:t>
    </w:r>
    <w:bookmarkStart w:id="0" w:name="_GoBack"/>
    <w:bookmarkEnd w:id="0"/>
    <w:r>
      <w:tab/>
    </w:r>
    <w:r w:rsidR="00BE0AE4">
      <w:t>Datum:</w:t>
    </w:r>
    <w:r w:rsidR="00DA3838">
      <w:t xml:space="preserve"> </w:t>
    </w:r>
    <w:r w:rsidR="00FA5AA4">
      <w:t xml:space="preserve"> 31.08.2020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4A91"/>
    <w:multiLevelType w:val="hybridMultilevel"/>
    <w:tmpl w:val="E88CF482"/>
    <w:lvl w:ilvl="0" w:tplc="2904F9E2">
      <w:start w:val="2"/>
      <w:numFmt w:val="bullet"/>
      <w:lvlText w:val="-"/>
      <w:lvlJc w:val="left"/>
      <w:pPr>
        <w:ind w:left="720" w:hanging="360"/>
      </w:pPr>
      <w:rPr>
        <w:rFonts w:ascii="Roboto Condensed Light" w:eastAsiaTheme="minorHAnsi" w:hAnsi="Roboto Condensed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65163"/>
    <w:multiLevelType w:val="hybridMultilevel"/>
    <w:tmpl w:val="231A17B2"/>
    <w:lvl w:ilvl="0" w:tplc="A7749C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8451F"/>
    <w:multiLevelType w:val="hybridMultilevel"/>
    <w:tmpl w:val="ED8A8E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3013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2E01B4E"/>
    <w:multiLevelType w:val="hybridMultilevel"/>
    <w:tmpl w:val="2466BD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09"/>
    <w:rsid w:val="00024A00"/>
    <w:rsid w:val="0003577F"/>
    <w:rsid w:val="00093D4B"/>
    <w:rsid w:val="001B23B7"/>
    <w:rsid w:val="001B4CD1"/>
    <w:rsid w:val="00203846"/>
    <w:rsid w:val="0022786F"/>
    <w:rsid w:val="002C77C3"/>
    <w:rsid w:val="003A7837"/>
    <w:rsid w:val="003D0686"/>
    <w:rsid w:val="003D2EEB"/>
    <w:rsid w:val="003E7109"/>
    <w:rsid w:val="00467184"/>
    <w:rsid w:val="005A59A2"/>
    <w:rsid w:val="005C63C4"/>
    <w:rsid w:val="00644B62"/>
    <w:rsid w:val="00681847"/>
    <w:rsid w:val="006E55F9"/>
    <w:rsid w:val="006E6AB7"/>
    <w:rsid w:val="006F7975"/>
    <w:rsid w:val="00725113"/>
    <w:rsid w:val="007E7708"/>
    <w:rsid w:val="0080610D"/>
    <w:rsid w:val="008A41FA"/>
    <w:rsid w:val="008A6065"/>
    <w:rsid w:val="008B54D2"/>
    <w:rsid w:val="008D41F9"/>
    <w:rsid w:val="008F042E"/>
    <w:rsid w:val="00927866"/>
    <w:rsid w:val="00970B38"/>
    <w:rsid w:val="009A6F19"/>
    <w:rsid w:val="009A79A9"/>
    <w:rsid w:val="00A058EE"/>
    <w:rsid w:val="00AC57CC"/>
    <w:rsid w:val="00AE4F13"/>
    <w:rsid w:val="00B1636A"/>
    <w:rsid w:val="00BD3F65"/>
    <w:rsid w:val="00BD7F7F"/>
    <w:rsid w:val="00BE0AE4"/>
    <w:rsid w:val="00BE4950"/>
    <w:rsid w:val="00BF6F7E"/>
    <w:rsid w:val="00C3581C"/>
    <w:rsid w:val="00C75F0A"/>
    <w:rsid w:val="00D6195A"/>
    <w:rsid w:val="00D66125"/>
    <w:rsid w:val="00DA3838"/>
    <w:rsid w:val="00EC6067"/>
    <w:rsid w:val="00FA5AA4"/>
    <w:rsid w:val="00FE7782"/>
    <w:rsid w:val="03EE2FE6"/>
    <w:rsid w:val="39464C59"/>
    <w:rsid w:val="5A41AEAD"/>
    <w:rsid w:val="61E6415F"/>
    <w:rsid w:val="6574F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463A24B"/>
  <w15:docId w15:val="{5F42737B-19CE-44D8-A7F1-6CAC53AA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E55F9"/>
    <w:rPr>
      <w:rFonts w:ascii="Roboto Condensed Light" w:hAnsi="Roboto Condensed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5F9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5F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5F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6E55F9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5F9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5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5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5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5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nberschrift">
    <w:name w:val="Aufgabenüberschrift"/>
    <w:basedOn w:val="Index1"/>
    <w:link w:val="AufgabenberschriftZchn"/>
    <w:rsid w:val="0003577F"/>
    <w:pPr>
      <w:spacing w:after="120"/>
      <w:ind w:left="200" w:hanging="200"/>
    </w:pPr>
    <w:rPr>
      <w:b/>
      <w:sz w:val="24"/>
      <w:szCs w:val="24"/>
    </w:rPr>
  </w:style>
  <w:style w:type="character" w:customStyle="1" w:styleId="AufgabenberschriftZchn">
    <w:name w:val="Aufgabenüberschrift Zchn"/>
    <w:basedOn w:val="Absatz-Standardschriftart"/>
    <w:link w:val="Aufgabenberschrift"/>
    <w:rsid w:val="0003577F"/>
    <w:rPr>
      <w:b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3577F"/>
    <w:pPr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2EEB"/>
  </w:style>
  <w:style w:type="paragraph" w:styleId="Fuzeile">
    <w:name w:val="footer"/>
    <w:basedOn w:val="Standard"/>
    <w:link w:val="Fu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2EEB"/>
  </w:style>
  <w:style w:type="table" w:styleId="Tabellenraster">
    <w:name w:val="Table Grid"/>
    <w:basedOn w:val="NormaleTabelle"/>
    <w:uiPriority w:val="59"/>
    <w:rsid w:val="003D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">
    <w:name w:val="test"/>
    <w:basedOn w:val="Standard"/>
    <w:link w:val="testZchn"/>
    <w:rsid w:val="00BD3F65"/>
    <w:rPr>
      <w:b/>
    </w:rPr>
  </w:style>
  <w:style w:type="paragraph" w:customStyle="1" w:styleId="Aufgaben">
    <w:name w:val="Aufgaben"/>
    <w:basedOn w:val="berschrift1"/>
    <w:next w:val="Aufgabentext"/>
    <w:link w:val="AufgabenZchn"/>
    <w:qFormat/>
    <w:rsid w:val="005A59A2"/>
    <w:pPr>
      <w:numPr>
        <w:numId w:val="0"/>
      </w:numPr>
      <w:spacing w:before="120" w:after="120"/>
    </w:pPr>
    <w:rPr>
      <w:b/>
      <w:sz w:val="24"/>
    </w:rPr>
  </w:style>
  <w:style w:type="character" w:customStyle="1" w:styleId="testZchn">
    <w:name w:val="test Zchn"/>
    <w:basedOn w:val="Absatz-Standardschriftart"/>
    <w:link w:val="test"/>
    <w:rsid w:val="00BD3F65"/>
    <w:rPr>
      <w:rFonts w:ascii="Roboto Condensed Light" w:hAnsi="Roboto Condensed Light"/>
      <w:b/>
    </w:rPr>
  </w:style>
  <w:style w:type="paragraph" w:customStyle="1" w:styleId="Aufgabentext">
    <w:name w:val="Aufgabentext"/>
    <w:basedOn w:val="Standard"/>
    <w:link w:val="AufgabentextZchn"/>
    <w:qFormat/>
    <w:rsid w:val="00A058EE"/>
  </w:style>
  <w:style w:type="character" w:customStyle="1" w:styleId="AufgabenZchn">
    <w:name w:val="Aufgaben Zchn"/>
    <w:basedOn w:val="testZchn"/>
    <w:link w:val="Aufgaben"/>
    <w:rsid w:val="00A058EE"/>
    <w:rPr>
      <w:rFonts w:ascii="Roboto Condensed Light" w:eastAsiaTheme="majorEastAsia" w:hAnsi="Roboto Condensed Light" w:cstheme="majorBidi"/>
      <w:b/>
      <w:sz w:val="24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55F9"/>
    <w:rPr>
      <w:rFonts w:ascii="Roboto Condensed Light" w:eastAsiaTheme="majorEastAsia" w:hAnsi="Roboto Condensed Light" w:cstheme="majorBidi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7CC"/>
    <w:rPr>
      <w:rFonts w:ascii="Segoe UI" w:hAnsi="Segoe UI" w:cs="Segoe UI"/>
      <w:sz w:val="18"/>
      <w:szCs w:val="18"/>
    </w:rPr>
  </w:style>
  <w:style w:type="character" w:customStyle="1" w:styleId="AufgabentextZchn">
    <w:name w:val="Aufgabentext Zchn"/>
    <w:basedOn w:val="Absatz-Standardschriftart"/>
    <w:link w:val="Aufgabentext"/>
    <w:rsid w:val="00A058EE"/>
    <w:rPr>
      <w:rFonts w:ascii="Roboto Condensed Light" w:hAnsi="Roboto Condensed Ligh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7CC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E55F9"/>
    <w:rPr>
      <w:rFonts w:ascii="Roboto Condensed Light" w:hAnsi="Roboto Condensed Ligh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F9"/>
    <w:rPr>
      <w:rFonts w:ascii="Roboto Condensed Light" w:eastAsiaTheme="majorEastAsia" w:hAnsi="Roboto Condensed Light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6E55F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5F9"/>
    <w:rPr>
      <w:rFonts w:ascii="Roboto Condensed Light" w:eastAsiaTheme="majorEastAsia" w:hAnsi="Roboto Condensed Light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5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5F9"/>
    <w:rPr>
      <w:rFonts w:ascii="Roboto Condensed Light" w:eastAsiaTheme="minorEastAsia" w:hAnsi="Roboto Condensed Light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6E55F9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5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5F9"/>
    <w:rPr>
      <w:rFonts w:ascii="Roboto Condensed Light" w:hAnsi="Roboto Condensed Light"/>
      <w:i/>
      <w:iCs/>
    </w:rPr>
  </w:style>
  <w:style w:type="character" w:styleId="IntensiverVerweis">
    <w:name w:val="Intense Reference"/>
    <w:basedOn w:val="Absatz-Standardschriftart"/>
    <w:uiPriority w:val="32"/>
    <w:qFormat/>
    <w:rsid w:val="006E55F9"/>
    <w:rPr>
      <w:b/>
      <w:bCs/>
      <w:smallCaps/>
      <w:color w:val="auto"/>
      <w:spacing w:val="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5F9"/>
    <w:rPr>
      <w:rFonts w:ascii="Roboto Condensed Light" w:eastAsiaTheme="majorEastAsia" w:hAnsi="Roboto Condensed Light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55F9"/>
    <w:rPr>
      <w:rFonts w:ascii="Roboto Condensed Light" w:eastAsiaTheme="majorEastAsia" w:hAnsi="Roboto Condensed Light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5F9"/>
    <w:rPr>
      <w:rFonts w:ascii="Roboto Condensed Light" w:eastAsiaTheme="majorEastAsia" w:hAnsi="Roboto Condensed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5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5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ormaltextrun">
    <w:name w:val="normaltextrun"/>
    <w:basedOn w:val="Absatz-Standardschriftart"/>
    <w:rsid w:val="00FA5AA4"/>
  </w:style>
  <w:style w:type="character" w:customStyle="1" w:styleId="eop">
    <w:name w:val="eop"/>
    <w:basedOn w:val="Absatz-Standardschriftart"/>
    <w:rsid w:val="00FA5AA4"/>
  </w:style>
  <w:style w:type="paragraph" w:customStyle="1" w:styleId="paragraph">
    <w:name w:val="paragraph"/>
    <w:basedOn w:val="Standard"/>
    <w:rsid w:val="00FA5AA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an\Desktop\Arbeitsblat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Arbeitsblattvorlage.dotx</Template>
  <TotalTime>0</TotalTime>
  <Pages>1</Pages>
  <Words>34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Esser</dc:creator>
  <cp:lastModifiedBy>basegmez_ayk@k2ac.local</cp:lastModifiedBy>
  <cp:revision>4</cp:revision>
  <cp:lastPrinted>2017-07-07T16:26:00Z</cp:lastPrinted>
  <dcterms:created xsi:type="dcterms:W3CDTF">2020-08-28T18:04:00Z</dcterms:created>
  <dcterms:modified xsi:type="dcterms:W3CDTF">2020-09-15T08:34:00Z</dcterms:modified>
</cp:coreProperties>
</file>