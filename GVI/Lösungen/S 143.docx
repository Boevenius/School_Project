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938" w:rsidRDefault="0021657A">
      <w:bookmarkStart w:id="0" w:name="_GoBack"/>
      <w:bookmarkEnd w:id="0"/>
      <w:r>
        <w:t>S.143 Aufgabe 1</w:t>
      </w:r>
    </w:p>
    <w:p w:rsidR="0021657A" w:rsidRDefault="0021657A">
      <w:r>
        <w:t>Qualität ist im Sinne der IT wie gut ein Produkt die Anforderungen erfüllt, zum Beispiel eine Datenbank die Daten für ein Unternehmen speichern soll und durch den Dienstleister gepflegt werden. Qualitätsmerkmale wären hierbei die Verfügbarkeit, Sicherheit und Relevanz der Daten.</w:t>
      </w:r>
    </w:p>
    <w:p w:rsidR="0021657A" w:rsidRDefault="0021657A">
      <w:r>
        <w:t>Aufgabe 2</w:t>
      </w:r>
    </w:p>
    <w:p w:rsidR="0021657A" w:rsidRDefault="0021657A">
      <w:r>
        <w:t>a) Nein</w:t>
      </w:r>
    </w:p>
    <w:p w:rsidR="0021657A" w:rsidRDefault="0021657A">
      <w:r>
        <w:t>b) Nein</w:t>
      </w:r>
    </w:p>
    <w:p w:rsidR="0021657A" w:rsidRDefault="0021657A">
      <w:r>
        <w:t>c) Ja</w:t>
      </w:r>
    </w:p>
    <w:p w:rsidR="0021657A" w:rsidRDefault="0021657A">
      <w:r>
        <w:t>d) Nein</w:t>
      </w:r>
    </w:p>
    <w:p w:rsidR="0021657A" w:rsidRDefault="0021657A">
      <w:r>
        <w:t>e) Ja</w:t>
      </w:r>
    </w:p>
    <w:p w:rsidR="0021657A" w:rsidRDefault="0021657A">
      <w:r>
        <w:t>f)  Ja</w:t>
      </w:r>
    </w:p>
    <w:p w:rsidR="0021657A" w:rsidRDefault="0021657A">
      <w:r>
        <w:t>g) Ja</w:t>
      </w:r>
    </w:p>
    <w:sectPr w:rsidR="002165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7A"/>
    <w:rsid w:val="0021657A"/>
    <w:rsid w:val="00FD39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DDB6"/>
  <w15:chartTrackingRefBased/>
  <w15:docId w15:val="{9EC02AE5-BDB7-4015-8F3D-9B19E9C8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3D6B47C2.dotm</Template>
  <TotalTime>0</TotalTime>
  <Pages>1</Pages>
  <Words>48</Words>
  <Characters>307</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boeven_ste@k2ac.local</dc:creator>
  <cp:keywords/>
  <dc:description/>
  <cp:lastModifiedBy>boeven_ste@k2ac.local</cp:lastModifiedBy>
  <cp:revision>1</cp:revision>
  <dcterms:created xsi:type="dcterms:W3CDTF">2021-06-21T08:08:00Z</dcterms:created>
  <dcterms:modified xsi:type="dcterms:W3CDTF">2021-06-21T08:14:00Z</dcterms:modified>
</cp:coreProperties>
</file>