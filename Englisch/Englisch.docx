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6E" w:rsidRDefault="00894985" w:rsidP="00894985">
      <w:pPr>
        <w:pStyle w:val="Titel"/>
      </w:pPr>
      <w:r>
        <w:t>Englisch</w:t>
      </w:r>
    </w:p>
    <w:p w:rsidR="00894985" w:rsidRDefault="00894985" w:rsidP="00894985">
      <w:pPr>
        <w:pStyle w:val="berschrift1"/>
      </w:pPr>
      <w:proofErr w:type="spellStart"/>
      <w:r>
        <w:t>Number</w:t>
      </w:r>
      <w:proofErr w:type="spellEnd"/>
      <w:r>
        <w:t xml:space="preserve"> 2</w:t>
      </w:r>
    </w:p>
    <w:p w:rsidR="00894985" w:rsidRDefault="00894985" w:rsidP="00894985">
      <w:proofErr w:type="spellStart"/>
      <w:r>
        <w:t>Installing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Software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.</w:t>
      </w:r>
    </w:p>
    <w:p w:rsidR="00894985" w:rsidRDefault="00894985" w:rsidP="00894985">
      <w:pPr>
        <w:pStyle w:val="berschrift1"/>
      </w:pPr>
      <w:proofErr w:type="spellStart"/>
      <w:r>
        <w:t>Number</w:t>
      </w:r>
      <w:proofErr w:type="spellEnd"/>
      <w:r>
        <w:t xml:space="preserve"> 3</w:t>
      </w:r>
    </w:p>
    <w:p w:rsidR="00894985" w:rsidRDefault="00894985" w:rsidP="00894985">
      <w:pPr>
        <w:pStyle w:val="Listenabsatz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NetZip</w:t>
      </w:r>
      <w:proofErr w:type="spellEnd"/>
      <w:r>
        <w:t xml:space="preserve"> </w:t>
      </w:r>
      <w:proofErr w:type="spellStart"/>
      <w:r>
        <w:t>Donwload</w:t>
      </w:r>
      <w:proofErr w:type="spellEnd"/>
      <w:r>
        <w:t xml:space="preserve"> </w:t>
      </w:r>
      <w:proofErr w:type="spellStart"/>
      <w:r>
        <w:t>Demon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894985" w:rsidRDefault="00894985" w:rsidP="00894985">
      <w:pPr>
        <w:pStyle w:val="Listenabsatz"/>
        <w:numPr>
          <w:ilvl w:val="0"/>
          <w:numId w:val="1"/>
        </w:numPr>
      </w:pPr>
      <w:proofErr w:type="spellStart"/>
      <w:r>
        <w:t>scattering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bookmarkStart w:id="0" w:name="_GoBack"/>
      <w:bookmarkEnd w:id="0"/>
    </w:p>
    <w:p w:rsidR="00894985" w:rsidRPr="00894985" w:rsidRDefault="00894985" w:rsidP="00894985">
      <w:pPr>
        <w:pStyle w:val="Listenabsatz"/>
        <w:numPr>
          <w:ilvl w:val="0"/>
          <w:numId w:val="1"/>
        </w:numPr>
      </w:pPr>
    </w:p>
    <w:sectPr w:rsidR="00894985" w:rsidRPr="00894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2261"/>
    <w:multiLevelType w:val="hybridMultilevel"/>
    <w:tmpl w:val="1D860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85"/>
    <w:rsid w:val="00894985"/>
    <w:rsid w:val="00A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EEC5"/>
  <w15:chartTrackingRefBased/>
  <w15:docId w15:val="{C2F22735-4938-4ACB-A51C-4DA5A107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94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C741A461.dotm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1</cp:revision>
  <dcterms:created xsi:type="dcterms:W3CDTF">2020-11-03T10:10:00Z</dcterms:created>
  <dcterms:modified xsi:type="dcterms:W3CDTF">2020-11-03T10:20:00Z</dcterms:modified>
</cp:coreProperties>
</file>