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65E8" w14:textId="54A51403" w:rsidR="00A339FD" w:rsidRDefault="00E27CC5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  <w:r>
        <w:rPr>
          <w:rFonts w:ascii="Roboto Condensed Light" w:hAnsi="Roboto Condensed Light"/>
          <w:b/>
          <w:bCs/>
          <w:sz w:val="28"/>
          <w:szCs w:val="28"/>
        </w:rPr>
        <w:t>Netzwerkgrundlagen</w:t>
      </w:r>
      <w:r w:rsidR="00115EA4">
        <w:rPr>
          <w:rFonts w:ascii="Roboto Condensed Light" w:hAnsi="Roboto Condensed Light"/>
          <w:b/>
          <w:bCs/>
          <w:sz w:val="28"/>
          <w:szCs w:val="28"/>
        </w:rPr>
        <w:t>, strukturierte Verkabelung</w:t>
      </w:r>
    </w:p>
    <w:p w14:paraId="5BFDA6BB" w14:textId="03AFC193" w:rsidR="00115EA4" w:rsidRPr="007A6B30" w:rsidRDefault="00115EA4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  <w:r>
        <w:rPr>
          <w:rFonts w:ascii="Roboto Condensed Light" w:hAnsi="Roboto Condensed Light"/>
          <w:b/>
          <w:bCs/>
          <w:sz w:val="28"/>
          <w:szCs w:val="28"/>
        </w:rPr>
        <w:t>Wiederholungsaufgaben</w:t>
      </w:r>
    </w:p>
    <w:p w14:paraId="3BDE76E2" w14:textId="284611CF" w:rsidR="0035491B" w:rsidRPr="007A6B30" w:rsidRDefault="0035491B" w:rsidP="00A339FD">
      <w:pPr>
        <w:jc w:val="center"/>
        <w:rPr>
          <w:rFonts w:ascii="Roboto Condensed Light" w:hAnsi="Roboto Condensed Light"/>
          <w:b/>
          <w:bCs/>
          <w:sz w:val="28"/>
          <w:szCs w:val="28"/>
        </w:rPr>
      </w:pPr>
    </w:p>
    <w:p w14:paraId="29C07509" w14:textId="77777777" w:rsidR="00A339FD" w:rsidRPr="007A6B30" w:rsidRDefault="00A339FD" w:rsidP="00A339FD">
      <w:pPr>
        <w:rPr>
          <w:rFonts w:ascii="Roboto Condensed Light" w:hAnsi="Roboto Condensed Light"/>
        </w:rPr>
      </w:pPr>
    </w:p>
    <w:p w14:paraId="588DA0D7" w14:textId="32F2EFCB" w:rsidR="006A2194" w:rsidRDefault="004C2F52" w:rsidP="00115EA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</w:t>
      </w:r>
      <w:r w:rsidRPr="00013412">
        <w:rPr>
          <w:rFonts w:ascii="Roboto Condensed Light" w:eastAsia="SimSun" w:hAnsi="Roboto Condensed Light"/>
          <w:i/>
          <w:iCs/>
          <w:color w:val="000000" w:themeColor="text1"/>
          <w:sz w:val="22"/>
          <w:szCs w:val="22"/>
        </w:rPr>
        <w:t>aktiven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Netzwerkkomponenten sind Ihnen bekannt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? Listen Sie diese 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tabellarisch 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>auf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, erläutern </w:t>
      </w:r>
      <w:r w:rsidR="0045453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knapp 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 Funktion </w:t>
      </w:r>
      <w:r w:rsidR="006D7EAC">
        <w:rPr>
          <w:rFonts w:ascii="Roboto Condensed Light" w:eastAsia="SimSun" w:hAnsi="Roboto Condensed Light"/>
          <w:color w:val="000000" w:themeColor="text1"/>
          <w:sz w:val="22"/>
          <w:szCs w:val="22"/>
        </w:rPr>
        <w:t>und</w:t>
      </w:r>
      <w:r w:rsidR="0020322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45453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nennen </w:t>
      </w:r>
      <w:r w:rsidR="00E50442">
        <w:rPr>
          <w:rFonts w:ascii="Roboto Condensed Light" w:eastAsia="SimSun" w:hAnsi="Roboto Condensed Light"/>
          <w:color w:val="000000" w:themeColor="text1"/>
          <w:sz w:val="22"/>
          <w:szCs w:val="22"/>
        </w:rPr>
        <w:t>technische Merkmale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3621"/>
        <w:gridCol w:w="3296"/>
      </w:tblGrid>
      <w:tr w:rsidR="00632C58" w14:paraId="52ADB1C8" w14:textId="77777777" w:rsidTr="00632C58">
        <w:tc>
          <w:tcPr>
            <w:tcW w:w="2819" w:type="dxa"/>
          </w:tcPr>
          <w:p w14:paraId="69444D39" w14:textId="588C37E2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621" w:type="dxa"/>
          </w:tcPr>
          <w:p w14:paraId="7C53828F" w14:textId="53BBBFA9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Aufgabe/Funktion</w:t>
            </w:r>
          </w:p>
        </w:tc>
        <w:tc>
          <w:tcPr>
            <w:tcW w:w="3296" w:type="dxa"/>
          </w:tcPr>
          <w:p w14:paraId="2AC495A5" w14:textId="02210F7A" w:rsidR="00E50442" w:rsidRPr="00E50442" w:rsidRDefault="00E50442" w:rsidP="00E5044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Technische Merkmale</w:t>
            </w:r>
          </w:p>
        </w:tc>
      </w:tr>
      <w:tr w:rsidR="00632C58" w14:paraId="37C29717" w14:textId="77777777" w:rsidTr="00632C58">
        <w:tc>
          <w:tcPr>
            <w:tcW w:w="2819" w:type="dxa"/>
          </w:tcPr>
          <w:p w14:paraId="6C8A3380" w14:textId="2F5CF17C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Router</w:t>
            </w:r>
          </w:p>
        </w:tc>
        <w:tc>
          <w:tcPr>
            <w:tcW w:w="3621" w:type="dxa"/>
          </w:tcPr>
          <w:p w14:paraId="0CE69A48" w14:textId="699CC169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Verbindet/trennt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Netzerke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voneinander</w:t>
            </w:r>
          </w:p>
        </w:tc>
        <w:tc>
          <w:tcPr>
            <w:tcW w:w="3296" w:type="dxa"/>
          </w:tcPr>
          <w:p w14:paraId="05B97B79" w14:textId="3A74B07E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Verbindet eine WAN mit einem LAN/ stellt in einem LAN die Verbindung zum WWW her</w:t>
            </w:r>
          </w:p>
        </w:tc>
      </w:tr>
      <w:tr w:rsidR="00632C58" w14:paraId="093C9147" w14:textId="77777777" w:rsidTr="00632C58">
        <w:tc>
          <w:tcPr>
            <w:tcW w:w="2819" w:type="dxa"/>
          </w:tcPr>
          <w:p w14:paraId="3F2B27CB" w14:textId="64C5EF06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Switch</w:t>
            </w:r>
          </w:p>
        </w:tc>
        <w:tc>
          <w:tcPr>
            <w:tcW w:w="3621" w:type="dxa"/>
          </w:tcPr>
          <w:p w14:paraId="75A279CC" w14:textId="3FF5E4A7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Verbindet Komponenten eines lokalen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Netwerkes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miteinander</w:t>
            </w:r>
          </w:p>
        </w:tc>
        <w:tc>
          <w:tcPr>
            <w:tcW w:w="3296" w:type="dxa"/>
          </w:tcPr>
          <w:p w14:paraId="75278C41" w14:textId="2E922357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Gerät, das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lokal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in ein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Netzwek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eingebaut ist</w:t>
            </w:r>
          </w:p>
        </w:tc>
      </w:tr>
      <w:tr w:rsidR="00632C58" w:rsidRPr="001E5016" w14:paraId="56FD6177" w14:textId="77777777" w:rsidTr="00632C58">
        <w:tc>
          <w:tcPr>
            <w:tcW w:w="2819" w:type="dxa"/>
          </w:tcPr>
          <w:p w14:paraId="739E076A" w14:textId="2FA2874D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Firewall</w:t>
            </w:r>
          </w:p>
        </w:tc>
        <w:tc>
          <w:tcPr>
            <w:tcW w:w="3621" w:type="dxa"/>
          </w:tcPr>
          <w:p w14:paraId="108F574F" w14:textId="51E9C0EA" w:rsidR="00E50442" w:rsidRPr="009B2841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Schützt ein Netzwerk vor unerwünschten Zugriffen</w:t>
            </w:r>
          </w:p>
        </w:tc>
        <w:tc>
          <w:tcPr>
            <w:tcW w:w="3296" w:type="dxa"/>
          </w:tcPr>
          <w:p w14:paraId="66153775" w14:textId="5335A7C4" w:rsidR="00477B93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Software, die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die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Identität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des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Paketabsenders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prüft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seltener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als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 xml:space="preserve"> Hardware</w:t>
            </w:r>
          </w:p>
        </w:tc>
      </w:tr>
      <w:tr w:rsidR="00632C58" w:rsidRPr="00477B93" w14:paraId="194A30D7" w14:textId="77777777" w:rsidTr="00632C58">
        <w:tc>
          <w:tcPr>
            <w:tcW w:w="2819" w:type="dxa"/>
          </w:tcPr>
          <w:p w14:paraId="5190E387" w14:textId="132D266C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  <w:lang w:val="en-US"/>
              </w:rPr>
              <w:t>Server</w:t>
            </w:r>
          </w:p>
        </w:tc>
        <w:tc>
          <w:tcPr>
            <w:tcW w:w="3621" w:type="dxa"/>
          </w:tcPr>
          <w:p w14:paraId="3E758EF4" w14:textId="63FE17C8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Stellt Dienstleistungen für andere Geräte im Netzwerk zu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verfügung</w:t>
            </w:r>
            <w:proofErr w:type="spellEnd"/>
          </w:p>
        </w:tc>
        <w:tc>
          <w:tcPr>
            <w:tcW w:w="3296" w:type="dxa"/>
          </w:tcPr>
          <w:p w14:paraId="3EFA0979" w14:textId="6FB587EB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Sowohl als Programm auf einem PC als auch als eigenständiges Gerät</w:t>
            </w:r>
          </w:p>
        </w:tc>
      </w:tr>
      <w:tr w:rsidR="00632C58" w:rsidRPr="00477B93" w14:paraId="41B217A6" w14:textId="77777777" w:rsidTr="00632C58">
        <w:tc>
          <w:tcPr>
            <w:tcW w:w="2819" w:type="dxa"/>
          </w:tcPr>
          <w:p w14:paraId="4E405F54" w14:textId="217AD04E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Netzwerkkarte</w:t>
            </w:r>
          </w:p>
        </w:tc>
        <w:tc>
          <w:tcPr>
            <w:tcW w:w="3621" w:type="dxa"/>
          </w:tcPr>
          <w:p w14:paraId="1695EE56" w14:textId="01148F10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Schnittstele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eines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PC’s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zum Netzwerk</w:t>
            </w:r>
          </w:p>
        </w:tc>
        <w:tc>
          <w:tcPr>
            <w:tcW w:w="3296" w:type="dxa"/>
          </w:tcPr>
          <w:p w14:paraId="10E52466" w14:textId="5B70AE4D" w:rsidR="00E50442" w:rsidRPr="00477B93" w:rsidRDefault="002920A5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In Mainboard eingebaut/ als Steckkarte, sowohl kabelgebunden als auch kabellose Netzwerkmedien</w:t>
            </w:r>
          </w:p>
        </w:tc>
      </w:tr>
    </w:tbl>
    <w:p w14:paraId="2CE60C26" w14:textId="77777777" w:rsidR="00E50442" w:rsidRPr="00477B93" w:rsidRDefault="00E50442" w:rsidP="00E5044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228E24EB" w14:textId="44F64F8E" w:rsidR="00E50442" w:rsidRDefault="00013412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Führen Sie dieselbe Aufgabe für die Ihnen bekannten </w:t>
      </w:r>
      <w:r w:rsidRPr="00013412">
        <w:rPr>
          <w:rFonts w:ascii="Roboto Condensed Light" w:eastAsia="SimSun" w:hAnsi="Roboto Condensed Light"/>
          <w:i/>
          <w:iCs/>
          <w:color w:val="000000" w:themeColor="text1"/>
          <w:sz w:val="22"/>
          <w:szCs w:val="22"/>
        </w:rPr>
        <w:t>passiven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Netzwerkkomponenten durch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219"/>
        <w:gridCol w:w="3289"/>
        <w:gridCol w:w="3228"/>
      </w:tblGrid>
      <w:tr w:rsidR="00E50442" w14:paraId="064DBB63" w14:textId="77777777" w:rsidTr="004D4DAF">
        <w:tc>
          <w:tcPr>
            <w:tcW w:w="3219" w:type="dxa"/>
          </w:tcPr>
          <w:p w14:paraId="422AFEA0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289" w:type="dxa"/>
          </w:tcPr>
          <w:p w14:paraId="06770866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Aufgabe/Funktion</w:t>
            </w:r>
          </w:p>
        </w:tc>
        <w:tc>
          <w:tcPr>
            <w:tcW w:w="3228" w:type="dxa"/>
          </w:tcPr>
          <w:p w14:paraId="1F89D8C5" w14:textId="77777777" w:rsidR="00E50442" w:rsidRPr="00E50442" w:rsidRDefault="00E50442" w:rsidP="00342C82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 w:rsidRPr="00E50442"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Technische Merkmale</w:t>
            </w:r>
          </w:p>
        </w:tc>
      </w:tr>
      <w:tr w:rsidR="00E50442" w14:paraId="49943E78" w14:textId="77777777" w:rsidTr="004D4DAF">
        <w:tc>
          <w:tcPr>
            <w:tcW w:w="3219" w:type="dxa"/>
          </w:tcPr>
          <w:p w14:paraId="6F1A72D2" w14:textId="20EFF085" w:rsidR="00E50442" w:rsidRPr="00632C58" w:rsidRDefault="007E6F07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LWL</w:t>
            </w:r>
          </w:p>
        </w:tc>
        <w:tc>
          <w:tcPr>
            <w:tcW w:w="3289" w:type="dxa"/>
          </w:tcPr>
          <w:p w14:paraId="64B3C26C" w14:textId="4869715D" w:rsidR="00E50442" w:rsidRPr="00632C58" w:rsidRDefault="006F7A1D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Sehr schnelle Datenübertragung per Lichtimpulse</w:t>
            </w:r>
          </w:p>
        </w:tc>
        <w:tc>
          <w:tcPr>
            <w:tcW w:w="3228" w:type="dxa"/>
          </w:tcPr>
          <w:p w14:paraId="5F3684DF" w14:textId="05B8C0C9" w:rsidR="00E50442" w:rsidRPr="00632C58" w:rsidRDefault="006F7A1D" w:rsidP="009B2841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Kabel aus Glas oder Kunststoff</w:t>
            </w:r>
          </w:p>
        </w:tc>
      </w:tr>
      <w:tr w:rsidR="002671F4" w14:paraId="3C28EAA5" w14:textId="77777777" w:rsidTr="004D4DAF">
        <w:tc>
          <w:tcPr>
            <w:tcW w:w="3219" w:type="dxa"/>
          </w:tcPr>
          <w:p w14:paraId="0B39CA21" w14:textId="0B388632" w:rsidR="002671F4" w:rsidRDefault="00146D6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Twisted Pair</w:t>
            </w:r>
            <w:bookmarkStart w:id="0" w:name="_GoBack"/>
            <w:bookmarkEnd w:id="0"/>
          </w:p>
        </w:tc>
        <w:tc>
          <w:tcPr>
            <w:tcW w:w="3289" w:type="dxa"/>
          </w:tcPr>
          <w:p w14:paraId="430C1A6C" w14:textId="2B0FA3E3" w:rsidR="002671F4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Datenübertragung per Stromimpulse </w:t>
            </w:r>
            <w:proofErr w:type="gram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über mehrere Leitung</w:t>
            </w:r>
            <w:proofErr w:type="gram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in einem Kabel</w:t>
            </w:r>
          </w:p>
        </w:tc>
        <w:tc>
          <w:tcPr>
            <w:tcW w:w="3228" w:type="dxa"/>
          </w:tcPr>
          <w:p w14:paraId="425E712F" w14:textId="41C0C3CD" w:rsidR="002671F4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Meist </w:t>
            </w:r>
            <w:proofErr w:type="spellStart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twisted</w:t>
            </w:r>
            <w:proofErr w:type="spellEnd"/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Pair zur Interferenzverringerung</w:t>
            </w:r>
          </w:p>
        </w:tc>
      </w:tr>
      <w:tr w:rsidR="00E224FB" w14:paraId="5B158B48" w14:textId="77777777" w:rsidTr="004D4DAF">
        <w:tc>
          <w:tcPr>
            <w:tcW w:w="3219" w:type="dxa"/>
          </w:tcPr>
          <w:p w14:paraId="44403634" w14:textId="09CC5BAE" w:rsidR="00E224FB" w:rsidRDefault="007E6F07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Stecker</w:t>
            </w:r>
          </w:p>
        </w:tc>
        <w:tc>
          <w:tcPr>
            <w:tcW w:w="3289" w:type="dxa"/>
          </w:tcPr>
          <w:p w14:paraId="6E6C376A" w14:textId="31C155F9" w:rsidR="00E224FB" w:rsidRDefault="00387C8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Zur Verbindung von Kabeln oder Netzwerkkomponenten</w:t>
            </w:r>
          </w:p>
        </w:tc>
        <w:tc>
          <w:tcPr>
            <w:tcW w:w="3228" w:type="dxa"/>
          </w:tcPr>
          <w:p w14:paraId="4896C522" w14:textId="30E545B1" w:rsidR="00E224FB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Genormte Verbindung über RJ45 oder</w:t>
            </w:r>
            <w:r w:rsidR="00387C8F"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 xml:space="preserve"> verschiedene LWL Stecker</w:t>
            </w:r>
          </w:p>
        </w:tc>
      </w:tr>
      <w:tr w:rsidR="004D4DAF" w14:paraId="3E958759" w14:textId="77777777" w:rsidTr="004D4DAF">
        <w:tc>
          <w:tcPr>
            <w:tcW w:w="3219" w:type="dxa"/>
          </w:tcPr>
          <w:p w14:paraId="572D6B2B" w14:textId="16A9A468" w:rsidR="004D4DAF" w:rsidRPr="00632C58" w:rsidRDefault="007E6F07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Netzwerkdose</w:t>
            </w:r>
          </w:p>
        </w:tc>
        <w:tc>
          <w:tcPr>
            <w:tcW w:w="3289" w:type="dxa"/>
          </w:tcPr>
          <w:p w14:paraId="047527D7" w14:textId="08232F72" w:rsidR="004D4DAF" w:rsidRPr="00632C58" w:rsidRDefault="00387C8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Zum Anschluss von Kabeln ans Netzwerk oder an Netzwerkkomponenten</w:t>
            </w:r>
          </w:p>
        </w:tc>
        <w:tc>
          <w:tcPr>
            <w:tcW w:w="3228" w:type="dxa"/>
          </w:tcPr>
          <w:p w14:paraId="1D862711" w14:textId="356B4584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4D4DAF" w14:paraId="113BC85E" w14:textId="77777777" w:rsidTr="004D4DAF">
        <w:tc>
          <w:tcPr>
            <w:tcW w:w="3219" w:type="dxa"/>
          </w:tcPr>
          <w:p w14:paraId="097648D0" w14:textId="4218A8D6" w:rsidR="004D4DAF" w:rsidRPr="00632C58" w:rsidRDefault="007E6F07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Koaxialkabel</w:t>
            </w:r>
          </w:p>
        </w:tc>
        <w:tc>
          <w:tcPr>
            <w:tcW w:w="3289" w:type="dxa"/>
          </w:tcPr>
          <w:p w14:paraId="19D4011F" w14:textId="10BFEA1E" w:rsidR="004D4DAF" w:rsidRPr="00632C58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Frühes Datenübertragungsmedium, wird benutzt von Kabelfernsehanbietern</w:t>
            </w:r>
          </w:p>
        </w:tc>
        <w:tc>
          <w:tcPr>
            <w:tcW w:w="3228" w:type="dxa"/>
          </w:tcPr>
          <w:p w14:paraId="753BC685" w14:textId="053BA178" w:rsidR="002A54C3" w:rsidRPr="00632C58" w:rsidRDefault="006F7A1D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  <w:t>Einzelne Kupferader ummantelt mit Isolierschicht und Metallabschirmung in einem Schutzmantel</w:t>
            </w:r>
          </w:p>
        </w:tc>
      </w:tr>
      <w:tr w:rsidR="004D4DAF" w14:paraId="22A32C6D" w14:textId="77777777" w:rsidTr="004D4DAF">
        <w:tc>
          <w:tcPr>
            <w:tcW w:w="3219" w:type="dxa"/>
          </w:tcPr>
          <w:p w14:paraId="3D826EED" w14:textId="3D8883A9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9" w:type="dxa"/>
          </w:tcPr>
          <w:p w14:paraId="4FE65D74" w14:textId="152EC000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28" w:type="dxa"/>
          </w:tcPr>
          <w:p w14:paraId="539BFF6F" w14:textId="0B88ABAD" w:rsidR="004D4DAF" w:rsidRPr="00632C58" w:rsidRDefault="004D4DAF" w:rsidP="004D4DA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2082E954" w14:textId="77777777" w:rsidR="00E50442" w:rsidRDefault="00E50442" w:rsidP="00E5044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75325906" w14:textId="174FCF20" w:rsidR="006A2D71" w:rsidRDefault="00D55E2B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Welche</w:t>
      </w:r>
      <w:r w:rsidR="008A2B26"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r Typ</w:t>
      </w:r>
      <w:r w:rsidR="00647798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/ welche Typen</w:t>
      </w:r>
      <w:r w:rsidR="008A2B26" w:rsidRP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von Twisted Pair-Kabel e</w:t>
      </w:r>
      <w:r w:rsid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>ignet sich für d</w:t>
      </w:r>
      <w:r w:rsidR="00867D44">
        <w:rPr>
          <w:rFonts w:ascii="Roboto Condensed Light" w:eastAsia="SimSun" w:hAnsi="Roboto Condensed Light"/>
          <w:color w:val="000000" w:themeColor="text1"/>
          <w:sz w:val="22"/>
          <w:szCs w:val="22"/>
        </w:rPr>
        <w:t>as</w:t>
      </w:r>
      <w:r w:rsidR="008A2B2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angegebene Kommunikations</w:t>
      </w:r>
      <w:r w:rsidR="00867D44">
        <w:rPr>
          <w:rFonts w:ascii="Roboto Condensed Light" w:eastAsia="SimSun" w:hAnsi="Roboto Condensed Light"/>
          <w:color w:val="000000" w:themeColor="text1"/>
          <w:sz w:val="22"/>
          <w:szCs w:val="22"/>
        </w:rPr>
        <w:t>szenario?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3373"/>
      </w:tblGrid>
      <w:tr w:rsidR="00671D32" w14:paraId="42116D41" w14:textId="77777777" w:rsidTr="00C85BE7">
        <w:tc>
          <w:tcPr>
            <w:tcW w:w="6363" w:type="dxa"/>
          </w:tcPr>
          <w:p w14:paraId="3DBFC0A1" w14:textId="2BC40B25" w:rsidR="00671D32" w:rsidRDefault="00C85BE7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„Normale“ Netzwerkkommunikation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 auf der Etage</w:t>
            </w: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, max. 100 m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, 1 </w:t>
            </w:r>
            <w:proofErr w:type="spellStart"/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Gbps</w:t>
            </w:r>
            <w:proofErr w:type="spellEnd"/>
          </w:p>
        </w:tc>
        <w:tc>
          <w:tcPr>
            <w:tcW w:w="3373" w:type="dxa"/>
          </w:tcPr>
          <w:p w14:paraId="004DC1D3" w14:textId="1BDD90AD" w:rsidR="00671D32" w:rsidRPr="0018677D" w:rsidRDefault="00671D32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671D32" w14:paraId="133D4159" w14:textId="77777777" w:rsidTr="00C85BE7">
        <w:tc>
          <w:tcPr>
            <w:tcW w:w="6363" w:type="dxa"/>
          </w:tcPr>
          <w:p w14:paraId="319939E5" w14:textId="299C93A7" w:rsidR="00671D32" w:rsidRDefault="00A54525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lastRenderedPageBreak/>
              <w:t>Anschluss eines Datenbankservers</w:t>
            </w:r>
            <w:r w:rsidR="00744035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 an den Abteilungsswitch</w:t>
            </w: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 xml:space="preserve">, 10 </w:t>
            </w:r>
            <w:proofErr w:type="spellStart"/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Gbps</w:t>
            </w:r>
            <w:proofErr w:type="spellEnd"/>
          </w:p>
        </w:tc>
        <w:tc>
          <w:tcPr>
            <w:tcW w:w="3373" w:type="dxa"/>
          </w:tcPr>
          <w:p w14:paraId="5E4EE1E7" w14:textId="1E03F38C" w:rsidR="00671D32" w:rsidRPr="0018677D" w:rsidRDefault="00671D32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671D32" w14:paraId="45917574" w14:textId="77777777" w:rsidTr="00C85BE7">
        <w:tc>
          <w:tcPr>
            <w:tcW w:w="6363" w:type="dxa"/>
          </w:tcPr>
          <w:p w14:paraId="3000B26C" w14:textId="7C55B046" w:rsidR="00671D32" w:rsidRDefault="00744035" w:rsidP="00671D32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Telefon</w:t>
            </w:r>
            <w:r w:rsidR="0018677D">
              <w:rPr>
                <w:rFonts w:ascii="Roboto Condensed Light" w:eastAsia="SimSun" w:hAnsi="Roboto Condensed Light"/>
                <w:color w:val="000000" w:themeColor="text1"/>
                <w:sz w:val="22"/>
                <w:szCs w:val="22"/>
              </w:rPr>
              <w:t>verkabelung, mehrere 100 m</w:t>
            </w:r>
          </w:p>
        </w:tc>
        <w:tc>
          <w:tcPr>
            <w:tcW w:w="3373" w:type="dxa"/>
          </w:tcPr>
          <w:p w14:paraId="25C9B0D4" w14:textId="18A30C44" w:rsidR="00671D32" w:rsidRPr="0018677D" w:rsidRDefault="00671D32" w:rsidP="0018677D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6BC9CF3F" w14:textId="77777777" w:rsidR="00867D44" w:rsidRPr="008A2B26" w:rsidRDefault="00867D44" w:rsidP="00FD7596">
      <w:pPr>
        <w:tabs>
          <w:tab w:val="right" w:pos="10065"/>
        </w:tabs>
        <w:autoSpaceDE w:val="0"/>
        <w:autoSpaceDN w:val="0"/>
        <w:adjustRightInd w:val="0"/>
        <w:spacing w:after="120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2E4CE9C9" w14:textId="358D483E" w:rsidR="00D01F34" w:rsidRDefault="00D01F34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</w:t>
      </w: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Patchkabelart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ist für die Verbindung der angegebenen Geräte geeignet?</w:t>
      </w:r>
    </w:p>
    <w:p w14:paraId="08195369" w14:textId="421A4E57" w:rsidR="00D01F34" w:rsidRDefault="00D01F34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PC – PC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9330F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…………………………………….</w:t>
      </w:r>
    </w:p>
    <w:p w14:paraId="5B78B4D9" w14:textId="063C3DF2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PC - Switch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</w:p>
    <w:p w14:paraId="4481C861" w14:textId="50211453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Router - PC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</w:p>
    <w:p w14:paraId="0244478A" w14:textId="2015A2D3" w:rsidR="009330F3" w:rsidRDefault="009330F3" w:rsidP="009330F3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Router - Router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…………………………………….</w:t>
      </w:r>
    </w:p>
    <w:p w14:paraId="282CC60E" w14:textId="791436FD" w:rsidR="00FD7596" w:rsidRPr="00FD7596" w:rsidRDefault="009330F3" w:rsidP="00FD759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</w:pP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>Switch - Switch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ab/>
        <w:t>…………………………………….</w:t>
      </w:r>
    </w:p>
    <w:p w14:paraId="4EBA6357" w14:textId="178E8CE9" w:rsidR="009330F3" w:rsidRPr="00FD7596" w:rsidRDefault="00FD7596" w:rsidP="00FD759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>Router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 xml:space="preserve"> - Switch</w:t>
      </w:r>
      <w:r w:rsidRPr="00FD7596">
        <w:rPr>
          <w:rFonts w:ascii="Roboto Condensed Light" w:eastAsia="SimSun" w:hAnsi="Roboto Condensed Light"/>
          <w:color w:val="000000" w:themeColor="text1"/>
          <w:sz w:val="22"/>
          <w:szCs w:val="22"/>
          <w:lang w:val="en-US"/>
        </w:rPr>
        <w:tab/>
        <w:t>…………………………………….</w:t>
      </w:r>
    </w:p>
    <w:p w14:paraId="667FA415" w14:textId="37ED867B" w:rsidR="00766EEB" w:rsidRDefault="00081CA7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Ein W-LAN-Access Point </w:t>
      </w:r>
      <w:r w:rsidR="002000AD" w:rsidRP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kommuniziert mi</w:t>
      </w:r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t 2,5 </w:t>
      </w:r>
      <w:proofErr w:type="spellStart"/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Gbps</w:t>
      </w:r>
      <w:proofErr w:type="spellEnd"/>
      <w:r w:rsidR="002000AD">
        <w:rPr>
          <w:rFonts w:ascii="Roboto Condensed Light" w:eastAsia="SimSun" w:hAnsi="Roboto Condensed Light"/>
          <w:color w:val="000000" w:themeColor="text1"/>
          <w:sz w:val="22"/>
          <w:szCs w:val="22"/>
        </w:rPr>
        <w:t>. Geben Sie diese Datenübertragungsrate in</w:t>
      </w:r>
    </w:p>
    <w:p w14:paraId="0517A24B" w14:textId="53C4B2E6" w:rsidR="002000AD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bps (Bit/s)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2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.500.000.</w:t>
      </w:r>
      <w:proofErr w:type="gramStart"/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000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..</w:t>
      </w:r>
      <w:proofErr w:type="gramEnd"/>
    </w:p>
    <w:p w14:paraId="4CDEAFDA" w14:textId="45C7D800" w:rsidR="00CA1877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kbps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(Kilobit/s)</w:t>
      </w:r>
      <w:r w:rsidR="009F7E23" w:rsidRP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2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.500.000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</w:t>
      </w:r>
    </w:p>
    <w:p w14:paraId="2037D46C" w14:textId="54713C91" w:rsidR="00CA1877" w:rsidRPr="00CA1877" w:rsidRDefault="00CA1877" w:rsidP="009F7E23">
      <w:pPr>
        <w:numPr>
          <w:ilvl w:val="2"/>
          <w:numId w:val="24"/>
        </w:numPr>
        <w:tabs>
          <w:tab w:val="left" w:pos="6237"/>
          <w:tab w:val="right" w:pos="10065"/>
        </w:tabs>
        <w:autoSpaceDE w:val="0"/>
        <w:autoSpaceDN w:val="0"/>
        <w:adjustRightInd w:val="0"/>
        <w:spacing w:after="120"/>
        <w:ind w:hanging="181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mbps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(Megabit/s)</w:t>
      </w:r>
      <w:r w:rsidR="009F7E23" w:rsidRP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  <w:t>…………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2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5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00</w:t>
      </w:r>
      <w:r w:rsidR="009F7E23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</w:t>
      </w:r>
    </w:p>
    <w:p w14:paraId="2709617A" w14:textId="64624A86" w:rsidR="00DF20B2" w:rsidRDefault="00DF20B2" w:rsidP="00DF20B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Ein Netzwerk wird mittels Cat 6a-Verkabelung und passender Komponenten aufgebaut. Für die Übertragung einer 2,5 </w:t>
      </w:r>
      <w:proofErr w:type="spell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G</w:t>
      </w:r>
      <w:r w:rsidR="00B76BD9">
        <w:rPr>
          <w:rFonts w:ascii="Roboto Condensed Light" w:eastAsia="SimSun" w:hAnsi="Roboto Condensed Light"/>
          <w:color w:val="000000" w:themeColor="text1"/>
          <w:sz w:val="22"/>
          <w:szCs w:val="22"/>
        </w:rPr>
        <w:t>i</w:t>
      </w:r>
      <w:r w:rsidR="00816282">
        <w:rPr>
          <w:rFonts w:ascii="Roboto Condensed Light" w:eastAsia="SimSun" w:hAnsi="Roboto Condensed Light"/>
          <w:color w:val="000000" w:themeColor="text1"/>
          <w:sz w:val="22"/>
          <w:szCs w:val="22"/>
        </w:rPr>
        <w:t>BiB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yte</w:t>
      </w:r>
      <w:proofErr w:type="spell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großen Datei (insgesamt 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21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474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836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  <w:r w:rsidRPr="00436921">
        <w:rPr>
          <w:rFonts w:ascii="Roboto Condensed Light" w:eastAsia="SimSun" w:hAnsi="Roboto Condensed Light"/>
          <w:color w:val="000000" w:themeColor="text1"/>
          <w:sz w:val="22"/>
          <w:szCs w:val="22"/>
        </w:rPr>
        <w:t>480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Bits) wird eine Übertragungszeit von 39 Sekunden gemessen.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br/>
        <w:t>Geben Sie die Bandbreite und den Durchsatz der Kommunikation an. (Rechenweg angeben)</w:t>
      </w:r>
    </w:p>
    <w:p w14:paraId="2DED5499" w14:textId="5B292E86" w:rsidR="00DF20B2" w:rsidRDefault="00DF20B2" w:rsidP="00DF20B2">
      <w:pPr>
        <w:pStyle w:val="Listenabsatz"/>
        <w:tabs>
          <w:tab w:val="right" w:pos="10065"/>
        </w:tabs>
        <w:autoSpaceDE w:val="0"/>
        <w:autoSpaceDN w:val="0"/>
        <w:adjustRightInd w:val="0"/>
        <w:spacing w:after="240" w:line="360" w:lineRule="auto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</w:t>
      </w:r>
      <w:r w:rsidR="0034008D">
        <w:rPr>
          <w:rFonts w:ascii="Roboto Condensed Light" w:eastAsia="SimSun" w:hAnsi="Roboto Condensed Light"/>
          <w:color w:val="000000" w:themeColor="text1"/>
          <w:sz w:val="22"/>
          <w:szCs w:val="22"/>
        </w:rPr>
        <w:t>65 Mbps</w:t>
      </w: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</w:t>
      </w:r>
      <w:r w:rsidR="00A30A6D">
        <w:rPr>
          <w:rFonts w:ascii="Roboto Condensed Light" w:eastAsia="SimSun" w:hAnsi="Roboto Condensed Light"/>
          <w:color w:val="000000" w:themeColor="text1"/>
          <w:sz w:val="22"/>
          <w:szCs w:val="22"/>
        </w:rPr>
        <w:t>Durchsatz und</w:t>
      </w:r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etwa 1 Gigabit per Second Bandbreite </w:t>
      </w: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701A105F" w14:textId="6E163F19" w:rsidR="00E50442" w:rsidRDefault="00424EFA" w:rsidP="00E50442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Erstellen Sie eine physikalische und eine logische Zeichnung </w:t>
      </w:r>
      <w:r w:rsidR="00D063E0">
        <w:rPr>
          <w:rFonts w:ascii="Roboto Condensed Light" w:eastAsia="SimSun" w:hAnsi="Roboto Condensed Light"/>
          <w:color w:val="000000" w:themeColor="text1"/>
          <w:sz w:val="22"/>
          <w:szCs w:val="22"/>
        </w:rPr>
        <w:t>eines kleinen Firmennetzwerks. Beachten Sie dabei folgende Informationen</w:t>
      </w:r>
    </w:p>
    <w:p w14:paraId="1589A31D" w14:textId="6EE67660" w:rsidR="00D063E0" w:rsidRDefault="005842F0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Das Netzwerk verfügt über 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vier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Subnetze: „</w:t>
      </w:r>
      <w:r w:rsidR="009C02D0">
        <w:rPr>
          <w:rFonts w:ascii="Roboto Condensed Light" w:eastAsia="SimSun" w:hAnsi="Roboto Condensed Light"/>
          <w:color w:val="000000" w:themeColor="text1"/>
          <w:sz w:val="22"/>
          <w:szCs w:val="22"/>
        </w:rPr>
        <w:t>Betrieb“, „Administration“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, „WLAN“</w:t>
      </w:r>
      <w:r w:rsidR="009C02D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und „Server“</w:t>
      </w:r>
    </w:p>
    <w:p w14:paraId="096904DB" w14:textId="53FCADF5" w:rsidR="009C02D0" w:rsidRDefault="009C02D0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 Abteilung „Administration“ </w:t>
      </w:r>
      <w:r w:rsidR="006D7A4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betreibt </w:t>
      </w:r>
      <w:r w:rsidR="00292DF8">
        <w:rPr>
          <w:rFonts w:ascii="Roboto Condensed Light" w:eastAsia="SimSun" w:hAnsi="Roboto Condensed Light"/>
          <w:color w:val="000000" w:themeColor="text1"/>
          <w:sz w:val="22"/>
          <w:szCs w:val="22"/>
        </w:rPr>
        <w:t>einen Arbeitsplatz-PC</w:t>
      </w:r>
      <w:r w:rsidR="008F2526">
        <w:rPr>
          <w:rFonts w:ascii="Roboto Condensed Light" w:eastAsia="SimSun" w:hAnsi="Roboto Condensed Light"/>
          <w:color w:val="000000" w:themeColor="text1"/>
          <w:sz w:val="22"/>
          <w:szCs w:val="22"/>
        </w:rPr>
        <w:t>, einen Laptop</w:t>
      </w:r>
      <w:r w:rsidR="00B71B9F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(WLAN) und einen Drucker</w:t>
      </w:r>
    </w:p>
    <w:p w14:paraId="22121DFA" w14:textId="77777777" w:rsidR="00425F36" w:rsidRDefault="00425F36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Der Server-bereich umfasst </w:t>
      </w:r>
      <w:proofErr w:type="gram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einen Web</w:t>
      </w:r>
      <w:proofErr w:type="gram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/E-Mail-Server und einen Datei-Server und ist räumlich zusammen mit der Administration untergebracht </w:t>
      </w:r>
    </w:p>
    <w:p w14:paraId="613D8F11" w14:textId="4D466EB6" w:rsidR="00B71B9F" w:rsidRDefault="00B71B9F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der Abteilung „Betrieb“ </w:t>
      </w:r>
      <w:r w:rsidR="00D47E99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befinden sich </w:t>
      </w:r>
      <w:r w:rsidR="00425F3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einem Großraumbüro </w:t>
      </w:r>
      <w:r w:rsidR="00D47E99">
        <w:rPr>
          <w:rFonts w:ascii="Roboto Condensed Light" w:eastAsia="SimSun" w:hAnsi="Roboto Condensed Light"/>
          <w:color w:val="000000" w:themeColor="text1"/>
          <w:sz w:val="22"/>
          <w:szCs w:val="22"/>
        </w:rPr>
        <w:t>10 Arbeitsplatz-PC und zwei Abteilungsdrucker</w:t>
      </w:r>
    </w:p>
    <w:p w14:paraId="0CC9C33B" w14:textId="01A7D228" w:rsidR="00D47E99" w:rsidRDefault="00425F36" w:rsidP="008F2526">
      <w:pPr>
        <w:numPr>
          <w:ilvl w:val="1"/>
          <w:numId w:val="24"/>
        </w:numPr>
        <w:tabs>
          <w:tab w:val="right" w:pos="10065"/>
        </w:tabs>
        <w:autoSpaceDE w:val="0"/>
        <w:autoSpaceDN w:val="0"/>
        <w:adjustRightInd w:val="0"/>
        <w:spacing w:after="6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Das W-LAN ist unternehmensweit</w:t>
      </w:r>
      <w:r w:rsidR="005C20E6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verfügbar, Sie müssen sich aber keine weiteren Gedanken über die Reichweite und Unterbringung der Komponenten machen</w:t>
      </w:r>
    </w:p>
    <w:p w14:paraId="54D96527" w14:textId="77777777" w:rsidR="002855EE" w:rsidRDefault="002855EE" w:rsidP="00B834EB">
      <w:pPr>
        <w:tabs>
          <w:tab w:val="right" w:pos="10065"/>
        </w:tabs>
        <w:autoSpaceDE w:val="0"/>
        <w:autoSpaceDN w:val="0"/>
        <w:adjustRightInd w:val="0"/>
        <w:spacing w:after="6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p w14:paraId="49D75C43" w14:textId="30ED2551" w:rsidR="001E5016" w:rsidRDefault="002111C9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Erläutern Sie die Funktion der wichtigsten </w:t>
      </w:r>
      <w:r w:rsidR="00521834">
        <w:rPr>
          <w:rFonts w:ascii="Roboto Condensed Light" w:eastAsia="SimSun" w:hAnsi="Roboto Condensed Light"/>
          <w:color w:val="000000" w:themeColor="text1"/>
          <w:sz w:val="22"/>
          <w:szCs w:val="22"/>
        </w:rPr>
        <w:t>Konfigurationsparameter eines Netzwerk-Clients (Abs. 2.1.2.3)</w:t>
      </w:r>
    </w:p>
    <w:p w14:paraId="14BD7131" w14:textId="5504ED1C" w:rsidR="00521834" w:rsidRPr="007B6E92" w:rsidRDefault="00521834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lastRenderedPageBreak/>
        <w:t>IP-Adresse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</w:t>
      </w:r>
      <w:proofErr w:type="spellStart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>Identifieziert</w:t>
      </w:r>
      <w:proofErr w:type="spellEnd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den Host </w:t>
      </w:r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</w:t>
      </w:r>
      <w:proofErr w:type="gramStart"/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4536ED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79587796" w14:textId="04A4B446" w:rsidR="00521834" w:rsidRDefault="00521834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Netzwerkmaske</w:t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D32C94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</w:t>
      </w:r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dient dazu, das Netzwerk zu Identifizieren mit dem der Host verbunden ist </w:t>
      </w:r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</w:t>
      </w:r>
      <w:proofErr w:type="gramStart"/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 w:rsidR="008B38F7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21B1C243" w14:textId="32E7E6CB" w:rsidR="00521834" w:rsidRPr="00460BD5" w:rsidRDefault="008B38F7" w:rsidP="008B38F7">
      <w:pPr>
        <w:numPr>
          <w:ilvl w:val="1"/>
          <w:numId w:val="24"/>
        </w:numPr>
        <w:tabs>
          <w:tab w:val="left" w:pos="3402"/>
          <w:tab w:val="right" w:pos="10065"/>
        </w:tabs>
        <w:autoSpaceDE w:val="0"/>
        <w:autoSpaceDN w:val="0"/>
        <w:adjustRightInd w:val="0"/>
        <w:spacing w:after="120"/>
        <w:ind w:left="143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Default Gateway</w:t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ab/>
      </w:r>
      <w:r w:rsidR="00460BD5">
        <w:rPr>
          <w:rFonts w:ascii="Roboto Condensed Light" w:eastAsia="SimSun" w:hAnsi="Roboto Condensed Light"/>
          <w:color w:val="0000FF"/>
          <w:sz w:val="22"/>
          <w:szCs w:val="22"/>
        </w:rPr>
        <w:tab/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</w:t>
      </w:r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identifiziert das </w:t>
      </w:r>
      <w:proofErr w:type="gramStart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>Netzwerkgerät ,</w:t>
      </w:r>
      <w:proofErr w:type="gramEnd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das der der Host verwendet , um auf das Internet oder ein anderes </w:t>
      </w:r>
      <w:proofErr w:type="spellStart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>Remot-Netzerk</w:t>
      </w:r>
      <w:proofErr w:type="spellEnd"/>
      <w:r w:rsidR="00E814AD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zuzugreifen </w:t>
      </w:r>
      <w:r w:rsidRPr="00460BD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…………………………………………………………………………………………………………………..</w:t>
      </w:r>
    </w:p>
    <w:p w14:paraId="650761AE" w14:textId="673B2BB2" w:rsidR="00566BC2" w:rsidRDefault="007061CA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Welche Methoden der Zuweisung von IP-Adressen werden üblicherweise benutzt?</w:t>
      </w:r>
    </w:p>
    <w:p w14:paraId="6408438C" w14:textId="6C8C43B6" w:rsidR="00566BC2" w:rsidRPr="00566BC2" w:rsidRDefault="004536ED" w:rsidP="00566BC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</w:t>
      </w:r>
      <w:r w:rsidR="00DF432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Manuelle und dynamische IP-Zuweisung 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</w:t>
      </w:r>
      <w:proofErr w:type="gramStart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…….</w:t>
      </w:r>
      <w:proofErr w:type="gramEnd"/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726D7631" w14:textId="6B7F658B" w:rsidR="00460BD5" w:rsidRDefault="007061CA" w:rsidP="009B3A94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Wie wird sich ein Gerät verhalten, das </w:t>
      </w:r>
      <w:r w:rsidR="00D46175">
        <w:rPr>
          <w:rFonts w:ascii="Roboto Condensed Light" w:eastAsia="SimSun" w:hAnsi="Roboto Condensed Light"/>
          <w:color w:val="000000" w:themeColor="text1"/>
          <w:sz w:val="22"/>
          <w:szCs w:val="22"/>
        </w:rPr>
        <w:t>den DHCP-Server nicht erreichen kann oder von diesem keine IP-Adresse zugewiesen bekommt?</w:t>
      </w:r>
    </w:p>
    <w:p w14:paraId="116764F5" w14:textId="5B9290F9" w:rsidR="00D46175" w:rsidRPr="00D46175" w:rsidRDefault="004536ED" w:rsidP="00D46175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………………………………………………………………………………………………………………………………………………..</w:t>
      </w:r>
    </w:p>
    <w:p w14:paraId="5E5B4DC8" w14:textId="2BD72532" w:rsidR="001263D9" w:rsidRDefault="001263D9" w:rsidP="001263D9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Wie wird sich ein Gerät verhalten, das vom DHCP-Server ein</w:t>
      </w:r>
      <w:r w:rsidR="005E4C6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falsches Default Gateway 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zugewiesen bekommt?</w:t>
      </w:r>
    </w:p>
    <w:p w14:paraId="77BAC301" w14:textId="3904752C" w:rsidR="005E4C62" w:rsidRPr="005E4C62" w:rsidRDefault="00D807E8" w:rsidP="005E4C62">
      <w:pPr>
        <w:tabs>
          <w:tab w:val="right" w:pos="10065"/>
        </w:tabs>
        <w:autoSpaceDE w:val="0"/>
        <w:autoSpaceDN w:val="0"/>
        <w:adjustRightInd w:val="0"/>
        <w:spacing w:after="240"/>
        <w:ind w:left="720"/>
        <w:rPr>
          <w:rFonts w:ascii="Roboto Condensed Light" w:eastAsia="SimSun" w:hAnsi="Roboto Condensed Light"/>
          <w:color w:val="0000FF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………………………………………………………………………………………………………………………………………………..</w:t>
      </w:r>
    </w:p>
    <w:p w14:paraId="7C5FE02B" w14:textId="6E716F9E" w:rsidR="009B3A94" w:rsidRDefault="005E69C6" w:rsidP="001263D9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Welche Software-Tools für die Prüfung einer Netzwerkkommunikation sind Ihnen bekannt?</w:t>
      </w:r>
      <w:r w:rsidR="00C0630B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Welche Informationen </w:t>
      </w:r>
      <w:r w:rsidR="00163040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erhalten Sie durch die Anwendung dieser Tools? </w:t>
      </w:r>
      <w:r w:rsidR="00C0630B">
        <w:rPr>
          <w:rFonts w:ascii="Roboto Condensed Light" w:eastAsia="SimSun" w:hAnsi="Roboto Condensed Light"/>
          <w:color w:val="000000" w:themeColor="text1"/>
          <w:sz w:val="22"/>
          <w:szCs w:val="22"/>
        </w:rPr>
        <w:t>Nennen Sie jeweils ein konkretes Nutzungsbeispiel</w:t>
      </w:r>
      <w:r w:rsidR="00163040">
        <w:rPr>
          <w:rFonts w:ascii="Roboto Condensed Light" w:eastAsia="SimSun" w:hAnsi="Roboto Condensed Light"/>
          <w:color w:val="000000" w:themeColor="text1"/>
          <w:sz w:val="22"/>
          <w:szCs w:val="22"/>
        </w:rPr>
        <w:t>.</w:t>
      </w:r>
    </w:p>
    <w:p w14:paraId="7E519A47" w14:textId="1FE0A77C" w:rsidR="00EF7D0B" w:rsidRDefault="00EF7D0B" w:rsidP="00D807E8">
      <w:pPr>
        <w:tabs>
          <w:tab w:val="right" w:pos="10065"/>
        </w:tabs>
        <w:autoSpaceDE w:val="0"/>
        <w:autoSpaceDN w:val="0"/>
        <w:adjustRightInd w:val="0"/>
        <w:spacing w:after="240" w:line="360" w:lineRule="auto"/>
        <w:ind w:left="72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</w:t>
      </w:r>
      <w:r w:rsidR="00DF432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ping und </w:t>
      </w:r>
      <w:proofErr w:type="spellStart"/>
      <w:r w:rsidR="00DF4322">
        <w:rPr>
          <w:rFonts w:ascii="Roboto Condensed Light" w:eastAsia="SimSun" w:hAnsi="Roboto Condensed Light"/>
          <w:color w:val="000000" w:themeColor="text1"/>
          <w:sz w:val="22"/>
          <w:szCs w:val="22"/>
        </w:rPr>
        <w:t>traceroute</w:t>
      </w:r>
      <w:proofErr w:type="spellEnd"/>
      <w:r w:rsidR="00DF4322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</w:t>
      </w:r>
      <w:r w:rsidR="00993654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ping: ob eine Verbindung zum angegebenen Host besteht </w:t>
      </w:r>
      <w:proofErr w:type="spellStart"/>
      <w:r w:rsidR="00993654">
        <w:rPr>
          <w:rFonts w:ascii="Roboto Condensed Light" w:eastAsia="SimSun" w:hAnsi="Roboto Condensed Light"/>
          <w:color w:val="000000" w:themeColor="text1"/>
          <w:sz w:val="22"/>
          <w:szCs w:val="22"/>
        </w:rPr>
        <w:t>traceroute</w:t>
      </w:r>
      <w:proofErr w:type="spellEnd"/>
      <w:r w:rsidR="00993654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: Zeigt alle Sprünge zwischen Host und 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…………………………………………………………………………………………………………………………………………..…</w:t>
      </w:r>
      <w:r w:rsidR="00D807E8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78AD35E6" w14:textId="77777777" w:rsidR="00812985" w:rsidRDefault="00812985">
      <w:pPr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br w:type="page"/>
      </w:r>
    </w:p>
    <w:p w14:paraId="76ECBAE5" w14:textId="2260DA8E" w:rsidR="007E72DA" w:rsidRDefault="003020A8" w:rsidP="00EF7D0B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lastRenderedPageBreak/>
        <w:t>Welche Verkabelungs</w:t>
      </w:r>
      <w:r w:rsidR="007E72DA">
        <w:rPr>
          <w:rFonts w:ascii="Roboto Condensed Light" w:eastAsia="SimSun" w:hAnsi="Roboto Condensed Light"/>
          <w:color w:val="000000" w:themeColor="text1"/>
          <w:sz w:val="22"/>
          <w:szCs w:val="22"/>
        </w:rPr>
        <w:t>arten</w:t>
      </w: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stehen für </w:t>
      </w:r>
      <w:r w:rsidR="007E72DA">
        <w:rPr>
          <w:rFonts w:ascii="Roboto Condensed Light" w:eastAsia="SimSun" w:hAnsi="Roboto Condensed Light"/>
          <w:color w:val="000000" w:themeColor="text1"/>
          <w:sz w:val="22"/>
          <w:szCs w:val="22"/>
        </w:rPr>
        <w:t>moderne Netzwerke zur Auswahl? Welche Reichweite</w:t>
      </w:r>
      <w:r w:rsidR="00B443C5"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 und welche maximale Datenübertragungsrate sind jeweils damit verbunden?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3349"/>
        <w:gridCol w:w="3284"/>
      </w:tblGrid>
      <w:tr w:rsidR="00782AB7" w14:paraId="5D4C69B5" w14:textId="77777777" w:rsidTr="0052013E">
        <w:tc>
          <w:tcPr>
            <w:tcW w:w="3103" w:type="dxa"/>
          </w:tcPr>
          <w:p w14:paraId="1DFF43EA" w14:textId="37D02D25" w:rsidR="00B443C5" w:rsidRPr="00B443C5" w:rsidRDefault="00B443C5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Medium</w:t>
            </w:r>
          </w:p>
        </w:tc>
        <w:tc>
          <w:tcPr>
            <w:tcW w:w="3349" w:type="dxa"/>
          </w:tcPr>
          <w:p w14:paraId="64DD261F" w14:textId="22246DCB" w:rsidR="00B443C5" w:rsidRPr="00B443C5" w:rsidRDefault="00856FC6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Reichweite</w:t>
            </w:r>
          </w:p>
        </w:tc>
        <w:tc>
          <w:tcPr>
            <w:tcW w:w="3284" w:type="dxa"/>
          </w:tcPr>
          <w:p w14:paraId="130C635C" w14:textId="4021272D" w:rsidR="00B443C5" w:rsidRPr="00B443C5" w:rsidRDefault="00856FC6" w:rsidP="00B443C5">
            <w:pPr>
              <w:tabs>
                <w:tab w:val="right" w:pos="10065"/>
              </w:tabs>
              <w:autoSpaceDE w:val="0"/>
              <w:autoSpaceDN w:val="0"/>
              <w:adjustRightInd w:val="0"/>
              <w:jc w:val="center"/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Roboto Condensed Light" w:eastAsia="SimSun" w:hAnsi="Roboto Condensed Light"/>
                <w:b/>
                <w:bCs/>
                <w:color w:val="000000" w:themeColor="text1"/>
                <w:sz w:val="22"/>
                <w:szCs w:val="22"/>
              </w:rPr>
              <w:t>Max. Datenübertragungsrate</w:t>
            </w:r>
          </w:p>
        </w:tc>
      </w:tr>
      <w:tr w:rsidR="00782AB7" w14:paraId="08AE0D4B" w14:textId="77777777" w:rsidTr="0052013E">
        <w:tc>
          <w:tcPr>
            <w:tcW w:w="3103" w:type="dxa"/>
          </w:tcPr>
          <w:p w14:paraId="578021D0" w14:textId="17712ECF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349" w:type="dxa"/>
          </w:tcPr>
          <w:p w14:paraId="699E1954" w14:textId="7C16F2E5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4" w:type="dxa"/>
          </w:tcPr>
          <w:p w14:paraId="713E9383" w14:textId="5ABF6873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782AB7" w14:paraId="53D1F3C6" w14:textId="77777777" w:rsidTr="0052013E">
        <w:tc>
          <w:tcPr>
            <w:tcW w:w="3103" w:type="dxa"/>
          </w:tcPr>
          <w:p w14:paraId="18409DBC" w14:textId="1C85E061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349" w:type="dxa"/>
          </w:tcPr>
          <w:p w14:paraId="01F00493" w14:textId="1390291C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4" w:type="dxa"/>
          </w:tcPr>
          <w:p w14:paraId="6FEC359E" w14:textId="363B148D" w:rsidR="0052013E" w:rsidRPr="00130FCF" w:rsidRDefault="0052013E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  <w:tr w:rsidR="00782AB7" w14:paraId="57229B56" w14:textId="77777777" w:rsidTr="0052013E">
        <w:tc>
          <w:tcPr>
            <w:tcW w:w="3103" w:type="dxa"/>
          </w:tcPr>
          <w:p w14:paraId="3881C9C6" w14:textId="7660BBA4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349" w:type="dxa"/>
          </w:tcPr>
          <w:p w14:paraId="66267869" w14:textId="5D1B2B80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  <w:tc>
          <w:tcPr>
            <w:tcW w:w="3284" w:type="dxa"/>
          </w:tcPr>
          <w:p w14:paraId="6CE638EC" w14:textId="56FDAE79" w:rsidR="00B443C5" w:rsidRPr="00130FCF" w:rsidRDefault="00B443C5" w:rsidP="00130FCF">
            <w:pPr>
              <w:tabs>
                <w:tab w:val="right" w:pos="10065"/>
              </w:tabs>
              <w:autoSpaceDE w:val="0"/>
              <w:autoSpaceDN w:val="0"/>
              <w:adjustRightInd w:val="0"/>
              <w:rPr>
                <w:rFonts w:ascii="Roboto Condensed Light" w:eastAsia="SimSun" w:hAnsi="Roboto Condensed Light"/>
                <w:color w:val="0000FF"/>
                <w:sz w:val="22"/>
                <w:szCs w:val="22"/>
              </w:rPr>
            </w:pPr>
          </w:p>
        </w:tc>
      </w:tr>
    </w:tbl>
    <w:p w14:paraId="44B404B3" w14:textId="170A1E88" w:rsidR="009B3A94" w:rsidRDefault="009B3A94" w:rsidP="00337103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before="240" w:after="240"/>
        <w:ind w:left="714" w:hanging="357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In welche Bereiche </w:t>
      </w:r>
      <w:r w:rsidR="00757D42">
        <w:rPr>
          <w:rFonts w:ascii="Roboto Condensed Light" w:eastAsia="SimSun" w:hAnsi="Roboto Condensed Light"/>
          <w:color w:val="000000" w:themeColor="text1"/>
          <w:sz w:val="22"/>
          <w:szCs w:val="22"/>
        </w:rPr>
        <w:t>wird ein Unternehmensnetzwerk laut DIN EN-50173 unterteilt? W</w:t>
      </w:r>
      <w:r w:rsidR="00220C8A">
        <w:rPr>
          <w:rFonts w:ascii="Roboto Condensed Light" w:eastAsia="SimSun" w:hAnsi="Roboto Condensed Light"/>
          <w:color w:val="000000" w:themeColor="text1"/>
          <w:sz w:val="22"/>
          <w:szCs w:val="22"/>
        </w:rPr>
        <w:t>elche Verkabelungsarten werden jeweils vorgeschrieben?</w:t>
      </w:r>
    </w:p>
    <w:p w14:paraId="51FA4DFC" w14:textId="77777777" w:rsidR="00812985" w:rsidRPr="00812985" w:rsidRDefault="00812985" w:rsidP="00812985">
      <w:pPr>
        <w:pStyle w:val="Listenabsatz"/>
        <w:tabs>
          <w:tab w:val="right" w:pos="10065"/>
        </w:tabs>
        <w:autoSpaceDE w:val="0"/>
        <w:autoSpaceDN w:val="0"/>
        <w:adjustRightInd w:val="0"/>
        <w:spacing w:after="240" w:line="360" w:lineRule="auto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4AEFACDB" w14:textId="67AA4A1F" w:rsidR="002159AB" w:rsidRDefault="00856FC6" w:rsidP="007821DA">
      <w:pPr>
        <w:numPr>
          <w:ilvl w:val="0"/>
          <w:numId w:val="24"/>
        </w:numPr>
        <w:tabs>
          <w:tab w:val="right" w:pos="10065"/>
        </w:tabs>
        <w:autoSpaceDE w:val="0"/>
        <w:autoSpaceDN w:val="0"/>
        <w:adjustRightInd w:val="0"/>
        <w:spacing w:after="24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>
        <w:rPr>
          <w:rFonts w:ascii="Roboto Condensed Light" w:eastAsia="SimSun" w:hAnsi="Roboto Condensed Light"/>
          <w:color w:val="000000" w:themeColor="text1"/>
          <w:sz w:val="22"/>
          <w:szCs w:val="22"/>
        </w:rPr>
        <w:t xml:space="preserve">Welche räumlich-organisatorische Einheiten </w:t>
      </w:r>
      <w:r w:rsidR="00C6222B">
        <w:rPr>
          <w:rFonts w:ascii="Roboto Condensed Light" w:eastAsia="SimSun" w:hAnsi="Roboto Condensed Light"/>
          <w:color w:val="000000" w:themeColor="text1"/>
          <w:sz w:val="22"/>
          <w:szCs w:val="22"/>
        </w:rPr>
        <w:t>sollte laut der genannten Norm ein Netzwerk in der maximalen Ausbaustufe aufweisen</w:t>
      </w:r>
      <w:r w:rsidR="00337103">
        <w:rPr>
          <w:rFonts w:ascii="Roboto Condensed Light" w:eastAsia="SimSun" w:hAnsi="Roboto Condensed Light"/>
          <w:color w:val="000000" w:themeColor="text1"/>
          <w:sz w:val="22"/>
          <w:szCs w:val="22"/>
        </w:rPr>
        <w:t>?</w:t>
      </w:r>
    </w:p>
    <w:p w14:paraId="6227F43A" w14:textId="77777777" w:rsidR="00812985" w:rsidRPr="00812985" w:rsidRDefault="00812985" w:rsidP="00812985">
      <w:pPr>
        <w:pStyle w:val="Listenabsatz"/>
        <w:tabs>
          <w:tab w:val="right" w:pos="10065"/>
        </w:tabs>
        <w:autoSpaceDE w:val="0"/>
        <w:autoSpaceDN w:val="0"/>
        <w:adjustRightInd w:val="0"/>
        <w:spacing w:after="240" w:line="360" w:lineRule="auto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  <w:r w:rsidRPr="00812985">
        <w:rPr>
          <w:rFonts w:ascii="Roboto Condensed Light" w:eastAsia="SimSun" w:hAnsi="Roboto Condensed Light"/>
          <w:color w:val="000000" w:themeColor="text1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..……………………………………………………………………………………………………………………………………………………………………………………………………………..…</w:t>
      </w:r>
    </w:p>
    <w:p w14:paraId="0AEA861E" w14:textId="77777777" w:rsidR="00812985" w:rsidRPr="00337103" w:rsidRDefault="00812985" w:rsidP="00812985">
      <w:pPr>
        <w:tabs>
          <w:tab w:val="right" w:pos="10065"/>
        </w:tabs>
        <w:autoSpaceDE w:val="0"/>
        <w:autoSpaceDN w:val="0"/>
        <w:adjustRightInd w:val="0"/>
        <w:spacing w:after="240"/>
        <w:ind w:left="360"/>
        <w:rPr>
          <w:rFonts w:ascii="Roboto Condensed Light" w:eastAsia="SimSun" w:hAnsi="Roboto Condensed Light"/>
          <w:color w:val="000000" w:themeColor="text1"/>
          <w:sz w:val="22"/>
          <w:szCs w:val="22"/>
        </w:rPr>
      </w:pPr>
    </w:p>
    <w:sectPr w:rsidR="00812985" w:rsidRPr="00337103" w:rsidSect="00E0083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5B4D2" w14:textId="77777777" w:rsidR="00604C03" w:rsidRDefault="00604C03" w:rsidP="003D2EEB">
      <w:r>
        <w:separator/>
      </w:r>
    </w:p>
  </w:endnote>
  <w:endnote w:type="continuationSeparator" w:id="0">
    <w:p w14:paraId="70388577" w14:textId="77777777" w:rsidR="00604C03" w:rsidRDefault="00604C03" w:rsidP="003D2EEB">
      <w:r>
        <w:continuationSeparator/>
      </w:r>
    </w:p>
  </w:endnote>
  <w:endnote w:type="continuationNotice" w:id="1">
    <w:p w14:paraId="1807F574" w14:textId="77777777" w:rsidR="00604C03" w:rsidRDefault="00604C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 Light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FDB7BF" w14:textId="35DA6301" w:rsidR="00EC304C" w:rsidRDefault="00FD7596" w:rsidP="005438EA">
    <w:pPr>
      <w:pStyle w:val="Fuzeile"/>
      <w:tabs>
        <w:tab w:val="clear" w:pos="4536"/>
        <w:tab w:val="clear" w:pos="9072"/>
        <w:tab w:val="right" w:pos="10466"/>
      </w:tabs>
    </w:pPr>
    <w:r>
      <w:rPr>
        <w:sz w:val="20"/>
      </w:rPr>
      <w:t>EVP</w:t>
    </w:r>
    <w:r w:rsidR="005438EA">
      <w:rPr>
        <w:sz w:val="20"/>
      </w:rPr>
      <w:t xml:space="preserve"> – J. Chinta</w:t>
    </w:r>
    <w:r w:rsidR="005438EA">
      <w:rPr>
        <w:sz w:val="20"/>
      </w:rPr>
      <w:tab/>
      <w:t xml:space="preserve">Seite </w:t>
    </w:r>
    <w:sdt>
      <w:sdtPr>
        <w:id w:val="-356202792"/>
        <w:docPartObj>
          <w:docPartGallery w:val="Page Numbers (Bottom of Page)"/>
          <w:docPartUnique/>
        </w:docPartObj>
      </w:sdtPr>
      <w:sdtEndPr/>
      <w:sdtContent>
        <w:r w:rsidR="00EC304C">
          <w:fldChar w:fldCharType="begin"/>
        </w:r>
        <w:r w:rsidR="00EC304C">
          <w:instrText>PAGE   \* MERGEFORMAT</w:instrText>
        </w:r>
        <w:r w:rsidR="00EC304C">
          <w:fldChar w:fldCharType="separate"/>
        </w:r>
        <w:r w:rsidR="00F3617C">
          <w:rPr>
            <w:noProof/>
          </w:rPr>
          <w:t>2</w:t>
        </w:r>
        <w:r w:rsidR="00EC304C">
          <w:fldChar w:fldCharType="end"/>
        </w:r>
      </w:sdtContent>
    </w:sdt>
  </w:p>
  <w:p w14:paraId="1B7EE325" w14:textId="77777777" w:rsidR="00EC304C" w:rsidRDefault="00EC30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4BC3" w14:textId="3DD46558" w:rsidR="00EC304C" w:rsidRPr="009020C3" w:rsidRDefault="00EC304C" w:rsidP="009020C3">
    <w:pPr>
      <w:pStyle w:val="Fuzeile"/>
      <w:tabs>
        <w:tab w:val="clear" w:pos="4536"/>
        <w:tab w:val="clear" w:pos="9072"/>
        <w:tab w:val="right" w:pos="10466"/>
      </w:tabs>
      <w:rPr>
        <w:sz w:val="20"/>
      </w:rPr>
    </w:pPr>
    <w:r w:rsidRPr="009020C3">
      <w:rPr>
        <w:sz w:val="20"/>
      </w:rPr>
      <w:t>IT</w:t>
    </w:r>
    <w:r w:rsidR="00D61505">
      <w:rPr>
        <w:sz w:val="20"/>
      </w:rPr>
      <w:t>F</w:t>
    </w:r>
    <w:r w:rsidRPr="009020C3">
      <w:rPr>
        <w:sz w:val="20"/>
      </w:rPr>
      <w:t xml:space="preserve"> Mittelstufe</w:t>
    </w:r>
    <w:r>
      <w:rPr>
        <w:sz w:val="20"/>
      </w:rPr>
      <w:t xml:space="preserve"> – J. Chinta</w:t>
    </w:r>
    <w:r>
      <w:rPr>
        <w:sz w:val="20"/>
      </w:rPr>
      <w:tab/>
      <w:t xml:space="preserve">Seite </w:t>
    </w:r>
    <w:r w:rsidRPr="009020C3">
      <w:rPr>
        <w:sz w:val="20"/>
      </w:rPr>
      <w:t>[</w:t>
    </w:r>
    <w:r w:rsidRPr="009020C3">
      <w:rPr>
        <w:sz w:val="20"/>
      </w:rPr>
      <w:fldChar w:fldCharType="begin"/>
    </w:r>
    <w:r w:rsidRPr="009020C3">
      <w:rPr>
        <w:sz w:val="20"/>
      </w:rPr>
      <w:instrText>PAGE   \* MERGEFORMAT</w:instrText>
    </w:r>
    <w:r w:rsidRPr="009020C3">
      <w:rPr>
        <w:sz w:val="20"/>
      </w:rPr>
      <w:fldChar w:fldCharType="separate"/>
    </w:r>
    <w:r w:rsidR="00F3617C">
      <w:rPr>
        <w:noProof/>
        <w:sz w:val="20"/>
      </w:rPr>
      <w:t>1</w:t>
    </w:r>
    <w:r w:rsidRPr="009020C3">
      <w:rPr>
        <w:sz w:val="20"/>
      </w:rPr>
      <w:fldChar w:fldCharType="end"/>
    </w:r>
    <w:r w:rsidRPr="009020C3">
      <w:rPr>
        <w:sz w:val="20"/>
      </w:rPr>
      <w:t>]</w:t>
    </w:r>
  </w:p>
  <w:p w14:paraId="2D219078" w14:textId="77777777" w:rsidR="00EC304C" w:rsidRDefault="00EC304C" w:rsidP="00BD3F65">
    <w:pPr>
      <w:pStyle w:val="Fuzeile"/>
      <w:tabs>
        <w:tab w:val="clear" w:pos="9072"/>
        <w:tab w:val="right" w:pos="1034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248A8" w14:textId="77777777" w:rsidR="00604C03" w:rsidRDefault="00604C03" w:rsidP="003D2EEB">
      <w:r>
        <w:separator/>
      </w:r>
    </w:p>
  </w:footnote>
  <w:footnote w:type="continuationSeparator" w:id="0">
    <w:p w14:paraId="157D7758" w14:textId="77777777" w:rsidR="00604C03" w:rsidRDefault="00604C03" w:rsidP="003D2EEB">
      <w:r>
        <w:continuationSeparator/>
      </w:r>
    </w:p>
  </w:footnote>
  <w:footnote w:type="continuationNotice" w:id="1">
    <w:p w14:paraId="13C016A9" w14:textId="77777777" w:rsidR="00604C03" w:rsidRDefault="00604C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F44DC" w14:textId="77777777" w:rsidR="00EC304C" w:rsidRDefault="00EC304C" w:rsidP="00F20885">
    <w:pPr>
      <w:pStyle w:val="Kopfzeile"/>
    </w:pPr>
    <w:r>
      <w:rPr>
        <w:noProof/>
      </w:rPr>
      <w:drawing>
        <wp:anchor distT="0" distB="0" distL="114300" distR="114300" simplePos="0" relativeHeight="251659776" behindDoc="0" locked="0" layoutInCell="1" allowOverlap="1" wp14:anchorId="3B31A17B" wp14:editId="24846D40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2" name="Grafik 2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119D84" w14:textId="77777777" w:rsidR="00EC304C" w:rsidRDefault="00EC304C" w:rsidP="00F20885">
    <w:pPr>
      <w:pStyle w:val="Kopfzeile"/>
    </w:pPr>
  </w:p>
  <w:p w14:paraId="183D80B0" w14:textId="0398637A" w:rsidR="00EC304C" w:rsidRDefault="00EC304C" w:rsidP="00E0083F">
    <w:pPr>
      <w:pStyle w:val="Kopfzeile"/>
      <w:jc w:val="right"/>
    </w:pPr>
  </w:p>
  <w:p w14:paraId="084DBE9A" w14:textId="77777777" w:rsidR="000E5A63" w:rsidRDefault="000E5A63" w:rsidP="00E0083F">
    <w:pPr>
      <w:pStyle w:val="Kopfzeile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0D157" w14:textId="77777777" w:rsidR="00EC304C" w:rsidRDefault="00EC304C">
    <w:pPr>
      <w:pStyle w:val="Kopfzeile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8D71946" wp14:editId="4EF1758F">
          <wp:simplePos x="0" y="0"/>
          <wp:positionH relativeFrom="column">
            <wp:posOffset>-159707</wp:posOffset>
          </wp:positionH>
          <wp:positionV relativeFrom="paragraph">
            <wp:posOffset>-247650</wp:posOffset>
          </wp:positionV>
          <wp:extent cx="2458192" cy="797760"/>
          <wp:effectExtent l="0" t="0" r="0" b="2540"/>
          <wp:wrapNone/>
          <wp:docPr id="4" name="Grafik 4" descr="C:\Users\Grove\AppData\Local\Microsoft\Windows\INetCache\Content.Word\BWV_logo_lang_bunt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rove\AppData\Local\Microsoft\Windows\INetCache\Content.Word\BWV_logo_lang_bunt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192" cy="797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24BE294" w14:textId="77777777" w:rsidR="00EC304C" w:rsidRDefault="00EC304C">
    <w:pPr>
      <w:pStyle w:val="Kopfzeile"/>
    </w:pPr>
  </w:p>
  <w:p w14:paraId="5AC6E5E7" w14:textId="6688CB7D" w:rsidR="00EC304C" w:rsidRPr="003D2EEB" w:rsidRDefault="00EC304C" w:rsidP="00781D5B">
    <w:pPr>
      <w:pStyle w:val="Kopfzeile"/>
      <w:tabs>
        <w:tab w:val="clear" w:pos="4536"/>
        <w:tab w:val="left" w:pos="993"/>
        <w:tab w:val="center" w:pos="5103"/>
      </w:tabs>
      <w:jc w:val="right"/>
    </w:pPr>
    <w:r>
      <w:rPr>
        <w:sz w:val="28"/>
      </w:rPr>
      <w:tab/>
    </w:r>
    <w:r>
      <w:t>Fach: ITS</w:t>
    </w:r>
    <w:r w:rsidR="001C0B08">
      <w:t xml:space="preserve">, </w:t>
    </w:r>
    <w:r>
      <w:t xml:space="preserve">Datum: </w:t>
    </w:r>
    <w:r w:rsidR="00D61505">
      <w:fldChar w:fldCharType="begin"/>
    </w:r>
    <w:r w:rsidR="00D61505">
      <w:instrText xml:space="preserve"> DATE  \@ "dd.MM.yy" </w:instrText>
    </w:r>
    <w:r w:rsidR="00D61505">
      <w:fldChar w:fldCharType="separate"/>
    </w:r>
    <w:r w:rsidR="00146D6D">
      <w:rPr>
        <w:noProof/>
      </w:rPr>
      <w:t>03.11.20</w:t>
    </w:r>
    <w:r w:rsidR="00D61505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11A"/>
    <w:multiLevelType w:val="hybridMultilevel"/>
    <w:tmpl w:val="F59602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3CBA"/>
    <w:multiLevelType w:val="hybridMultilevel"/>
    <w:tmpl w:val="F1E6B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65163"/>
    <w:multiLevelType w:val="hybridMultilevel"/>
    <w:tmpl w:val="231A17B2"/>
    <w:lvl w:ilvl="0" w:tplc="A7749C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66AC"/>
    <w:multiLevelType w:val="hybridMultilevel"/>
    <w:tmpl w:val="2B1E81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622FC6"/>
    <w:multiLevelType w:val="hybridMultilevel"/>
    <w:tmpl w:val="D38C4F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4D8B"/>
    <w:multiLevelType w:val="hybridMultilevel"/>
    <w:tmpl w:val="7266523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8648CD"/>
    <w:multiLevelType w:val="hybridMultilevel"/>
    <w:tmpl w:val="29BA0C2A"/>
    <w:lvl w:ilvl="0" w:tplc="0407001B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14AF4"/>
    <w:multiLevelType w:val="hybridMultilevel"/>
    <w:tmpl w:val="2C82E32C"/>
    <w:lvl w:ilvl="0" w:tplc="AF084C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846C88"/>
    <w:multiLevelType w:val="hybridMultilevel"/>
    <w:tmpl w:val="DF3EEC40"/>
    <w:lvl w:ilvl="0" w:tplc="04070001">
      <w:start w:val="1"/>
      <w:numFmt w:val="bullet"/>
      <w:lvlText w:val=""/>
      <w:lvlJc w:val="left"/>
      <w:pPr>
        <w:ind w:left="712" w:hanging="360"/>
      </w:pPr>
      <w:rPr>
        <w:rFonts w:ascii="Symbol" w:hAnsi="Symbol" w:hint="default"/>
        <w:b/>
      </w:rPr>
    </w:lvl>
    <w:lvl w:ilvl="1" w:tplc="04070019">
      <w:start w:val="1"/>
      <w:numFmt w:val="lowerLetter"/>
      <w:lvlText w:val="%2."/>
      <w:lvlJc w:val="left"/>
      <w:pPr>
        <w:ind w:left="1432" w:hanging="360"/>
      </w:pPr>
    </w:lvl>
    <w:lvl w:ilvl="2" w:tplc="0407001B">
      <w:start w:val="1"/>
      <w:numFmt w:val="lowerRoman"/>
      <w:lvlText w:val="%3."/>
      <w:lvlJc w:val="right"/>
      <w:pPr>
        <w:ind w:left="2152" w:hanging="180"/>
      </w:pPr>
    </w:lvl>
    <w:lvl w:ilvl="3" w:tplc="0407000F" w:tentative="1">
      <w:start w:val="1"/>
      <w:numFmt w:val="decimal"/>
      <w:lvlText w:val="%4."/>
      <w:lvlJc w:val="left"/>
      <w:pPr>
        <w:ind w:left="2872" w:hanging="360"/>
      </w:pPr>
    </w:lvl>
    <w:lvl w:ilvl="4" w:tplc="04070019" w:tentative="1">
      <w:start w:val="1"/>
      <w:numFmt w:val="lowerLetter"/>
      <w:lvlText w:val="%5."/>
      <w:lvlJc w:val="left"/>
      <w:pPr>
        <w:ind w:left="3592" w:hanging="360"/>
      </w:pPr>
    </w:lvl>
    <w:lvl w:ilvl="5" w:tplc="0407001B" w:tentative="1">
      <w:start w:val="1"/>
      <w:numFmt w:val="lowerRoman"/>
      <w:lvlText w:val="%6."/>
      <w:lvlJc w:val="right"/>
      <w:pPr>
        <w:ind w:left="4312" w:hanging="180"/>
      </w:pPr>
    </w:lvl>
    <w:lvl w:ilvl="6" w:tplc="0407000F" w:tentative="1">
      <w:start w:val="1"/>
      <w:numFmt w:val="decimal"/>
      <w:lvlText w:val="%7."/>
      <w:lvlJc w:val="left"/>
      <w:pPr>
        <w:ind w:left="5032" w:hanging="360"/>
      </w:pPr>
    </w:lvl>
    <w:lvl w:ilvl="7" w:tplc="04070019" w:tentative="1">
      <w:start w:val="1"/>
      <w:numFmt w:val="lowerLetter"/>
      <w:lvlText w:val="%8."/>
      <w:lvlJc w:val="left"/>
      <w:pPr>
        <w:ind w:left="5752" w:hanging="360"/>
      </w:pPr>
    </w:lvl>
    <w:lvl w:ilvl="8" w:tplc="0407001B" w:tentative="1">
      <w:start w:val="1"/>
      <w:numFmt w:val="lowerRoman"/>
      <w:lvlText w:val="%9."/>
      <w:lvlJc w:val="right"/>
      <w:pPr>
        <w:ind w:left="6472" w:hanging="180"/>
      </w:pPr>
    </w:lvl>
  </w:abstractNum>
  <w:abstractNum w:abstractNumId="9" w15:restartNumberingAfterBreak="0">
    <w:nsid w:val="22833F32"/>
    <w:multiLevelType w:val="hybridMultilevel"/>
    <w:tmpl w:val="282A4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5590C"/>
    <w:multiLevelType w:val="hybridMultilevel"/>
    <w:tmpl w:val="1EB2E382"/>
    <w:lvl w:ilvl="0" w:tplc="824C2A8C">
      <w:start w:val="1"/>
      <w:numFmt w:val="decimal"/>
      <w:lvlText w:val="%1."/>
      <w:lvlJc w:val="left"/>
      <w:pPr>
        <w:ind w:left="360" w:hanging="360"/>
      </w:pPr>
      <w:rPr>
        <w:rFonts w:ascii="Roboto Condensed Light" w:hAnsi="Roboto Condensed Light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8E192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675F40"/>
    <w:multiLevelType w:val="hybridMultilevel"/>
    <w:tmpl w:val="1E36684E"/>
    <w:lvl w:ilvl="0" w:tplc="06A687DA">
      <w:start w:val="1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813FA3"/>
    <w:multiLevelType w:val="hybridMultilevel"/>
    <w:tmpl w:val="441C39C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0821A6E"/>
    <w:multiLevelType w:val="hybridMultilevel"/>
    <w:tmpl w:val="67D011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FD6CDC"/>
    <w:multiLevelType w:val="hybridMultilevel"/>
    <w:tmpl w:val="015A303E"/>
    <w:lvl w:ilvl="0" w:tplc="92D6BEFC">
      <w:start w:val="3"/>
      <w:numFmt w:val="decimal"/>
      <w:lvlText w:val="Auf. 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78451F"/>
    <w:multiLevelType w:val="hybridMultilevel"/>
    <w:tmpl w:val="ED8A8E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A0676"/>
    <w:multiLevelType w:val="hybridMultilevel"/>
    <w:tmpl w:val="0BA4F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2D56B3"/>
    <w:multiLevelType w:val="hybridMultilevel"/>
    <w:tmpl w:val="B71E8244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23B0B21"/>
    <w:multiLevelType w:val="hybridMultilevel"/>
    <w:tmpl w:val="447E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3013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3813AE6"/>
    <w:multiLevelType w:val="hybridMultilevel"/>
    <w:tmpl w:val="74A44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249D5"/>
    <w:multiLevelType w:val="multilevel"/>
    <w:tmpl w:val="BF6C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D95AE1"/>
    <w:multiLevelType w:val="hybridMultilevel"/>
    <w:tmpl w:val="527E406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6B3110"/>
    <w:multiLevelType w:val="hybridMultilevel"/>
    <w:tmpl w:val="EB90A5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734F5"/>
    <w:multiLevelType w:val="hybridMultilevel"/>
    <w:tmpl w:val="1FB255F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E514C"/>
    <w:multiLevelType w:val="hybridMultilevel"/>
    <w:tmpl w:val="10DC40B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7151E7"/>
    <w:multiLevelType w:val="hybridMultilevel"/>
    <w:tmpl w:val="80861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24"/>
  </w:num>
  <w:num w:numId="5">
    <w:abstractNumId w:val="7"/>
  </w:num>
  <w:num w:numId="6">
    <w:abstractNumId w:val="9"/>
  </w:num>
  <w:num w:numId="7">
    <w:abstractNumId w:val="27"/>
  </w:num>
  <w:num w:numId="8">
    <w:abstractNumId w:val="0"/>
  </w:num>
  <w:num w:numId="9">
    <w:abstractNumId w:val="23"/>
  </w:num>
  <w:num w:numId="10">
    <w:abstractNumId w:val="12"/>
  </w:num>
  <w:num w:numId="11">
    <w:abstractNumId w:val="21"/>
  </w:num>
  <w:num w:numId="12">
    <w:abstractNumId w:val="4"/>
  </w:num>
  <w:num w:numId="13">
    <w:abstractNumId w:val="19"/>
  </w:num>
  <w:num w:numId="14">
    <w:abstractNumId w:val="8"/>
  </w:num>
  <w:num w:numId="15">
    <w:abstractNumId w:val="14"/>
  </w:num>
  <w:num w:numId="16">
    <w:abstractNumId w:val="15"/>
  </w:num>
  <w:num w:numId="17">
    <w:abstractNumId w:val="11"/>
  </w:num>
  <w:num w:numId="18">
    <w:abstractNumId w:val="26"/>
  </w:num>
  <w:num w:numId="19">
    <w:abstractNumId w:val="10"/>
  </w:num>
  <w:num w:numId="20">
    <w:abstractNumId w:val="22"/>
  </w:num>
  <w:num w:numId="21">
    <w:abstractNumId w:val="3"/>
  </w:num>
  <w:num w:numId="22">
    <w:abstractNumId w:val="17"/>
  </w:num>
  <w:num w:numId="23">
    <w:abstractNumId w:val="25"/>
  </w:num>
  <w:num w:numId="24">
    <w:abstractNumId w:val="13"/>
  </w:num>
  <w:num w:numId="25">
    <w:abstractNumId w:val="6"/>
  </w:num>
  <w:num w:numId="26">
    <w:abstractNumId w:val="18"/>
  </w:num>
  <w:num w:numId="27">
    <w:abstractNumId w:val="1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885"/>
    <w:rsid w:val="00006567"/>
    <w:rsid w:val="0001079B"/>
    <w:rsid w:val="00013412"/>
    <w:rsid w:val="00014143"/>
    <w:rsid w:val="000162EE"/>
    <w:rsid w:val="00027CE4"/>
    <w:rsid w:val="0003577F"/>
    <w:rsid w:val="00036762"/>
    <w:rsid w:val="00036E29"/>
    <w:rsid w:val="000407F7"/>
    <w:rsid w:val="00040A26"/>
    <w:rsid w:val="00042C5D"/>
    <w:rsid w:val="00047972"/>
    <w:rsid w:val="000679BD"/>
    <w:rsid w:val="00074CD5"/>
    <w:rsid w:val="0007759C"/>
    <w:rsid w:val="00081CA7"/>
    <w:rsid w:val="00093A56"/>
    <w:rsid w:val="000970A1"/>
    <w:rsid w:val="0009730A"/>
    <w:rsid w:val="00097DFF"/>
    <w:rsid w:val="000A0519"/>
    <w:rsid w:val="000A4C6D"/>
    <w:rsid w:val="000A644A"/>
    <w:rsid w:val="000A7E23"/>
    <w:rsid w:val="000B7BC8"/>
    <w:rsid w:val="000C304F"/>
    <w:rsid w:val="000D2856"/>
    <w:rsid w:val="000D45EA"/>
    <w:rsid w:val="000D626B"/>
    <w:rsid w:val="000D7B82"/>
    <w:rsid w:val="000E1351"/>
    <w:rsid w:val="000E32DF"/>
    <w:rsid w:val="000E51FA"/>
    <w:rsid w:val="000E5A63"/>
    <w:rsid w:val="000F077C"/>
    <w:rsid w:val="000F4A9B"/>
    <w:rsid w:val="00102FC7"/>
    <w:rsid w:val="00106E58"/>
    <w:rsid w:val="00112F19"/>
    <w:rsid w:val="00115EA4"/>
    <w:rsid w:val="00122642"/>
    <w:rsid w:val="00125B52"/>
    <w:rsid w:val="001263D9"/>
    <w:rsid w:val="00130FCF"/>
    <w:rsid w:val="00135A93"/>
    <w:rsid w:val="00140330"/>
    <w:rsid w:val="0014268D"/>
    <w:rsid w:val="001429DB"/>
    <w:rsid w:val="0014321A"/>
    <w:rsid w:val="00143B1B"/>
    <w:rsid w:val="001445FA"/>
    <w:rsid w:val="001463A4"/>
    <w:rsid w:val="00146D6D"/>
    <w:rsid w:val="001524A3"/>
    <w:rsid w:val="00163040"/>
    <w:rsid w:val="0017627D"/>
    <w:rsid w:val="0018677D"/>
    <w:rsid w:val="00195046"/>
    <w:rsid w:val="00195D54"/>
    <w:rsid w:val="001A1D7B"/>
    <w:rsid w:val="001A232A"/>
    <w:rsid w:val="001A4451"/>
    <w:rsid w:val="001B0B25"/>
    <w:rsid w:val="001B4623"/>
    <w:rsid w:val="001B4CD1"/>
    <w:rsid w:val="001B6A4A"/>
    <w:rsid w:val="001C0B08"/>
    <w:rsid w:val="001D0688"/>
    <w:rsid w:val="001D3C43"/>
    <w:rsid w:val="001D668C"/>
    <w:rsid w:val="001E1633"/>
    <w:rsid w:val="001E2AE0"/>
    <w:rsid w:val="001E5016"/>
    <w:rsid w:val="001F11B6"/>
    <w:rsid w:val="001F46E7"/>
    <w:rsid w:val="002000AD"/>
    <w:rsid w:val="00201FBF"/>
    <w:rsid w:val="00203220"/>
    <w:rsid w:val="002111C9"/>
    <w:rsid w:val="00213EB6"/>
    <w:rsid w:val="002159AB"/>
    <w:rsid w:val="002177B6"/>
    <w:rsid w:val="002202BE"/>
    <w:rsid w:val="00220B6B"/>
    <w:rsid w:val="00220C8A"/>
    <w:rsid w:val="00220FFD"/>
    <w:rsid w:val="002304E1"/>
    <w:rsid w:val="00231DB7"/>
    <w:rsid w:val="002339B2"/>
    <w:rsid w:val="002345EE"/>
    <w:rsid w:val="002378E2"/>
    <w:rsid w:val="00241A67"/>
    <w:rsid w:val="00242211"/>
    <w:rsid w:val="002423C1"/>
    <w:rsid w:val="002432AF"/>
    <w:rsid w:val="00252DB4"/>
    <w:rsid w:val="00255079"/>
    <w:rsid w:val="002671F4"/>
    <w:rsid w:val="0027241B"/>
    <w:rsid w:val="00277FA4"/>
    <w:rsid w:val="002855EE"/>
    <w:rsid w:val="002920A5"/>
    <w:rsid w:val="00292DF8"/>
    <w:rsid w:val="002A54C3"/>
    <w:rsid w:val="002B25F1"/>
    <w:rsid w:val="002B61AE"/>
    <w:rsid w:val="002B681D"/>
    <w:rsid w:val="002C4E65"/>
    <w:rsid w:val="002C54F2"/>
    <w:rsid w:val="002E13CC"/>
    <w:rsid w:val="00300121"/>
    <w:rsid w:val="00301E4B"/>
    <w:rsid w:val="003020A8"/>
    <w:rsid w:val="003118C6"/>
    <w:rsid w:val="00324C3C"/>
    <w:rsid w:val="0032556C"/>
    <w:rsid w:val="00332998"/>
    <w:rsid w:val="00337103"/>
    <w:rsid w:val="0034008D"/>
    <w:rsid w:val="0035491B"/>
    <w:rsid w:val="00362D40"/>
    <w:rsid w:val="003658FB"/>
    <w:rsid w:val="0038282D"/>
    <w:rsid w:val="003836F7"/>
    <w:rsid w:val="00384C25"/>
    <w:rsid w:val="00387B95"/>
    <w:rsid w:val="00387C8F"/>
    <w:rsid w:val="00387CFD"/>
    <w:rsid w:val="00387D1C"/>
    <w:rsid w:val="0039315E"/>
    <w:rsid w:val="003A1DF5"/>
    <w:rsid w:val="003A1FDD"/>
    <w:rsid w:val="003A5551"/>
    <w:rsid w:val="003A7837"/>
    <w:rsid w:val="003A7F83"/>
    <w:rsid w:val="003A7F87"/>
    <w:rsid w:val="003B2028"/>
    <w:rsid w:val="003C29D5"/>
    <w:rsid w:val="003C4C7B"/>
    <w:rsid w:val="003C719E"/>
    <w:rsid w:val="003C7DE9"/>
    <w:rsid w:val="003D0B24"/>
    <w:rsid w:val="003D0C94"/>
    <w:rsid w:val="003D2EEB"/>
    <w:rsid w:val="003D7E7D"/>
    <w:rsid w:val="003E024A"/>
    <w:rsid w:val="003E1194"/>
    <w:rsid w:val="003E3290"/>
    <w:rsid w:val="003E393B"/>
    <w:rsid w:val="003E6282"/>
    <w:rsid w:val="003E63A5"/>
    <w:rsid w:val="003F25A2"/>
    <w:rsid w:val="00400739"/>
    <w:rsid w:val="00410CF9"/>
    <w:rsid w:val="00414C6B"/>
    <w:rsid w:val="00416861"/>
    <w:rsid w:val="00416EAF"/>
    <w:rsid w:val="00417BEB"/>
    <w:rsid w:val="0042408B"/>
    <w:rsid w:val="00424EFA"/>
    <w:rsid w:val="00425F36"/>
    <w:rsid w:val="00427EBB"/>
    <w:rsid w:val="00430BF5"/>
    <w:rsid w:val="00433730"/>
    <w:rsid w:val="0044092A"/>
    <w:rsid w:val="004411B4"/>
    <w:rsid w:val="00444D97"/>
    <w:rsid w:val="00450442"/>
    <w:rsid w:val="004536ED"/>
    <w:rsid w:val="00454535"/>
    <w:rsid w:val="00460BD5"/>
    <w:rsid w:val="004656E3"/>
    <w:rsid w:val="00466C5B"/>
    <w:rsid w:val="00467184"/>
    <w:rsid w:val="00471280"/>
    <w:rsid w:val="00475327"/>
    <w:rsid w:val="00477A3F"/>
    <w:rsid w:val="00477B93"/>
    <w:rsid w:val="00494452"/>
    <w:rsid w:val="004949EB"/>
    <w:rsid w:val="00496582"/>
    <w:rsid w:val="004A0C62"/>
    <w:rsid w:val="004A4100"/>
    <w:rsid w:val="004A63C4"/>
    <w:rsid w:val="004B7891"/>
    <w:rsid w:val="004C2F52"/>
    <w:rsid w:val="004C72F3"/>
    <w:rsid w:val="004D444F"/>
    <w:rsid w:val="004D4699"/>
    <w:rsid w:val="004D4DAF"/>
    <w:rsid w:val="004D5F59"/>
    <w:rsid w:val="004E6252"/>
    <w:rsid w:val="004F1F21"/>
    <w:rsid w:val="004F69A0"/>
    <w:rsid w:val="005016D2"/>
    <w:rsid w:val="005040E1"/>
    <w:rsid w:val="005045EB"/>
    <w:rsid w:val="00504969"/>
    <w:rsid w:val="00506442"/>
    <w:rsid w:val="0051189F"/>
    <w:rsid w:val="0052013E"/>
    <w:rsid w:val="00521834"/>
    <w:rsid w:val="00522348"/>
    <w:rsid w:val="00522C86"/>
    <w:rsid w:val="0053730E"/>
    <w:rsid w:val="005438EA"/>
    <w:rsid w:val="00552C6A"/>
    <w:rsid w:val="005616AA"/>
    <w:rsid w:val="0056406F"/>
    <w:rsid w:val="00565361"/>
    <w:rsid w:val="00566BC2"/>
    <w:rsid w:val="0057143C"/>
    <w:rsid w:val="00575CDC"/>
    <w:rsid w:val="005815CB"/>
    <w:rsid w:val="005842F0"/>
    <w:rsid w:val="005A59A2"/>
    <w:rsid w:val="005B4651"/>
    <w:rsid w:val="005B5DD2"/>
    <w:rsid w:val="005C20E6"/>
    <w:rsid w:val="005C23FD"/>
    <w:rsid w:val="005D08EB"/>
    <w:rsid w:val="005E4C62"/>
    <w:rsid w:val="005E6164"/>
    <w:rsid w:val="005E69C6"/>
    <w:rsid w:val="005F3CBD"/>
    <w:rsid w:val="005F4936"/>
    <w:rsid w:val="005F7165"/>
    <w:rsid w:val="00602CE7"/>
    <w:rsid w:val="00604C03"/>
    <w:rsid w:val="00605877"/>
    <w:rsid w:val="00615916"/>
    <w:rsid w:val="0062176B"/>
    <w:rsid w:val="00622C1C"/>
    <w:rsid w:val="00624118"/>
    <w:rsid w:val="00625570"/>
    <w:rsid w:val="00632C58"/>
    <w:rsid w:val="006362DF"/>
    <w:rsid w:val="00640AD4"/>
    <w:rsid w:val="006471D3"/>
    <w:rsid w:val="00647798"/>
    <w:rsid w:val="00654044"/>
    <w:rsid w:val="00660AB0"/>
    <w:rsid w:val="00661CB4"/>
    <w:rsid w:val="006643E2"/>
    <w:rsid w:val="00671820"/>
    <w:rsid w:val="0067188E"/>
    <w:rsid w:val="00671D32"/>
    <w:rsid w:val="006745F2"/>
    <w:rsid w:val="00675990"/>
    <w:rsid w:val="006820C2"/>
    <w:rsid w:val="00682D72"/>
    <w:rsid w:val="00686DEC"/>
    <w:rsid w:val="006A2194"/>
    <w:rsid w:val="006A2D71"/>
    <w:rsid w:val="006B17D2"/>
    <w:rsid w:val="006C0CE2"/>
    <w:rsid w:val="006C7584"/>
    <w:rsid w:val="006D4A91"/>
    <w:rsid w:val="006D796A"/>
    <w:rsid w:val="006D7A45"/>
    <w:rsid w:val="006D7EAC"/>
    <w:rsid w:val="006E55F9"/>
    <w:rsid w:val="006E65BF"/>
    <w:rsid w:val="006E6AB7"/>
    <w:rsid w:val="006E7A71"/>
    <w:rsid w:val="006F1319"/>
    <w:rsid w:val="006F5589"/>
    <w:rsid w:val="006F5793"/>
    <w:rsid w:val="006F7975"/>
    <w:rsid w:val="006F7A1D"/>
    <w:rsid w:val="00703BC9"/>
    <w:rsid w:val="00704735"/>
    <w:rsid w:val="00705FE6"/>
    <w:rsid w:val="007061CA"/>
    <w:rsid w:val="007078C2"/>
    <w:rsid w:val="0071185E"/>
    <w:rsid w:val="00714E48"/>
    <w:rsid w:val="00715D4E"/>
    <w:rsid w:val="00716B38"/>
    <w:rsid w:val="0072621D"/>
    <w:rsid w:val="0072719D"/>
    <w:rsid w:val="007332CB"/>
    <w:rsid w:val="0074208C"/>
    <w:rsid w:val="00744035"/>
    <w:rsid w:val="0075051A"/>
    <w:rsid w:val="00756705"/>
    <w:rsid w:val="00756FAE"/>
    <w:rsid w:val="00757D42"/>
    <w:rsid w:val="00761933"/>
    <w:rsid w:val="0076250F"/>
    <w:rsid w:val="00764C16"/>
    <w:rsid w:val="00766EEB"/>
    <w:rsid w:val="00773DE8"/>
    <w:rsid w:val="00780004"/>
    <w:rsid w:val="007816B7"/>
    <w:rsid w:val="00781D5B"/>
    <w:rsid w:val="007821DA"/>
    <w:rsid w:val="00782AB7"/>
    <w:rsid w:val="00785A45"/>
    <w:rsid w:val="00787261"/>
    <w:rsid w:val="00790EDE"/>
    <w:rsid w:val="007A2E31"/>
    <w:rsid w:val="007A40C5"/>
    <w:rsid w:val="007A6B30"/>
    <w:rsid w:val="007B372E"/>
    <w:rsid w:val="007B6696"/>
    <w:rsid w:val="007B6E92"/>
    <w:rsid w:val="007C0273"/>
    <w:rsid w:val="007C4479"/>
    <w:rsid w:val="007C4A2E"/>
    <w:rsid w:val="007C7FE6"/>
    <w:rsid w:val="007E327D"/>
    <w:rsid w:val="007E6F07"/>
    <w:rsid w:val="007E72DA"/>
    <w:rsid w:val="007F0991"/>
    <w:rsid w:val="007F0C40"/>
    <w:rsid w:val="007F30DD"/>
    <w:rsid w:val="007F5A2C"/>
    <w:rsid w:val="00804275"/>
    <w:rsid w:val="0080610D"/>
    <w:rsid w:val="00811ECF"/>
    <w:rsid w:val="00812985"/>
    <w:rsid w:val="008138BA"/>
    <w:rsid w:val="00816282"/>
    <w:rsid w:val="0082603B"/>
    <w:rsid w:val="00840B7D"/>
    <w:rsid w:val="00840FA3"/>
    <w:rsid w:val="00842B86"/>
    <w:rsid w:val="0084589B"/>
    <w:rsid w:val="00845C45"/>
    <w:rsid w:val="008505DD"/>
    <w:rsid w:val="00853C66"/>
    <w:rsid w:val="00856FC6"/>
    <w:rsid w:val="008620A2"/>
    <w:rsid w:val="00867D44"/>
    <w:rsid w:val="00874EC7"/>
    <w:rsid w:val="00874EE2"/>
    <w:rsid w:val="00883B2D"/>
    <w:rsid w:val="00883D53"/>
    <w:rsid w:val="00884E64"/>
    <w:rsid w:val="00886964"/>
    <w:rsid w:val="00891BF7"/>
    <w:rsid w:val="00892C9F"/>
    <w:rsid w:val="008A2B26"/>
    <w:rsid w:val="008A6065"/>
    <w:rsid w:val="008A7FAD"/>
    <w:rsid w:val="008B1447"/>
    <w:rsid w:val="008B38F7"/>
    <w:rsid w:val="008B54D2"/>
    <w:rsid w:val="008C5700"/>
    <w:rsid w:val="008D09CA"/>
    <w:rsid w:val="008D12DE"/>
    <w:rsid w:val="008D2A2B"/>
    <w:rsid w:val="008D3422"/>
    <w:rsid w:val="008D55CE"/>
    <w:rsid w:val="008D7102"/>
    <w:rsid w:val="008D7C02"/>
    <w:rsid w:val="008E1773"/>
    <w:rsid w:val="008E1FF5"/>
    <w:rsid w:val="008E32B0"/>
    <w:rsid w:val="008E6734"/>
    <w:rsid w:val="008F042E"/>
    <w:rsid w:val="008F0584"/>
    <w:rsid w:val="008F2526"/>
    <w:rsid w:val="008F2C4B"/>
    <w:rsid w:val="008F4403"/>
    <w:rsid w:val="00901198"/>
    <w:rsid w:val="009020C3"/>
    <w:rsid w:val="00902E62"/>
    <w:rsid w:val="00906A52"/>
    <w:rsid w:val="00911722"/>
    <w:rsid w:val="00911DD4"/>
    <w:rsid w:val="00913F43"/>
    <w:rsid w:val="00916183"/>
    <w:rsid w:val="00922639"/>
    <w:rsid w:val="009249A5"/>
    <w:rsid w:val="00925463"/>
    <w:rsid w:val="0093014C"/>
    <w:rsid w:val="009330F3"/>
    <w:rsid w:val="00934DA3"/>
    <w:rsid w:val="009572BA"/>
    <w:rsid w:val="00970B38"/>
    <w:rsid w:val="00993654"/>
    <w:rsid w:val="00996F2A"/>
    <w:rsid w:val="009A79A9"/>
    <w:rsid w:val="009B270D"/>
    <w:rsid w:val="009B2841"/>
    <w:rsid w:val="009B384D"/>
    <w:rsid w:val="009B3A94"/>
    <w:rsid w:val="009C02D0"/>
    <w:rsid w:val="009D1658"/>
    <w:rsid w:val="009D1E51"/>
    <w:rsid w:val="009E18CC"/>
    <w:rsid w:val="009F17DB"/>
    <w:rsid w:val="009F2F50"/>
    <w:rsid w:val="009F7E23"/>
    <w:rsid w:val="00A004AB"/>
    <w:rsid w:val="00A02B61"/>
    <w:rsid w:val="00A03EF1"/>
    <w:rsid w:val="00A058EE"/>
    <w:rsid w:val="00A0763D"/>
    <w:rsid w:val="00A14036"/>
    <w:rsid w:val="00A15015"/>
    <w:rsid w:val="00A156AE"/>
    <w:rsid w:val="00A16C89"/>
    <w:rsid w:val="00A30A6D"/>
    <w:rsid w:val="00A30BF7"/>
    <w:rsid w:val="00A3277E"/>
    <w:rsid w:val="00A339FD"/>
    <w:rsid w:val="00A50842"/>
    <w:rsid w:val="00A51BEA"/>
    <w:rsid w:val="00A54525"/>
    <w:rsid w:val="00A736E8"/>
    <w:rsid w:val="00A80E2B"/>
    <w:rsid w:val="00A856BB"/>
    <w:rsid w:val="00A92734"/>
    <w:rsid w:val="00A95BD1"/>
    <w:rsid w:val="00A97F1E"/>
    <w:rsid w:val="00AA0519"/>
    <w:rsid w:val="00AA0778"/>
    <w:rsid w:val="00AA22F2"/>
    <w:rsid w:val="00AA5878"/>
    <w:rsid w:val="00AA630F"/>
    <w:rsid w:val="00AA6E5B"/>
    <w:rsid w:val="00AB038F"/>
    <w:rsid w:val="00AC57CC"/>
    <w:rsid w:val="00AC5AAC"/>
    <w:rsid w:val="00AD236E"/>
    <w:rsid w:val="00AE2893"/>
    <w:rsid w:val="00AE350C"/>
    <w:rsid w:val="00AE586A"/>
    <w:rsid w:val="00AF5EA8"/>
    <w:rsid w:val="00B03018"/>
    <w:rsid w:val="00B079B8"/>
    <w:rsid w:val="00B12602"/>
    <w:rsid w:val="00B20E03"/>
    <w:rsid w:val="00B25B49"/>
    <w:rsid w:val="00B27609"/>
    <w:rsid w:val="00B3247D"/>
    <w:rsid w:val="00B40171"/>
    <w:rsid w:val="00B425A8"/>
    <w:rsid w:val="00B443C5"/>
    <w:rsid w:val="00B51508"/>
    <w:rsid w:val="00B53857"/>
    <w:rsid w:val="00B55A4F"/>
    <w:rsid w:val="00B5717C"/>
    <w:rsid w:val="00B64860"/>
    <w:rsid w:val="00B674AE"/>
    <w:rsid w:val="00B71B9F"/>
    <w:rsid w:val="00B71C00"/>
    <w:rsid w:val="00B76BD9"/>
    <w:rsid w:val="00B81580"/>
    <w:rsid w:val="00B834EB"/>
    <w:rsid w:val="00B84C74"/>
    <w:rsid w:val="00B8676E"/>
    <w:rsid w:val="00BA4F5C"/>
    <w:rsid w:val="00BA53D8"/>
    <w:rsid w:val="00BB00B2"/>
    <w:rsid w:val="00BB3483"/>
    <w:rsid w:val="00BB7C57"/>
    <w:rsid w:val="00BB7D14"/>
    <w:rsid w:val="00BC2562"/>
    <w:rsid w:val="00BC2CB5"/>
    <w:rsid w:val="00BC6C42"/>
    <w:rsid w:val="00BC6DF0"/>
    <w:rsid w:val="00BD3F65"/>
    <w:rsid w:val="00BD4A2B"/>
    <w:rsid w:val="00BD6B1F"/>
    <w:rsid w:val="00BD7F7F"/>
    <w:rsid w:val="00BE0AE4"/>
    <w:rsid w:val="00BE4840"/>
    <w:rsid w:val="00BF1A15"/>
    <w:rsid w:val="00BF3133"/>
    <w:rsid w:val="00BF4DDB"/>
    <w:rsid w:val="00BF6220"/>
    <w:rsid w:val="00BF76C4"/>
    <w:rsid w:val="00C0630B"/>
    <w:rsid w:val="00C15737"/>
    <w:rsid w:val="00C17FFB"/>
    <w:rsid w:val="00C31605"/>
    <w:rsid w:val="00C45B69"/>
    <w:rsid w:val="00C5445C"/>
    <w:rsid w:val="00C6222B"/>
    <w:rsid w:val="00C633E2"/>
    <w:rsid w:val="00C65B5D"/>
    <w:rsid w:val="00C65E25"/>
    <w:rsid w:val="00C77A3C"/>
    <w:rsid w:val="00C840F1"/>
    <w:rsid w:val="00C85BE7"/>
    <w:rsid w:val="00C91B6A"/>
    <w:rsid w:val="00C92524"/>
    <w:rsid w:val="00C927D2"/>
    <w:rsid w:val="00C929B4"/>
    <w:rsid w:val="00C974CA"/>
    <w:rsid w:val="00CA07B2"/>
    <w:rsid w:val="00CA1545"/>
    <w:rsid w:val="00CA1877"/>
    <w:rsid w:val="00CA559C"/>
    <w:rsid w:val="00CA5F4E"/>
    <w:rsid w:val="00CB4598"/>
    <w:rsid w:val="00CB7EC8"/>
    <w:rsid w:val="00CC6F48"/>
    <w:rsid w:val="00CD42B5"/>
    <w:rsid w:val="00CD52F6"/>
    <w:rsid w:val="00CE0381"/>
    <w:rsid w:val="00CE0E34"/>
    <w:rsid w:val="00CE1600"/>
    <w:rsid w:val="00CE2207"/>
    <w:rsid w:val="00D00733"/>
    <w:rsid w:val="00D0175D"/>
    <w:rsid w:val="00D01F34"/>
    <w:rsid w:val="00D04A71"/>
    <w:rsid w:val="00D063E0"/>
    <w:rsid w:val="00D13A78"/>
    <w:rsid w:val="00D20D11"/>
    <w:rsid w:val="00D21F81"/>
    <w:rsid w:val="00D27A67"/>
    <w:rsid w:val="00D32B99"/>
    <w:rsid w:val="00D32C94"/>
    <w:rsid w:val="00D34280"/>
    <w:rsid w:val="00D365D4"/>
    <w:rsid w:val="00D36F2D"/>
    <w:rsid w:val="00D4047E"/>
    <w:rsid w:val="00D42A72"/>
    <w:rsid w:val="00D46175"/>
    <w:rsid w:val="00D47E99"/>
    <w:rsid w:val="00D55E2B"/>
    <w:rsid w:val="00D57A23"/>
    <w:rsid w:val="00D600FF"/>
    <w:rsid w:val="00D61505"/>
    <w:rsid w:val="00D6195A"/>
    <w:rsid w:val="00D67195"/>
    <w:rsid w:val="00D717E1"/>
    <w:rsid w:val="00D736E5"/>
    <w:rsid w:val="00D7448A"/>
    <w:rsid w:val="00D7535E"/>
    <w:rsid w:val="00D7692E"/>
    <w:rsid w:val="00D807E8"/>
    <w:rsid w:val="00D81E6F"/>
    <w:rsid w:val="00D84141"/>
    <w:rsid w:val="00D848EE"/>
    <w:rsid w:val="00D93001"/>
    <w:rsid w:val="00D9777F"/>
    <w:rsid w:val="00DA2303"/>
    <w:rsid w:val="00DA6BF9"/>
    <w:rsid w:val="00DA71F3"/>
    <w:rsid w:val="00DB1268"/>
    <w:rsid w:val="00DB580C"/>
    <w:rsid w:val="00DC553B"/>
    <w:rsid w:val="00DC65C9"/>
    <w:rsid w:val="00DD4DE5"/>
    <w:rsid w:val="00DE2096"/>
    <w:rsid w:val="00DE721D"/>
    <w:rsid w:val="00DF20B2"/>
    <w:rsid w:val="00DF4322"/>
    <w:rsid w:val="00E0083F"/>
    <w:rsid w:val="00E06364"/>
    <w:rsid w:val="00E1190B"/>
    <w:rsid w:val="00E11F2B"/>
    <w:rsid w:val="00E13384"/>
    <w:rsid w:val="00E224FB"/>
    <w:rsid w:val="00E2771A"/>
    <w:rsid w:val="00E27CC5"/>
    <w:rsid w:val="00E324B2"/>
    <w:rsid w:val="00E33CD3"/>
    <w:rsid w:val="00E50442"/>
    <w:rsid w:val="00E52469"/>
    <w:rsid w:val="00E5516B"/>
    <w:rsid w:val="00E55ED2"/>
    <w:rsid w:val="00E63456"/>
    <w:rsid w:val="00E66AA9"/>
    <w:rsid w:val="00E70514"/>
    <w:rsid w:val="00E715F2"/>
    <w:rsid w:val="00E73F63"/>
    <w:rsid w:val="00E7749D"/>
    <w:rsid w:val="00E80141"/>
    <w:rsid w:val="00E814AD"/>
    <w:rsid w:val="00E9172C"/>
    <w:rsid w:val="00E91D42"/>
    <w:rsid w:val="00E925DE"/>
    <w:rsid w:val="00E96505"/>
    <w:rsid w:val="00EC1600"/>
    <w:rsid w:val="00EC304C"/>
    <w:rsid w:val="00ED0483"/>
    <w:rsid w:val="00ED2A32"/>
    <w:rsid w:val="00ED6844"/>
    <w:rsid w:val="00ED6DFF"/>
    <w:rsid w:val="00EF7D0B"/>
    <w:rsid w:val="00EF7F08"/>
    <w:rsid w:val="00F0425A"/>
    <w:rsid w:val="00F05B78"/>
    <w:rsid w:val="00F06B02"/>
    <w:rsid w:val="00F073BB"/>
    <w:rsid w:val="00F14739"/>
    <w:rsid w:val="00F20885"/>
    <w:rsid w:val="00F31835"/>
    <w:rsid w:val="00F3617C"/>
    <w:rsid w:val="00F43521"/>
    <w:rsid w:val="00F462FC"/>
    <w:rsid w:val="00F51F16"/>
    <w:rsid w:val="00F614A5"/>
    <w:rsid w:val="00F642EB"/>
    <w:rsid w:val="00F65D44"/>
    <w:rsid w:val="00F700E6"/>
    <w:rsid w:val="00F729F7"/>
    <w:rsid w:val="00F76C0A"/>
    <w:rsid w:val="00F7757D"/>
    <w:rsid w:val="00F809F0"/>
    <w:rsid w:val="00F83BA4"/>
    <w:rsid w:val="00F83E7C"/>
    <w:rsid w:val="00F840DC"/>
    <w:rsid w:val="00F84796"/>
    <w:rsid w:val="00F863BA"/>
    <w:rsid w:val="00F90F26"/>
    <w:rsid w:val="00F945A1"/>
    <w:rsid w:val="00F96469"/>
    <w:rsid w:val="00FB1E9D"/>
    <w:rsid w:val="00FB215C"/>
    <w:rsid w:val="00FB3C0F"/>
    <w:rsid w:val="00FB7804"/>
    <w:rsid w:val="00FC0772"/>
    <w:rsid w:val="00FC151D"/>
    <w:rsid w:val="00FD49B7"/>
    <w:rsid w:val="00FD56A8"/>
    <w:rsid w:val="00FD7596"/>
    <w:rsid w:val="00FE2084"/>
    <w:rsid w:val="00FE2C0E"/>
    <w:rsid w:val="00FE5C7E"/>
    <w:rsid w:val="00FE7857"/>
    <w:rsid w:val="00FF0ADB"/>
    <w:rsid w:val="00FF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335DBD2"/>
  <w15:chartTrackingRefBased/>
  <w15:docId w15:val="{0CD8E490-6E31-40F8-ABC1-9191F7F9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A1D7B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E55F9"/>
    <w:pPr>
      <w:keepNext/>
      <w:keepLines/>
      <w:numPr>
        <w:numId w:val="3"/>
      </w:numPr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5F9"/>
    <w:pPr>
      <w:keepNext/>
      <w:keepLines/>
      <w:numPr>
        <w:ilvl w:val="1"/>
        <w:numId w:val="3"/>
      </w:numPr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E55F9"/>
    <w:pPr>
      <w:keepNext/>
      <w:keepLines/>
      <w:numPr>
        <w:ilvl w:val="2"/>
        <w:numId w:val="3"/>
      </w:numPr>
      <w:spacing w:before="40"/>
      <w:outlineLvl w:val="2"/>
    </w:pPr>
    <w:rPr>
      <w:rFonts w:eastAsiaTheme="majorEastAsia" w:cstheme="majorBidi"/>
      <w:szCs w:val="24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6E55F9"/>
    <w:pPr>
      <w:keepNext/>
      <w:keepLines/>
      <w:numPr>
        <w:ilvl w:val="3"/>
        <w:numId w:val="3"/>
      </w:numPr>
      <w:spacing w:before="4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E55F9"/>
    <w:pPr>
      <w:keepNext/>
      <w:keepLines/>
      <w:numPr>
        <w:ilvl w:val="4"/>
        <w:numId w:val="3"/>
      </w:numPr>
      <w:spacing w:before="40"/>
      <w:outlineLvl w:val="4"/>
    </w:pPr>
    <w:rPr>
      <w:rFonts w:eastAsiaTheme="majorEastAsia" w:cstheme="majorBidi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E55F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E55F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E55F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E55F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gabenberschrift">
    <w:name w:val="Aufgabenüberschrift"/>
    <w:basedOn w:val="Index1"/>
    <w:link w:val="AufgabenberschriftZchn"/>
    <w:rsid w:val="0003577F"/>
    <w:pPr>
      <w:spacing w:after="120"/>
      <w:ind w:left="200" w:hanging="200"/>
    </w:pPr>
    <w:rPr>
      <w:b/>
      <w:szCs w:val="24"/>
    </w:rPr>
  </w:style>
  <w:style w:type="character" w:customStyle="1" w:styleId="AufgabenberschriftZchn">
    <w:name w:val="Aufgabenüberschrift Zchn"/>
    <w:basedOn w:val="Absatz-Standardschriftart"/>
    <w:link w:val="Aufgabenberschrift"/>
    <w:rsid w:val="0003577F"/>
    <w:rPr>
      <w:b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3577F"/>
    <w:pPr>
      <w:ind w:left="220" w:hanging="220"/>
    </w:pPr>
  </w:style>
  <w:style w:type="paragraph" w:styleId="Kopfzeile">
    <w:name w:val="header"/>
    <w:basedOn w:val="Standard"/>
    <w:link w:val="Kopf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D2EEB"/>
  </w:style>
  <w:style w:type="paragraph" w:styleId="Fuzeile">
    <w:name w:val="footer"/>
    <w:basedOn w:val="Standard"/>
    <w:link w:val="FuzeileZchn"/>
    <w:uiPriority w:val="99"/>
    <w:unhideWhenUsed/>
    <w:rsid w:val="003D2E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D2EEB"/>
  </w:style>
  <w:style w:type="table" w:styleId="Tabellenraster">
    <w:name w:val="Table Grid"/>
    <w:basedOn w:val="NormaleTabelle"/>
    <w:uiPriority w:val="59"/>
    <w:rsid w:val="003D2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">
    <w:name w:val="test"/>
    <w:basedOn w:val="Standard"/>
    <w:link w:val="testZchn"/>
    <w:rsid w:val="00BD3F65"/>
    <w:rPr>
      <w:b/>
    </w:rPr>
  </w:style>
  <w:style w:type="paragraph" w:customStyle="1" w:styleId="Aufgaben">
    <w:name w:val="Aufgaben"/>
    <w:basedOn w:val="berschrift1"/>
    <w:next w:val="Aufgabentext"/>
    <w:link w:val="AufgabenZchn"/>
    <w:qFormat/>
    <w:rsid w:val="005A59A2"/>
    <w:pPr>
      <w:numPr>
        <w:numId w:val="0"/>
      </w:numPr>
      <w:spacing w:before="120" w:after="120"/>
    </w:pPr>
    <w:rPr>
      <w:b/>
      <w:sz w:val="24"/>
    </w:rPr>
  </w:style>
  <w:style w:type="character" w:customStyle="1" w:styleId="testZchn">
    <w:name w:val="test Zchn"/>
    <w:basedOn w:val="Absatz-Standardschriftart"/>
    <w:link w:val="test"/>
    <w:rsid w:val="00BD3F65"/>
    <w:rPr>
      <w:rFonts w:ascii="Roboto Condensed Light" w:hAnsi="Roboto Condensed Light"/>
      <w:b/>
    </w:rPr>
  </w:style>
  <w:style w:type="paragraph" w:customStyle="1" w:styleId="Aufgabentext">
    <w:name w:val="Aufgabentext"/>
    <w:basedOn w:val="Standard"/>
    <w:link w:val="AufgabentextZchn"/>
    <w:qFormat/>
    <w:rsid w:val="00A058EE"/>
  </w:style>
  <w:style w:type="character" w:customStyle="1" w:styleId="AufgabenZchn">
    <w:name w:val="Aufgaben Zchn"/>
    <w:basedOn w:val="testZchn"/>
    <w:link w:val="Aufgaben"/>
    <w:rsid w:val="00A058EE"/>
    <w:rPr>
      <w:rFonts w:ascii="Roboto Condensed Light" w:eastAsiaTheme="majorEastAsia" w:hAnsi="Roboto Condensed Light" w:cstheme="majorBidi"/>
      <w:b/>
      <w:sz w:val="24"/>
      <w:szCs w:val="3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E55F9"/>
    <w:rPr>
      <w:rFonts w:ascii="Roboto Condensed Light" w:eastAsiaTheme="majorEastAsia" w:hAnsi="Roboto Condensed Light" w:cstheme="majorBidi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57CC"/>
    <w:rPr>
      <w:rFonts w:ascii="Segoe UI" w:hAnsi="Segoe UI" w:cs="Segoe UI"/>
      <w:sz w:val="18"/>
      <w:szCs w:val="18"/>
    </w:rPr>
  </w:style>
  <w:style w:type="character" w:customStyle="1" w:styleId="AufgabentextZchn">
    <w:name w:val="Aufgabentext Zchn"/>
    <w:basedOn w:val="Absatz-Standardschriftart"/>
    <w:link w:val="Aufgabentext"/>
    <w:rsid w:val="00A058EE"/>
    <w:rPr>
      <w:rFonts w:ascii="Roboto Condensed Light" w:hAnsi="Roboto Condensed Light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57CC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6E55F9"/>
    <w:rPr>
      <w:rFonts w:ascii="Roboto Condensed Light" w:hAnsi="Roboto Condensed Ligh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F9"/>
    <w:rPr>
      <w:rFonts w:ascii="Roboto Condensed Light" w:eastAsiaTheme="majorEastAsia" w:hAnsi="Roboto Condensed Light" w:cstheme="majorBidi"/>
      <w:sz w:val="26"/>
      <w:szCs w:val="26"/>
    </w:rPr>
  </w:style>
  <w:style w:type="paragraph" w:styleId="Titel">
    <w:name w:val="Title"/>
    <w:basedOn w:val="Standard"/>
    <w:next w:val="Standard"/>
    <w:link w:val="TitelZchn"/>
    <w:qFormat/>
    <w:rsid w:val="006E55F9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55F9"/>
    <w:rPr>
      <w:rFonts w:ascii="Roboto Condensed Light" w:eastAsiaTheme="majorEastAsia" w:hAnsi="Roboto Condensed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qFormat/>
    <w:rsid w:val="006E55F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rsid w:val="006E55F9"/>
    <w:rPr>
      <w:rFonts w:ascii="Roboto Condensed Light" w:eastAsiaTheme="minorEastAsia" w:hAnsi="Roboto Condensed Light"/>
      <w:color w:val="5A5A5A" w:themeColor="text1" w:themeTint="A5"/>
      <w:spacing w:val="15"/>
    </w:rPr>
  </w:style>
  <w:style w:type="character" w:styleId="IntensiveHervorhebung">
    <w:name w:val="Intense Emphasis"/>
    <w:basedOn w:val="Absatz-Standardschriftart"/>
    <w:uiPriority w:val="21"/>
    <w:qFormat/>
    <w:rsid w:val="006E55F9"/>
    <w:rPr>
      <w:i/>
      <w:iCs/>
      <w:color w:val="auto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E55F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E55F9"/>
    <w:rPr>
      <w:rFonts w:ascii="Roboto Condensed Light" w:hAnsi="Roboto Condensed Light"/>
      <w:i/>
      <w:iCs/>
    </w:rPr>
  </w:style>
  <w:style w:type="character" w:styleId="IntensiverVerweis">
    <w:name w:val="Intense Reference"/>
    <w:basedOn w:val="Absatz-Standardschriftart"/>
    <w:uiPriority w:val="32"/>
    <w:qFormat/>
    <w:rsid w:val="006E55F9"/>
    <w:rPr>
      <w:b/>
      <w:bCs/>
      <w:smallCaps/>
      <w:color w:val="auto"/>
      <w:spacing w:val="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E55F9"/>
    <w:rPr>
      <w:rFonts w:ascii="Roboto Condensed Light" w:eastAsiaTheme="majorEastAsia" w:hAnsi="Roboto Condensed Light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E55F9"/>
    <w:rPr>
      <w:rFonts w:ascii="Roboto Condensed Light" w:eastAsiaTheme="majorEastAsia" w:hAnsi="Roboto Condensed Light" w:cstheme="majorBidi"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E55F9"/>
    <w:rPr>
      <w:rFonts w:ascii="Roboto Condensed Light" w:eastAsiaTheme="majorEastAsia" w:hAnsi="Roboto Condensed Light" w:cstheme="majorBidi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E55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E55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E55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E55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51189F"/>
    <w:pPr>
      <w:ind w:left="720"/>
      <w:contextualSpacing/>
    </w:pPr>
  </w:style>
  <w:style w:type="character" w:styleId="Hyperlink">
    <w:name w:val="Hyperlink"/>
    <w:rsid w:val="001A1D7B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01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chen\AppData\Roaming\Microsoft\Templates\Klausur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DC9579B827EC40951A562152C62F96" ma:contentTypeVersion="15" ma:contentTypeDescription="Ein neues Dokument erstellen." ma:contentTypeScope="" ma:versionID="7348692a911dc79d3c0a303d0e9d955a">
  <xsd:schema xmlns:xsd="http://www.w3.org/2001/XMLSchema" xmlns:xs="http://www.w3.org/2001/XMLSchema" xmlns:p="http://schemas.microsoft.com/office/2006/metadata/properties" xmlns:ns3="2a81cc8c-42a2-498e-b942-09b23af48d6a" xmlns:ns4="b455deb9-e575-4946-86af-174b665e66ca" targetNamespace="http://schemas.microsoft.com/office/2006/metadata/properties" ma:root="true" ma:fieldsID="948840b8316e121f043c0b248f6e2a94" ns3:_="" ns4:_="">
    <xsd:import namespace="2a81cc8c-42a2-498e-b942-09b23af48d6a"/>
    <xsd:import namespace="b455deb9-e575-4946-86af-174b665e66c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81cc8c-42a2-498e-b942-09b23af48d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Zuletzt freigegeben nach Benutz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Zuletzt freigegeben nach Zeitpunk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5deb9-e575-4946-86af-174b665e66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46BA30-F67B-4861-9E71-63F2799AF0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4DE1BE-BFA7-4386-8281-D9C5834CB0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81cc8c-42a2-498e-b942-09b23af48d6a"/>
    <ds:schemaRef ds:uri="b455deb9-e575-4946-86af-174b665e66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37711E-70F3-464E-BAD2-3BBE122D9E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Klausurvorlage.dotx</Template>
  <TotalTime>0</TotalTime>
  <Pages>4</Pages>
  <Words>816</Words>
  <Characters>5141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boeven_ste@k2ac.local</cp:lastModifiedBy>
  <cp:revision>15</cp:revision>
  <cp:lastPrinted>2018-06-20T08:17:00Z</cp:lastPrinted>
  <dcterms:created xsi:type="dcterms:W3CDTF">2020-10-18T16:01:00Z</dcterms:created>
  <dcterms:modified xsi:type="dcterms:W3CDTF">2020-11-03T10:59:00Z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0x010100ADDC9579B827EC40951A562152C62F96</vt:lpwstr>
  </property>
</Properties>
</file>