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65E8" w14:textId="54A51403" w:rsidR="00A339FD" w:rsidRDefault="00E27CC5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  <w:r>
        <w:rPr>
          <w:rFonts w:ascii="Roboto Condensed Light" w:hAnsi="Roboto Condensed Light"/>
          <w:b/>
          <w:bCs/>
          <w:sz w:val="28"/>
          <w:szCs w:val="28"/>
        </w:rPr>
        <w:t>Netzwerkgrundlagen</w:t>
      </w:r>
      <w:r w:rsidR="00115EA4">
        <w:rPr>
          <w:rFonts w:ascii="Roboto Condensed Light" w:hAnsi="Roboto Condensed Light"/>
          <w:b/>
          <w:bCs/>
          <w:sz w:val="28"/>
          <w:szCs w:val="28"/>
        </w:rPr>
        <w:t>, strukturierte Verkabelung</w:t>
      </w:r>
    </w:p>
    <w:p w14:paraId="5BFDA6BB" w14:textId="03AFC193" w:rsidR="00115EA4" w:rsidRPr="007A6B30" w:rsidRDefault="00115EA4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  <w:r>
        <w:rPr>
          <w:rFonts w:ascii="Roboto Condensed Light" w:hAnsi="Roboto Condensed Light"/>
          <w:b/>
          <w:bCs/>
          <w:sz w:val="28"/>
          <w:szCs w:val="28"/>
        </w:rPr>
        <w:t>Wiederholungsaufgaben</w:t>
      </w:r>
    </w:p>
    <w:p w14:paraId="3BDE76E2" w14:textId="284611CF" w:rsidR="0035491B" w:rsidRPr="007A6B30" w:rsidRDefault="0035491B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</w:p>
    <w:p w14:paraId="29C07509" w14:textId="751CFFEE" w:rsidR="00A339FD" w:rsidRDefault="00A339FD" w:rsidP="00A339FD">
      <w:pPr>
        <w:rPr>
          <w:rFonts w:ascii="Roboto Condensed Light" w:hAnsi="Roboto Condensed Light"/>
        </w:rPr>
      </w:pPr>
    </w:p>
    <w:p w14:paraId="749331C9" w14:textId="77777777" w:rsidR="004510F5" w:rsidRPr="007A6B30" w:rsidRDefault="004510F5" w:rsidP="00A339FD">
      <w:pPr>
        <w:rPr>
          <w:rFonts w:ascii="Roboto Condensed Light" w:hAnsi="Roboto Condensed Light"/>
        </w:rPr>
      </w:pPr>
    </w:p>
    <w:p w14:paraId="588DA0D7" w14:textId="32F2EFCB" w:rsidR="006A2194" w:rsidRDefault="004C2F52" w:rsidP="00115EA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</w:t>
      </w:r>
      <w:r w:rsidRPr="00013412">
        <w:rPr>
          <w:rFonts w:ascii="Roboto Condensed Light" w:eastAsia="SimSun" w:hAnsi="Roboto Condensed Light"/>
          <w:i/>
          <w:iCs/>
          <w:color w:val="000000" w:themeColor="text1"/>
          <w:sz w:val="22"/>
          <w:szCs w:val="22"/>
        </w:rPr>
        <w:t>aktiven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Netzwerkkomponenten sind Ihnen bekannt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? Listen Sie diese 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tabellarisch 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>auf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, erläutern </w:t>
      </w:r>
      <w:r w:rsidR="0045453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knapp 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 Funktion 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>und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45453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nennen </w:t>
      </w:r>
      <w:r w:rsidR="00E50442">
        <w:rPr>
          <w:rFonts w:ascii="Roboto Condensed Light" w:eastAsia="SimSun" w:hAnsi="Roboto Condensed Light"/>
          <w:color w:val="000000" w:themeColor="text1"/>
          <w:sz w:val="22"/>
          <w:szCs w:val="22"/>
        </w:rPr>
        <w:t>technische Merkmale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621"/>
        <w:gridCol w:w="3296"/>
      </w:tblGrid>
      <w:tr w:rsidR="00632C58" w14:paraId="52ADB1C8" w14:textId="77777777" w:rsidTr="00632C58">
        <w:tc>
          <w:tcPr>
            <w:tcW w:w="2819" w:type="dxa"/>
          </w:tcPr>
          <w:p w14:paraId="69444D39" w14:textId="588C37E2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621" w:type="dxa"/>
          </w:tcPr>
          <w:p w14:paraId="7C53828F" w14:textId="53BBBFA9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Aufgabe/Funktion</w:t>
            </w:r>
          </w:p>
        </w:tc>
        <w:tc>
          <w:tcPr>
            <w:tcW w:w="3296" w:type="dxa"/>
          </w:tcPr>
          <w:p w14:paraId="2AC495A5" w14:textId="02210F7A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Technische Merkmale</w:t>
            </w:r>
          </w:p>
        </w:tc>
      </w:tr>
      <w:tr w:rsidR="00632C58" w14:paraId="37C29717" w14:textId="77777777" w:rsidTr="00632C58">
        <w:tc>
          <w:tcPr>
            <w:tcW w:w="2819" w:type="dxa"/>
          </w:tcPr>
          <w:p w14:paraId="6C8A3380" w14:textId="27DC8B4F" w:rsidR="00E50442" w:rsidRPr="009B2841" w:rsidRDefault="009B2841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Client</w:t>
            </w:r>
            <w:r w:rsidR="00F809F0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/Endgerät</w:t>
            </w:r>
          </w:p>
        </w:tc>
        <w:tc>
          <w:tcPr>
            <w:tcW w:w="3621" w:type="dxa"/>
          </w:tcPr>
          <w:p w14:paraId="0CE69A48" w14:textId="0F96FC74" w:rsidR="00E50442" w:rsidRPr="009B2841" w:rsidRDefault="00F809F0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Sendet und empfängt Daten</w:t>
            </w:r>
          </w:p>
        </w:tc>
        <w:tc>
          <w:tcPr>
            <w:tcW w:w="3296" w:type="dxa"/>
          </w:tcPr>
          <w:p w14:paraId="05B97B79" w14:textId="69EF1203" w:rsidR="00E50442" w:rsidRPr="009B2841" w:rsidRDefault="00FF1538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Art der Netzwerkkarte (NIC), Datenübertragungsrate</w:t>
            </w:r>
          </w:p>
        </w:tc>
      </w:tr>
      <w:tr w:rsidR="00632C58" w14:paraId="093C9147" w14:textId="77777777" w:rsidTr="00632C58">
        <w:tc>
          <w:tcPr>
            <w:tcW w:w="2819" w:type="dxa"/>
          </w:tcPr>
          <w:p w14:paraId="3F2B27CB" w14:textId="2889F39F" w:rsidR="00E50442" w:rsidRPr="009B2841" w:rsidRDefault="00FF1538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Switch</w:t>
            </w:r>
          </w:p>
        </w:tc>
        <w:tc>
          <w:tcPr>
            <w:tcW w:w="3621" w:type="dxa"/>
          </w:tcPr>
          <w:p w14:paraId="75A279CC" w14:textId="23631628" w:rsidR="00E50442" w:rsidRPr="009B2841" w:rsidRDefault="00FF1538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Leitet die empfangenen Daten an den </w:t>
            </w:r>
            <w:r w:rsidR="001A4451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angesprochenen Client weiter</w:t>
            </w:r>
            <w:r w:rsidR="001A4451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br/>
              <w:t>(oder an ein anderes Vermittlungsgerät)</w:t>
            </w:r>
          </w:p>
        </w:tc>
        <w:tc>
          <w:tcPr>
            <w:tcW w:w="3296" w:type="dxa"/>
          </w:tcPr>
          <w:p w14:paraId="75278C41" w14:textId="5C08DEC7" w:rsidR="00E50442" w:rsidRPr="009B2841" w:rsidRDefault="001A4451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Anzahl der Ports, Typ der Ports, Geschwindigkeit der Ports</w:t>
            </w:r>
          </w:p>
        </w:tc>
      </w:tr>
      <w:tr w:rsidR="00632C58" w:rsidRPr="00734921" w14:paraId="56FD6177" w14:textId="77777777" w:rsidTr="00632C58">
        <w:tc>
          <w:tcPr>
            <w:tcW w:w="2819" w:type="dxa"/>
          </w:tcPr>
          <w:p w14:paraId="739E076A" w14:textId="54D59CB1" w:rsidR="00E50442" w:rsidRPr="009B2841" w:rsidRDefault="001A4451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Access Point</w:t>
            </w:r>
          </w:p>
        </w:tc>
        <w:tc>
          <w:tcPr>
            <w:tcW w:w="3621" w:type="dxa"/>
          </w:tcPr>
          <w:p w14:paraId="108F574F" w14:textId="78FAB32E" w:rsidR="00E50442" w:rsidRPr="009B2841" w:rsidRDefault="001A4451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Verbindungsstelle zwischen Kabel-Netzwerk und Funk-Netzwerk</w:t>
            </w:r>
          </w:p>
        </w:tc>
        <w:tc>
          <w:tcPr>
            <w:tcW w:w="3296" w:type="dxa"/>
          </w:tcPr>
          <w:p w14:paraId="66153775" w14:textId="19FABAE4" w:rsidR="00477B93" w:rsidRPr="00477B93" w:rsidRDefault="001A4451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</w:pPr>
            <w:proofErr w:type="spellStart"/>
            <w:r w:rsidRPr="00477B93"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Funkstandard</w:t>
            </w:r>
            <w:proofErr w:type="spellEnd"/>
            <w:r w:rsidRPr="00477B93"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(802.11</w:t>
            </w:r>
            <w:r w:rsidR="00477B93" w:rsidRPr="00477B93"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a, b, g, n</w:t>
            </w:r>
            <w:r w:rsidR="00477B93"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77B93"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af</w:t>
            </w:r>
            <w:proofErr w:type="spellEnd"/>
            <w:proofErr w:type="gramStart"/>
            <w:r w:rsidR="00477B93"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, )</w:t>
            </w:r>
            <w:proofErr w:type="gramEnd"/>
          </w:p>
        </w:tc>
      </w:tr>
      <w:tr w:rsidR="00632C58" w:rsidRPr="00477B93" w14:paraId="194A30D7" w14:textId="77777777" w:rsidTr="00632C58">
        <w:tc>
          <w:tcPr>
            <w:tcW w:w="2819" w:type="dxa"/>
          </w:tcPr>
          <w:p w14:paraId="5190E387" w14:textId="306E1CAC" w:rsidR="00E50442" w:rsidRPr="00477B93" w:rsidRDefault="00477B93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Router</w:t>
            </w:r>
          </w:p>
        </w:tc>
        <w:tc>
          <w:tcPr>
            <w:tcW w:w="3621" w:type="dxa"/>
          </w:tcPr>
          <w:p w14:paraId="3E758EF4" w14:textId="49B44BA0" w:rsidR="00E50442" w:rsidRPr="00477B93" w:rsidRDefault="00477B93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 w:rsidRPr="00477B93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Verbindet/trennt Netzwerke mit-/v</w:t>
            </w: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oneinander.</w:t>
            </w: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br/>
              <w:t>Jede</w:t>
            </w:r>
            <w:r w:rsidR="00632C58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r Port entspricht einem Netzwerk</w:t>
            </w:r>
          </w:p>
        </w:tc>
        <w:tc>
          <w:tcPr>
            <w:tcW w:w="3296" w:type="dxa"/>
          </w:tcPr>
          <w:p w14:paraId="3EFA0979" w14:textId="70EC1B7C" w:rsidR="00E50442" w:rsidRPr="00477B93" w:rsidRDefault="00632C58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Anzahl der Ports, Typ der Ports, Geschwindigkeit der Ports</w:t>
            </w:r>
          </w:p>
        </w:tc>
      </w:tr>
      <w:tr w:rsidR="00632C58" w:rsidRPr="00477B93" w14:paraId="41B217A6" w14:textId="77777777" w:rsidTr="00632C58">
        <w:tc>
          <w:tcPr>
            <w:tcW w:w="2819" w:type="dxa"/>
          </w:tcPr>
          <w:p w14:paraId="4E405F54" w14:textId="77777777" w:rsidR="00E50442" w:rsidRPr="00477B93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621" w:type="dxa"/>
          </w:tcPr>
          <w:p w14:paraId="1695EE56" w14:textId="77777777" w:rsidR="00E50442" w:rsidRPr="00477B93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96" w:type="dxa"/>
          </w:tcPr>
          <w:p w14:paraId="10E52466" w14:textId="77777777" w:rsidR="00E50442" w:rsidRPr="00477B93" w:rsidRDefault="00E50442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2CE60C26" w14:textId="77777777" w:rsidR="00E50442" w:rsidRPr="00477B93" w:rsidRDefault="00E50442" w:rsidP="00E5044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228E24EB" w14:textId="44F64F8E" w:rsidR="00E50442" w:rsidRDefault="00013412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Führen Sie dieselbe Aufgabe für die Ihnen bekannten </w:t>
      </w:r>
      <w:r w:rsidRPr="00013412">
        <w:rPr>
          <w:rFonts w:ascii="Roboto Condensed Light" w:eastAsia="SimSun" w:hAnsi="Roboto Condensed Light"/>
          <w:i/>
          <w:iCs/>
          <w:color w:val="000000" w:themeColor="text1"/>
          <w:sz w:val="22"/>
          <w:szCs w:val="22"/>
        </w:rPr>
        <w:t>passiven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Netzwerkkomponenten durch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219"/>
        <w:gridCol w:w="3289"/>
        <w:gridCol w:w="3228"/>
      </w:tblGrid>
      <w:tr w:rsidR="00E50442" w14:paraId="064DBB63" w14:textId="77777777" w:rsidTr="004D4DAF">
        <w:tc>
          <w:tcPr>
            <w:tcW w:w="3219" w:type="dxa"/>
          </w:tcPr>
          <w:p w14:paraId="422AFEA0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289" w:type="dxa"/>
          </w:tcPr>
          <w:p w14:paraId="06770866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Aufgabe/Funktion</w:t>
            </w:r>
          </w:p>
        </w:tc>
        <w:tc>
          <w:tcPr>
            <w:tcW w:w="3228" w:type="dxa"/>
          </w:tcPr>
          <w:p w14:paraId="1F89D8C5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Technische Merkmale</w:t>
            </w:r>
          </w:p>
        </w:tc>
      </w:tr>
      <w:tr w:rsidR="00E50442" w14:paraId="49943E78" w14:textId="77777777" w:rsidTr="004D4DAF">
        <w:tc>
          <w:tcPr>
            <w:tcW w:w="3219" w:type="dxa"/>
          </w:tcPr>
          <w:p w14:paraId="6F1A72D2" w14:textId="34EC3ABC" w:rsidR="00E50442" w:rsidRPr="00632C58" w:rsidRDefault="004D4DAF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Patchkabel</w:t>
            </w:r>
          </w:p>
        </w:tc>
        <w:tc>
          <w:tcPr>
            <w:tcW w:w="3289" w:type="dxa"/>
          </w:tcPr>
          <w:p w14:paraId="64B3C26C" w14:textId="0440C99F" w:rsidR="00E50442" w:rsidRPr="00632C58" w:rsidRDefault="004D4DAF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Verbindet Endgerät </w:t>
            </w:r>
            <w:r w:rsidR="00B674AE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mit Datendose oder Patchpanel mit Switch</w:t>
            </w:r>
          </w:p>
        </w:tc>
        <w:tc>
          <w:tcPr>
            <w:tcW w:w="3228" w:type="dxa"/>
          </w:tcPr>
          <w:p w14:paraId="5F3684DF" w14:textId="0435BAFF" w:rsidR="00E50442" w:rsidRPr="00632C58" w:rsidRDefault="00B674AE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Einfach/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doppel</w:t>
            </w:r>
            <w:proofErr w:type="spellEnd"/>
            <w:r w:rsidR="00E52469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, Kategorie (Cat 6, Cat 7 – muss zum Kabel passen)</w:t>
            </w:r>
          </w:p>
        </w:tc>
      </w:tr>
      <w:tr w:rsidR="002671F4" w14:paraId="3C28EAA5" w14:textId="77777777" w:rsidTr="004D4DAF">
        <w:tc>
          <w:tcPr>
            <w:tcW w:w="3219" w:type="dxa"/>
          </w:tcPr>
          <w:p w14:paraId="0B39CA21" w14:textId="566559F1" w:rsidR="002671F4" w:rsidRDefault="002671F4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Datendose</w:t>
            </w:r>
          </w:p>
        </w:tc>
        <w:tc>
          <w:tcPr>
            <w:tcW w:w="3289" w:type="dxa"/>
          </w:tcPr>
          <w:p w14:paraId="430C1A6C" w14:textId="21C9A629" w:rsidR="002671F4" w:rsidRDefault="00787261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Stellt Ende des Wandkabels im Raum dar</w:t>
            </w:r>
          </w:p>
        </w:tc>
        <w:tc>
          <w:tcPr>
            <w:tcW w:w="3228" w:type="dxa"/>
          </w:tcPr>
          <w:p w14:paraId="425E712F" w14:textId="48A1C1C9" w:rsidR="002671F4" w:rsidRDefault="00787261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Cat-Standard (muss zum Kabel passen)</w:t>
            </w:r>
          </w:p>
        </w:tc>
      </w:tr>
      <w:tr w:rsidR="00E224FB" w14:paraId="5B158B48" w14:textId="77777777" w:rsidTr="004D4DAF">
        <w:tc>
          <w:tcPr>
            <w:tcW w:w="3219" w:type="dxa"/>
          </w:tcPr>
          <w:p w14:paraId="44403634" w14:textId="05B11541" w:rsidR="00E224FB" w:rsidRDefault="00E224FB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Verlegekabel</w:t>
            </w:r>
            <w:proofErr w:type="spellEnd"/>
          </w:p>
        </w:tc>
        <w:tc>
          <w:tcPr>
            <w:tcW w:w="3289" w:type="dxa"/>
          </w:tcPr>
          <w:p w14:paraId="6E6C376A" w14:textId="567464CE" w:rsidR="00E224FB" w:rsidRDefault="00E224FB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Verbindet Datendose mit Patchpanel</w:t>
            </w:r>
          </w:p>
        </w:tc>
        <w:tc>
          <w:tcPr>
            <w:tcW w:w="3228" w:type="dxa"/>
          </w:tcPr>
          <w:p w14:paraId="4896C522" w14:textId="261E383A" w:rsidR="00E224FB" w:rsidRDefault="00E224FB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Länge (meist Meterware</w:t>
            </w:r>
            <w:r w:rsidR="004E6252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nach Bedarf zugeschnitten),</w:t>
            </w:r>
            <w:r w:rsidR="004E6252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br/>
              <w:t>Cat-Standard (muss zu Datendose/Patchpanel passen)</w:t>
            </w:r>
          </w:p>
        </w:tc>
      </w:tr>
      <w:tr w:rsidR="004D4DAF" w14:paraId="3E958759" w14:textId="77777777" w:rsidTr="004D4DAF">
        <w:tc>
          <w:tcPr>
            <w:tcW w:w="3219" w:type="dxa"/>
          </w:tcPr>
          <w:p w14:paraId="572D6B2B" w14:textId="6640C399" w:rsidR="004D4DAF" w:rsidRPr="00632C58" w:rsidRDefault="00E52469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Patchpanel</w:t>
            </w:r>
          </w:p>
        </w:tc>
        <w:tc>
          <w:tcPr>
            <w:tcW w:w="3289" w:type="dxa"/>
          </w:tcPr>
          <w:p w14:paraId="047527D7" w14:textId="40C3742E" w:rsidR="004D4DAF" w:rsidRPr="00632C58" w:rsidRDefault="00450442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Gegenstück der Datendosen im Etagenverteiler. Viele Anschlüsse auf kleinem Raum</w:t>
            </w:r>
          </w:p>
        </w:tc>
        <w:tc>
          <w:tcPr>
            <w:tcW w:w="3228" w:type="dxa"/>
          </w:tcPr>
          <w:p w14:paraId="1D862711" w14:textId="5FC684D5" w:rsidR="004D4DAF" w:rsidRPr="00632C58" w:rsidRDefault="00450442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Anzahl der Ports, Cat-Standard (muss zum Kabel passen)</w:t>
            </w:r>
          </w:p>
        </w:tc>
      </w:tr>
      <w:tr w:rsidR="004D4DAF" w14:paraId="113BC85E" w14:textId="77777777" w:rsidTr="004D4DAF">
        <w:tc>
          <w:tcPr>
            <w:tcW w:w="3219" w:type="dxa"/>
          </w:tcPr>
          <w:p w14:paraId="097648D0" w14:textId="6C3C1AB0" w:rsidR="004D4DAF" w:rsidRPr="00632C58" w:rsidRDefault="00496582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Kabelkanal</w:t>
            </w:r>
          </w:p>
        </w:tc>
        <w:tc>
          <w:tcPr>
            <w:tcW w:w="3289" w:type="dxa"/>
          </w:tcPr>
          <w:p w14:paraId="19D4011F" w14:textId="5F8F7F37" w:rsidR="004D4DAF" w:rsidRPr="00632C58" w:rsidRDefault="002A54C3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Verdeckt und schützt Wandkabel innerhalb eines Raums</w:t>
            </w:r>
          </w:p>
        </w:tc>
        <w:tc>
          <w:tcPr>
            <w:tcW w:w="3228" w:type="dxa"/>
          </w:tcPr>
          <w:p w14:paraId="36AF561D" w14:textId="77777777" w:rsidR="004D4DAF" w:rsidRDefault="002A54C3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Länge (meist Meterware)</w:t>
            </w:r>
          </w:p>
          <w:p w14:paraId="753BC685" w14:textId="135FF087" w:rsidR="002A54C3" w:rsidRPr="00632C58" w:rsidRDefault="002A54C3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Breite/Höhe</w:t>
            </w:r>
          </w:p>
        </w:tc>
      </w:tr>
      <w:tr w:rsidR="004D4DAF" w14:paraId="22A32C6D" w14:textId="77777777" w:rsidTr="004D4DAF">
        <w:tc>
          <w:tcPr>
            <w:tcW w:w="3219" w:type="dxa"/>
          </w:tcPr>
          <w:p w14:paraId="3D826EED" w14:textId="705F145A" w:rsidR="004D4DAF" w:rsidRPr="00632C58" w:rsidRDefault="002A54C3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Wandschrank</w:t>
            </w:r>
          </w:p>
        </w:tc>
        <w:tc>
          <w:tcPr>
            <w:tcW w:w="3289" w:type="dxa"/>
          </w:tcPr>
          <w:p w14:paraId="4FE65D74" w14:textId="0BBC523F" w:rsidR="004D4DAF" w:rsidRPr="00632C58" w:rsidRDefault="002A54C3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Aufnahme aller Komponenten im Anschlussraum</w:t>
            </w:r>
            <w:r w:rsidR="002423C1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(Verteilerraum)</w:t>
            </w:r>
          </w:p>
        </w:tc>
        <w:tc>
          <w:tcPr>
            <w:tcW w:w="3228" w:type="dxa"/>
          </w:tcPr>
          <w:p w14:paraId="539BFF6F" w14:textId="020B5CD5" w:rsidR="004D4DAF" w:rsidRPr="00632C58" w:rsidRDefault="002423C1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Breite (meist 19“), Höhe, Tiefe</w:t>
            </w:r>
          </w:p>
        </w:tc>
      </w:tr>
      <w:tr w:rsidR="00036E29" w14:paraId="087F8E4E" w14:textId="77777777" w:rsidTr="00BA14D6">
        <w:tc>
          <w:tcPr>
            <w:tcW w:w="9736" w:type="dxa"/>
            <w:gridSpan w:val="3"/>
          </w:tcPr>
          <w:p w14:paraId="63171B4F" w14:textId="0ABC43B0" w:rsidR="00036E29" w:rsidRPr="00632C58" w:rsidRDefault="00036E29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Anmerkung: Der Cat-Standard </w:t>
            </w:r>
            <w:r w:rsidR="00F945A1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muss entsprechend der maximalen Übertragungsrate gewählt werden. Alternativ zu</w:t>
            </w:r>
            <w:r w:rsidR="00906A52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den oben aufgeführten Twisted Pair-Medien sind auch Glasfaserkabel (LWL) mit entsprechen</w:t>
            </w:r>
            <w:r w:rsidR="00496582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d</w:t>
            </w:r>
            <w:r w:rsidR="00906A52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en technischen Merkmalen möglich.</w:t>
            </w:r>
          </w:p>
        </w:tc>
      </w:tr>
    </w:tbl>
    <w:p w14:paraId="2082E954" w14:textId="77777777" w:rsidR="00E50442" w:rsidRDefault="00E50442" w:rsidP="00E5044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75325906" w14:textId="174FCF20" w:rsidR="006A2D71" w:rsidRDefault="00D55E2B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Welche</w:t>
      </w:r>
      <w:r w:rsidR="008A2B26"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r Typ</w:t>
      </w:r>
      <w:r w:rsidR="00647798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/ welche Typen</w:t>
      </w:r>
      <w:r w:rsidR="008A2B26"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von Twisted Pair-Kabel e</w:t>
      </w:r>
      <w:r w:rsid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ignet sich für d</w:t>
      </w:r>
      <w:r w:rsidR="00867D44">
        <w:rPr>
          <w:rFonts w:ascii="Roboto Condensed Light" w:eastAsia="SimSun" w:hAnsi="Roboto Condensed Light"/>
          <w:color w:val="000000" w:themeColor="text1"/>
          <w:sz w:val="22"/>
          <w:szCs w:val="22"/>
        </w:rPr>
        <w:t>as</w:t>
      </w:r>
      <w:r w:rsid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angegebene Kommunikations</w:t>
      </w:r>
      <w:r w:rsidR="00867D44">
        <w:rPr>
          <w:rFonts w:ascii="Roboto Condensed Light" w:eastAsia="SimSun" w:hAnsi="Roboto Condensed Light"/>
          <w:color w:val="000000" w:themeColor="text1"/>
          <w:sz w:val="22"/>
          <w:szCs w:val="22"/>
        </w:rPr>
        <w:t>szenario?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3373"/>
      </w:tblGrid>
      <w:tr w:rsidR="00671D32" w14:paraId="42116D41" w14:textId="77777777" w:rsidTr="00C85BE7">
        <w:tc>
          <w:tcPr>
            <w:tcW w:w="6363" w:type="dxa"/>
          </w:tcPr>
          <w:p w14:paraId="3DBFC0A1" w14:textId="2BC40B25" w:rsidR="00671D32" w:rsidRDefault="00C85BE7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„Normale“ Netzwerkkommunikation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 auf der Etage</w:t>
            </w: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, max. 100 m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, 1 </w:t>
            </w:r>
            <w:proofErr w:type="spellStart"/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Gbps</w:t>
            </w:r>
            <w:proofErr w:type="spellEnd"/>
          </w:p>
        </w:tc>
        <w:tc>
          <w:tcPr>
            <w:tcW w:w="3373" w:type="dxa"/>
          </w:tcPr>
          <w:p w14:paraId="004DC1D3" w14:textId="6F796B3A" w:rsidR="00671D32" w:rsidRPr="0018677D" w:rsidRDefault="0018677D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Cat 6, Cat 7</w:t>
            </w:r>
          </w:p>
        </w:tc>
      </w:tr>
      <w:tr w:rsidR="00671D32" w14:paraId="133D4159" w14:textId="77777777" w:rsidTr="00C85BE7">
        <w:tc>
          <w:tcPr>
            <w:tcW w:w="6363" w:type="dxa"/>
          </w:tcPr>
          <w:p w14:paraId="319939E5" w14:textId="299C93A7" w:rsidR="00671D32" w:rsidRDefault="00A54525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Anschluss eines Datenbankservers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 an den Abteilungsswitch</w:t>
            </w: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, 10 </w:t>
            </w:r>
            <w:proofErr w:type="spellStart"/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Gbps</w:t>
            </w:r>
            <w:proofErr w:type="spellEnd"/>
          </w:p>
        </w:tc>
        <w:tc>
          <w:tcPr>
            <w:tcW w:w="3373" w:type="dxa"/>
          </w:tcPr>
          <w:p w14:paraId="5E4EE1E7" w14:textId="34CE03B8" w:rsidR="00671D32" w:rsidRPr="0018677D" w:rsidRDefault="0018677D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Cat 7</w:t>
            </w:r>
          </w:p>
        </w:tc>
      </w:tr>
      <w:tr w:rsidR="00671D32" w14:paraId="45917574" w14:textId="77777777" w:rsidTr="00C85BE7">
        <w:tc>
          <w:tcPr>
            <w:tcW w:w="6363" w:type="dxa"/>
          </w:tcPr>
          <w:p w14:paraId="3000B26C" w14:textId="7C55B046" w:rsidR="00671D32" w:rsidRDefault="00744035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Telefon</w:t>
            </w:r>
            <w:r w:rsidR="0018677D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verkabelung, mehrere 100 m</w:t>
            </w:r>
          </w:p>
        </w:tc>
        <w:tc>
          <w:tcPr>
            <w:tcW w:w="3373" w:type="dxa"/>
          </w:tcPr>
          <w:p w14:paraId="25C9B0D4" w14:textId="2A81124A" w:rsidR="00671D32" w:rsidRPr="0018677D" w:rsidRDefault="00081CA7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Cat 3, Cat 6</w:t>
            </w:r>
          </w:p>
        </w:tc>
      </w:tr>
    </w:tbl>
    <w:p w14:paraId="6BC9CF3F" w14:textId="77777777" w:rsidR="00867D44" w:rsidRPr="008A2B26" w:rsidRDefault="00867D44" w:rsidP="00FD7596">
      <w:pPr>
        <w:tabs>
          <w:tab w:val="right" w:pos="10065"/>
        </w:tabs>
        <w:autoSpaceDE w:val="0"/>
        <w:autoSpaceDN w:val="0"/>
        <w:adjustRightInd w:val="0"/>
        <w:spacing w:after="12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2E4CE9C9" w14:textId="358D483E" w:rsidR="00D01F34" w:rsidRDefault="00D01F34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</w:t>
      </w: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Patchkabelart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ist für die Verbindung der angegebenen Geräte geeignet?</w:t>
      </w:r>
    </w:p>
    <w:p w14:paraId="08195369" w14:textId="3507BB94" w:rsidR="00D01F34" w:rsidRDefault="00D01F34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PC – PC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9330F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</w:t>
      </w:r>
      <w:proofErr w:type="gramStart"/>
      <w:r w:rsidR="009330F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spellStart"/>
      <w:proofErr w:type="gramEnd"/>
      <w:r w:rsidR="00E66AA9">
        <w:rPr>
          <w:rFonts w:ascii="Roboto Condensed Light" w:eastAsia="SimSun" w:hAnsi="Roboto Condensed Light"/>
          <w:color w:val="0000FF"/>
          <w:sz w:val="22"/>
          <w:szCs w:val="22"/>
        </w:rPr>
        <w:t>cross-over</w:t>
      </w:r>
      <w:proofErr w:type="spellEnd"/>
    </w:p>
    <w:p w14:paraId="5B78B4D9" w14:textId="67239BE6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PC - Switch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  <w:r w:rsidR="00E66AA9" w:rsidRPr="00E66AA9">
        <w:rPr>
          <w:rFonts w:ascii="Roboto Condensed Light" w:eastAsia="SimSun" w:hAnsi="Roboto Condensed Light"/>
          <w:color w:val="0000FF"/>
          <w:sz w:val="22"/>
          <w:szCs w:val="22"/>
        </w:rPr>
        <w:t xml:space="preserve"> </w:t>
      </w:r>
      <w:proofErr w:type="spellStart"/>
      <w:r w:rsidR="00FD7596">
        <w:rPr>
          <w:rFonts w:ascii="Roboto Condensed Light" w:eastAsia="SimSun" w:hAnsi="Roboto Condensed Light"/>
          <w:color w:val="0000FF"/>
          <w:sz w:val="22"/>
          <w:szCs w:val="22"/>
        </w:rPr>
        <w:t>s</w:t>
      </w:r>
      <w:r w:rsidR="00E66AA9">
        <w:rPr>
          <w:rFonts w:ascii="Roboto Condensed Light" w:eastAsia="SimSun" w:hAnsi="Roboto Condensed Light"/>
          <w:color w:val="0000FF"/>
          <w:sz w:val="22"/>
          <w:szCs w:val="22"/>
        </w:rPr>
        <w:t>traight</w:t>
      </w:r>
      <w:proofErr w:type="spellEnd"/>
      <w:r w:rsidR="00E66AA9">
        <w:rPr>
          <w:rFonts w:ascii="Roboto Condensed Light" w:eastAsia="SimSun" w:hAnsi="Roboto Condensed Light"/>
          <w:color w:val="0000FF"/>
          <w:sz w:val="22"/>
          <w:szCs w:val="22"/>
        </w:rPr>
        <w:t xml:space="preserve"> </w:t>
      </w:r>
      <w:proofErr w:type="spellStart"/>
      <w:r w:rsidR="00E66AA9">
        <w:rPr>
          <w:rFonts w:ascii="Roboto Condensed Light" w:eastAsia="SimSun" w:hAnsi="Roboto Condensed Light"/>
          <w:color w:val="0000FF"/>
          <w:sz w:val="22"/>
          <w:szCs w:val="22"/>
        </w:rPr>
        <w:t>through</w:t>
      </w:r>
      <w:proofErr w:type="spellEnd"/>
    </w:p>
    <w:p w14:paraId="4481C861" w14:textId="0F18EE2A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Router - PC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  <w:r w:rsidR="00E66AA9" w:rsidRPr="00E66AA9">
        <w:rPr>
          <w:rFonts w:ascii="Roboto Condensed Light" w:eastAsia="SimSun" w:hAnsi="Roboto Condensed Light"/>
          <w:color w:val="0000FF"/>
          <w:sz w:val="22"/>
          <w:szCs w:val="22"/>
        </w:rPr>
        <w:t xml:space="preserve"> </w:t>
      </w:r>
      <w:proofErr w:type="spellStart"/>
      <w:r w:rsidR="00E66AA9">
        <w:rPr>
          <w:rFonts w:ascii="Roboto Condensed Light" w:eastAsia="SimSun" w:hAnsi="Roboto Condensed Light"/>
          <w:color w:val="0000FF"/>
          <w:sz w:val="22"/>
          <w:szCs w:val="22"/>
        </w:rPr>
        <w:t>cross-over</w:t>
      </w:r>
      <w:proofErr w:type="spellEnd"/>
    </w:p>
    <w:p w14:paraId="0244478A" w14:textId="175C9E5A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Router - Router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  <w:r w:rsidR="00E66AA9" w:rsidRPr="00E66AA9">
        <w:rPr>
          <w:rFonts w:ascii="Roboto Condensed Light" w:eastAsia="SimSun" w:hAnsi="Roboto Condensed Light"/>
          <w:color w:val="0000FF"/>
          <w:sz w:val="22"/>
          <w:szCs w:val="22"/>
        </w:rPr>
        <w:t xml:space="preserve"> </w:t>
      </w:r>
      <w:proofErr w:type="spellStart"/>
      <w:r w:rsidR="00E66AA9">
        <w:rPr>
          <w:rFonts w:ascii="Roboto Condensed Light" w:eastAsia="SimSun" w:hAnsi="Roboto Condensed Light"/>
          <w:color w:val="0000FF"/>
          <w:sz w:val="22"/>
          <w:szCs w:val="22"/>
        </w:rPr>
        <w:t>cross-over</w:t>
      </w:r>
      <w:proofErr w:type="spellEnd"/>
    </w:p>
    <w:p w14:paraId="282CC60E" w14:textId="77777777" w:rsidR="00FD7596" w:rsidRPr="00FD7596" w:rsidRDefault="009330F3" w:rsidP="00FD759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</w:pP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>Switch - Switch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ab/>
        <w:t>…………………………………….</w:t>
      </w:r>
      <w:r w:rsidR="00E66AA9" w:rsidRPr="00FD7596">
        <w:rPr>
          <w:rFonts w:ascii="Roboto Condensed Light" w:eastAsia="SimSun" w:hAnsi="Roboto Condensed Light"/>
          <w:color w:val="0000FF"/>
          <w:sz w:val="22"/>
          <w:szCs w:val="22"/>
          <w:lang w:val="en-US"/>
        </w:rPr>
        <w:t xml:space="preserve"> cross-over</w:t>
      </w:r>
    </w:p>
    <w:p w14:paraId="4EBA6357" w14:textId="6C745418" w:rsidR="009330F3" w:rsidRPr="00FD7596" w:rsidRDefault="00FD7596" w:rsidP="00FD759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>Router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 xml:space="preserve"> - Switch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ab/>
        <w:t>…………………………………….</w:t>
      </w:r>
      <w:r w:rsidRPr="00FD7596">
        <w:rPr>
          <w:rFonts w:ascii="Roboto Condensed Light" w:eastAsia="SimSun" w:hAnsi="Roboto Condensed Light"/>
          <w:color w:val="0000FF"/>
          <w:sz w:val="22"/>
          <w:szCs w:val="22"/>
          <w:lang w:val="en-US"/>
        </w:rPr>
        <w:t xml:space="preserve"> </w:t>
      </w:r>
      <w:proofErr w:type="spellStart"/>
      <w:r>
        <w:rPr>
          <w:rFonts w:ascii="Roboto Condensed Light" w:eastAsia="SimSun" w:hAnsi="Roboto Condensed Light"/>
          <w:color w:val="0000FF"/>
          <w:sz w:val="22"/>
          <w:szCs w:val="22"/>
        </w:rPr>
        <w:t>straight</w:t>
      </w:r>
      <w:proofErr w:type="spellEnd"/>
      <w:r>
        <w:rPr>
          <w:rFonts w:ascii="Roboto Condensed Light" w:eastAsia="SimSun" w:hAnsi="Roboto Condensed Light"/>
          <w:color w:val="0000FF"/>
          <w:sz w:val="22"/>
          <w:szCs w:val="22"/>
        </w:rPr>
        <w:t xml:space="preserve"> </w:t>
      </w:r>
      <w:proofErr w:type="spellStart"/>
      <w:r>
        <w:rPr>
          <w:rFonts w:ascii="Roboto Condensed Light" w:eastAsia="SimSun" w:hAnsi="Roboto Condensed Light"/>
          <w:color w:val="0000FF"/>
          <w:sz w:val="22"/>
          <w:szCs w:val="22"/>
        </w:rPr>
        <w:t>through</w:t>
      </w:r>
      <w:proofErr w:type="spellEnd"/>
    </w:p>
    <w:p w14:paraId="667FA415" w14:textId="37ED867B" w:rsidR="00766EEB" w:rsidRDefault="00081CA7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Ein W-LAN-Access Point </w:t>
      </w:r>
      <w:r w:rsidR="002000AD" w:rsidRP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kommuniziert mi</w:t>
      </w:r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t 2,5 </w:t>
      </w:r>
      <w:proofErr w:type="spellStart"/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Gbps</w:t>
      </w:r>
      <w:proofErr w:type="spellEnd"/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. Geben Sie diese Datenübertragungsrate in</w:t>
      </w:r>
    </w:p>
    <w:p w14:paraId="0517A24B" w14:textId="033DACA7" w:rsidR="002000AD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bps (Bit/s)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</w:t>
      </w:r>
      <w:proofErr w:type="gramStart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. </w:t>
      </w:r>
      <w:r w:rsidR="000F077C">
        <w:rPr>
          <w:rFonts w:ascii="Roboto Condensed Light" w:eastAsia="SimSun" w:hAnsi="Roboto Condensed Light"/>
          <w:color w:val="0000FF"/>
          <w:sz w:val="22"/>
          <w:szCs w:val="22"/>
        </w:rPr>
        <w:t>2 500 000 000 bps</w:t>
      </w:r>
    </w:p>
    <w:p w14:paraId="4CDEAFDA" w14:textId="075480C0" w:rsidR="00CA1877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kbps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(Kilobit/s)</w:t>
      </w:r>
      <w:r w:rsidR="009F7E23" w:rsidRP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</w:t>
      </w:r>
      <w:proofErr w:type="gramStart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="000F077C">
        <w:rPr>
          <w:rFonts w:ascii="Roboto Condensed Light" w:eastAsia="SimSun" w:hAnsi="Roboto Condensed Light"/>
          <w:color w:val="0000FF"/>
          <w:sz w:val="22"/>
          <w:szCs w:val="22"/>
        </w:rPr>
        <w:t xml:space="preserve">2 500 000 </w:t>
      </w:r>
      <w:proofErr w:type="spellStart"/>
      <w:r w:rsidR="000F077C">
        <w:rPr>
          <w:rFonts w:ascii="Roboto Condensed Light" w:eastAsia="SimSun" w:hAnsi="Roboto Condensed Light"/>
          <w:color w:val="0000FF"/>
          <w:sz w:val="22"/>
          <w:szCs w:val="22"/>
        </w:rPr>
        <w:t>kbps</w:t>
      </w:r>
      <w:proofErr w:type="spellEnd"/>
    </w:p>
    <w:p w14:paraId="2037D46C" w14:textId="30AF2F68" w:rsidR="00CA1877" w:rsidRPr="00CA1877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mbps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(Megabit/s)</w:t>
      </w:r>
      <w:r w:rsidR="009F7E23" w:rsidRP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</w:t>
      </w:r>
      <w:proofErr w:type="gramStart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="009F7E23">
        <w:rPr>
          <w:rFonts w:ascii="Roboto Condensed Light" w:eastAsia="SimSun" w:hAnsi="Roboto Condensed Light"/>
          <w:color w:val="0000FF"/>
          <w:sz w:val="22"/>
          <w:szCs w:val="22"/>
        </w:rPr>
        <w:t xml:space="preserve"> </w:t>
      </w:r>
      <w:r w:rsidR="000F077C">
        <w:rPr>
          <w:rFonts w:ascii="Roboto Condensed Light" w:eastAsia="SimSun" w:hAnsi="Roboto Condensed Light"/>
          <w:color w:val="0000FF"/>
          <w:sz w:val="22"/>
          <w:szCs w:val="22"/>
        </w:rPr>
        <w:t>2 500 Mbps</w:t>
      </w:r>
    </w:p>
    <w:p w14:paraId="357613B9" w14:textId="06CEB8FE" w:rsidR="00FA7E6D" w:rsidRDefault="002A1AA5" w:rsidP="00FA7E6D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Ein Netzwerk </w:t>
      </w:r>
      <w:r w:rsidR="00025AA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wird mittels Cat </w:t>
      </w:r>
      <w:r w:rsidR="009D00EF">
        <w:rPr>
          <w:rFonts w:ascii="Roboto Condensed Light" w:eastAsia="SimSun" w:hAnsi="Roboto Condensed Light"/>
          <w:color w:val="000000" w:themeColor="text1"/>
          <w:sz w:val="22"/>
          <w:szCs w:val="22"/>
        </w:rPr>
        <w:t>6a</w:t>
      </w:r>
      <w:r w:rsidR="00025AA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-Verkabelung </w:t>
      </w:r>
      <w:r w:rsidR="00F23BA1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und passender Komponenten </w:t>
      </w:r>
      <w:r w:rsidR="00025AA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aufgebaut. </w:t>
      </w:r>
      <w:r w:rsid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Für die</w:t>
      </w:r>
      <w:r w:rsidR="00025AA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Übertragung einer 2,5 G</w:t>
      </w:r>
      <w:r w:rsidR="00A8104D">
        <w:rPr>
          <w:rFonts w:ascii="Roboto Condensed Light" w:eastAsia="SimSun" w:hAnsi="Roboto Condensed Light"/>
          <w:color w:val="000000" w:themeColor="text1"/>
          <w:sz w:val="22"/>
          <w:szCs w:val="22"/>
        </w:rPr>
        <w:t>i</w:t>
      </w:r>
      <w:bookmarkStart w:id="0" w:name="_GoBack"/>
      <w:bookmarkEnd w:id="0"/>
      <w:r w:rsidR="00734921">
        <w:rPr>
          <w:rFonts w:ascii="Roboto Condensed Light" w:eastAsia="SimSun" w:hAnsi="Roboto Condensed Light"/>
          <w:color w:val="000000" w:themeColor="text1"/>
          <w:sz w:val="22"/>
          <w:szCs w:val="22"/>
        </w:rPr>
        <w:t>BiB</w:t>
      </w:r>
      <w:r w:rsidR="000E7C5E">
        <w:rPr>
          <w:rFonts w:ascii="Roboto Condensed Light" w:eastAsia="SimSun" w:hAnsi="Roboto Condensed Light"/>
          <w:color w:val="000000" w:themeColor="text1"/>
          <w:sz w:val="22"/>
          <w:szCs w:val="22"/>
        </w:rPr>
        <w:t>yte großen Datei</w:t>
      </w:r>
      <w:r w:rsidR="002A781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(insgesamt </w:t>
      </w:r>
      <w:r w:rsidR="00436921"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21</w:t>
      </w:r>
      <w:r w:rsid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="00436921"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474</w:t>
      </w:r>
      <w:r w:rsid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="00436921"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836</w:t>
      </w:r>
      <w:r w:rsid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="00436921"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480</w:t>
      </w:r>
      <w:r w:rsid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Bits) wird eine Übertragungs</w:t>
      </w:r>
      <w:r w:rsidR="00C76BF0">
        <w:rPr>
          <w:rFonts w:ascii="Roboto Condensed Light" w:eastAsia="SimSun" w:hAnsi="Roboto Condensed Light"/>
          <w:color w:val="000000" w:themeColor="text1"/>
          <w:sz w:val="22"/>
          <w:szCs w:val="22"/>
        </w:rPr>
        <w:t>zeit</w:t>
      </w:r>
      <w:r w:rsidR="00FA7E6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von 39 Sekunden gemessen.</w:t>
      </w:r>
      <w:r w:rsidR="00FA7E6D">
        <w:rPr>
          <w:rFonts w:ascii="Roboto Condensed Light" w:eastAsia="SimSun" w:hAnsi="Roboto Condensed Light"/>
          <w:color w:val="000000" w:themeColor="text1"/>
          <w:sz w:val="22"/>
          <w:szCs w:val="22"/>
        </w:rPr>
        <w:br/>
        <w:t xml:space="preserve">Geben Sie die </w:t>
      </w:r>
      <w:r w:rsidR="008928A9">
        <w:rPr>
          <w:rFonts w:ascii="Roboto Condensed Light" w:eastAsia="SimSun" w:hAnsi="Roboto Condensed Light"/>
          <w:color w:val="000000" w:themeColor="text1"/>
          <w:sz w:val="22"/>
          <w:szCs w:val="22"/>
        </w:rPr>
        <w:t>B</w:t>
      </w:r>
      <w:r w:rsidR="00FA7E6D">
        <w:rPr>
          <w:rFonts w:ascii="Roboto Condensed Light" w:eastAsia="SimSun" w:hAnsi="Roboto Condensed Light"/>
          <w:color w:val="000000" w:themeColor="text1"/>
          <w:sz w:val="22"/>
          <w:szCs w:val="22"/>
        </w:rPr>
        <w:t>andbreite und d</w:t>
      </w:r>
      <w:r w:rsidR="008928A9">
        <w:rPr>
          <w:rFonts w:ascii="Roboto Condensed Light" w:eastAsia="SimSun" w:hAnsi="Roboto Condensed Light"/>
          <w:color w:val="000000" w:themeColor="text1"/>
          <w:sz w:val="22"/>
          <w:szCs w:val="22"/>
        </w:rPr>
        <w:t>en Durchsatz der Kommunikation an. (Rechenweg</w:t>
      </w:r>
      <w:r w:rsidR="00935908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angeben)</w:t>
      </w:r>
    </w:p>
    <w:p w14:paraId="5A4AF6C1" w14:textId="48D14AAD" w:rsidR="00935908" w:rsidRDefault="00935908" w:rsidP="00935908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 w:rsidRPr="00935908">
        <w:rPr>
          <w:rFonts w:ascii="Roboto Condensed Light" w:eastAsia="SimSun" w:hAnsi="Roboto Condensed Light"/>
          <w:color w:val="0000FF"/>
          <w:sz w:val="22"/>
          <w:szCs w:val="22"/>
        </w:rPr>
        <w:t>Cat</w:t>
      </w:r>
      <w:r>
        <w:rPr>
          <w:rFonts w:ascii="Roboto Condensed Light" w:eastAsia="SimSun" w:hAnsi="Roboto Condensed Light"/>
          <w:color w:val="0000FF"/>
          <w:sz w:val="22"/>
          <w:szCs w:val="22"/>
        </w:rPr>
        <w:t xml:space="preserve"> 6a unterstützt </w:t>
      </w:r>
      <w:r w:rsidR="00F23BA1">
        <w:rPr>
          <w:rFonts w:ascii="Roboto Condensed Light" w:eastAsia="SimSun" w:hAnsi="Roboto Condensed Light"/>
          <w:color w:val="0000FF"/>
          <w:sz w:val="22"/>
          <w:szCs w:val="22"/>
        </w:rPr>
        <w:t xml:space="preserve">1 </w:t>
      </w:r>
      <w:proofErr w:type="spellStart"/>
      <w:r w:rsidR="00F23BA1">
        <w:rPr>
          <w:rFonts w:ascii="Roboto Condensed Light" w:eastAsia="SimSun" w:hAnsi="Roboto Condensed Light"/>
          <w:color w:val="0000FF"/>
          <w:sz w:val="22"/>
          <w:szCs w:val="22"/>
        </w:rPr>
        <w:t>Gbps</w:t>
      </w:r>
      <w:proofErr w:type="spellEnd"/>
      <w:r w:rsidR="00F23BA1">
        <w:rPr>
          <w:rFonts w:ascii="Roboto Condensed Light" w:eastAsia="SimSun" w:hAnsi="Roboto Condensed Light"/>
          <w:color w:val="0000FF"/>
          <w:sz w:val="22"/>
          <w:szCs w:val="22"/>
        </w:rPr>
        <w:t xml:space="preserve">-Kommunikation. </w:t>
      </w:r>
      <w:r w:rsidR="00F23BA1" w:rsidRPr="00F23BA1">
        <w:rPr>
          <w:rFonts w:ascii="Wingdings" w:eastAsia="Wingdings" w:hAnsi="Wingdings" w:cs="Wingdings"/>
          <w:color w:val="0000FF"/>
          <w:sz w:val="22"/>
          <w:szCs w:val="22"/>
        </w:rPr>
        <w:sym w:font="Wingdings" w:char="F0E0"/>
      </w:r>
      <w:r w:rsidR="00F23BA1">
        <w:rPr>
          <w:rFonts w:ascii="Roboto Condensed Light" w:eastAsia="SimSun" w:hAnsi="Roboto Condensed Light"/>
          <w:color w:val="0000FF"/>
          <w:sz w:val="22"/>
          <w:szCs w:val="22"/>
        </w:rPr>
        <w:t xml:space="preserve"> Bandbreite = 1 </w:t>
      </w:r>
      <w:proofErr w:type="spellStart"/>
      <w:r w:rsidR="00F23BA1">
        <w:rPr>
          <w:rFonts w:ascii="Roboto Condensed Light" w:eastAsia="SimSun" w:hAnsi="Roboto Condensed Light"/>
          <w:color w:val="0000FF"/>
          <w:sz w:val="22"/>
          <w:szCs w:val="22"/>
        </w:rPr>
        <w:t>Gbps</w:t>
      </w:r>
      <w:proofErr w:type="spellEnd"/>
    </w:p>
    <w:p w14:paraId="202AAA30" w14:textId="357F89D8" w:rsidR="00F23BA1" w:rsidRPr="00935908" w:rsidRDefault="005C0852" w:rsidP="00935908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 xml:space="preserve">21.474.836.480 Bits in 39 Sekunden </w:t>
      </w:r>
      <w:r w:rsidR="00A17F6D">
        <w:rPr>
          <w:rFonts w:ascii="Roboto Condensed Light" w:eastAsia="SimSun" w:hAnsi="Roboto Condensed Light"/>
          <w:color w:val="0000FF"/>
          <w:sz w:val="22"/>
          <w:szCs w:val="22"/>
        </w:rPr>
        <w:t>entsprechend</w:t>
      </w:r>
      <w:r>
        <w:rPr>
          <w:rFonts w:ascii="Roboto Condensed Light" w:eastAsia="SimSun" w:hAnsi="Roboto Condensed Light"/>
          <w:color w:val="0000FF"/>
          <w:sz w:val="22"/>
          <w:szCs w:val="22"/>
        </w:rPr>
        <w:t xml:space="preserve"> </w:t>
      </w:r>
      <w:r w:rsidR="00E368DF" w:rsidRPr="00E368DF">
        <w:rPr>
          <w:rFonts w:ascii="Roboto Condensed Light" w:eastAsia="SimSun" w:hAnsi="Roboto Condensed Light"/>
          <w:color w:val="0000FF"/>
          <w:sz w:val="22"/>
          <w:szCs w:val="22"/>
        </w:rPr>
        <w:t>550.636.83</w:t>
      </w:r>
      <w:r w:rsidR="00E368DF">
        <w:rPr>
          <w:rFonts w:ascii="Roboto Condensed Light" w:eastAsia="SimSun" w:hAnsi="Roboto Condensed Light"/>
          <w:color w:val="0000FF"/>
          <w:sz w:val="22"/>
          <w:szCs w:val="22"/>
        </w:rPr>
        <w:t xml:space="preserve">3 Bits / Sekunde </w:t>
      </w:r>
      <w:r w:rsidR="00A17F6D" w:rsidRPr="00A17F6D">
        <w:rPr>
          <w:rFonts w:ascii="Wingdings" w:eastAsia="Wingdings" w:hAnsi="Wingdings" w:cs="Wingdings"/>
          <w:color w:val="0000FF"/>
          <w:sz w:val="22"/>
          <w:szCs w:val="22"/>
        </w:rPr>
        <w:sym w:font="Wingdings" w:char="F0E0"/>
      </w:r>
      <w:r w:rsidR="00A17F6D">
        <w:rPr>
          <w:rFonts w:ascii="Roboto Condensed Light" w:eastAsia="SimSun" w:hAnsi="Roboto Condensed Light"/>
          <w:color w:val="0000FF"/>
          <w:sz w:val="22"/>
          <w:szCs w:val="22"/>
        </w:rPr>
        <w:t xml:space="preserve"> Durchsatz = 551 Mbps (gerundet)</w:t>
      </w:r>
    </w:p>
    <w:p w14:paraId="701A105F" w14:textId="109FE621" w:rsidR="00E50442" w:rsidRDefault="00424EFA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Erstellen Sie eine physikalische und eine logische Zeichnung </w:t>
      </w:r>
      <w:r w:rsidR="00D063E0">
        <w:rPr>
          <w:rFonts w:ascii="Roboto Condensed Light" w:eastAsia="SimSun" w:hAnsi="Roboto Condensed Light"/>
          <w:color w:val="000000" w:themeColor="text1"/>
          <w:sz w:val="22"/>
          <w:szCs w:val="22"/>
        </w:rPr>
        <w:t>eines kleinen Firmennetzwerks. Beachten Sie dabei folgende Informationen</w:t>
      </w:r>
    </w:p>
    <w:p w14:paraId="1589A31D" w14:textId="6EE67660" w:rsidR="00D063E0" w:rsidRDefault="005842F0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Das Netzwerk verfügt über 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vier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Subnetze: „</w:t>
      </w:r>
      <w:r w:rsidR="009C02D0">
        <w:rPr>
          <w:rFonts w:ascii="Roboto Condensed Light" w:eastAsia="SimSun" w:hAnsi="Roboto Condensed Light"/>
          <w:color w:val="000000" w:themeColor="text1"/>
          <w:sz w:val="22"/>
          <w:szCs w:val="22"/>
        </w:rPr>
        <w:t>Betrieb“, „Administration“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, „WLAN“</w:t>
      </w:r>
      <w:r w:rsidR="009C02D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und „Server“</w:t>
      </w:r>
    </w:p>
    <w:p w14:paraId="096904DB" w14:textId="53FCADF5" w:rsidR="009C02D0" w:rsidRDefault="009C02D0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 Abteilung „Administration“ </w:t>
      </w:r>
      <w:r w:rsidR="006D7A4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betreibt 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einen Arbeitsplatz-PC</w:t>
      </w:r>
      <w:r w:rsidR="008F2526">
        <w:rPr>
          <w:rFonts w:ascii="Roboto Condensed Light" w:eastAsia="SimSun" w:hAnsi="Roboto Condensed Light"/>
          <w:color w:val="000000" w:themeColor="text1"/>
          <w:sz w:val="22"/>
          <w:szCs w:val="22"/>
        </w:rPr>
        <w:t>, einen Laptop</w:t>
      </w:r>
      <w:r w:rsidR="00B71B9F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(WLAN) und einen Drucker</w:t>
      </w:r>
    </w:p>
    <w:p w14:paraId="22121DFA" w14:textId="77777777" w:rsidR="00425F36" w:rsidRDefault="00425F36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Der Server-bereich umfasst </w:t>
      </w:r>
      <w:proofErr w:type="gram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einen Web</w:t>
      </w:r>
      <w:proofErr w:type="gram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/E-Mail-Server und einen Datei-Server und ist räumlich zusammen mit der Administration untergebracht </w:t>
      </w:r>
    </w:p>
    <w:p w14:paraId="613D8F11" w14:textId="4D466EB6" w:rsidR="00B71B9F" w:rsidRDefault="00B71B9F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der Abteilung „Betrieb“ </w:t>
      </w:r>
      <w:r w:rsidR="00D47E99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befinden sich </w:t>
      </w:r>
      <w:r w:rsidR="00425F3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einem Großraumbüro </w:t>
      </w:r>
      <w:r w:rsidR="00D47E99">
        <w:rPr>
          <w:rFonts w:ascii="Roboto Condensed Light" w:eastAsia="SimSun" w:hAnsi="Roboto Condensed Light"/>
          <w:color w:val="000000" w:themeColor="text1"/>
          <w:sz w:val="22"/>
          <w:szCs w:val="22"/>
        </w:rPr>
        <w:t>10 Arbeitsplatz-PC und zwei Abteilungsdrucker</w:t>
      </w:r>
    </w:p>
    <w:p w14:paraId="0CC9C33B" w14:textId="01A7D228" w:rsidR="00D47E99" w:rsidRDefault="00425F36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Das W-LAN ist unternehmensweit</w:t>
      </w:r>
      <w:r w:rsidR="005C20E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verfügbar, Sie müssen sich aber keine weiteren Gedanken über die Reichweite und Unterbringung der Komponenten machen</w:t>
      </w:r>
    </w:p>
    <w:p w14:paraId="54D96527" w14:textId="23DC491A" w:rsidR="002855EE" w:rsidRDefault="0065765B" w:rsidP="00B834EB">
      <w:pPr>
        <w:tabs>
          <w:tab w:val="right" w:pos="10065"/>
        </w:tabs>
        <w:autoSpaceDE w:val="0"/>
        <w:autoSpaceDN w:val="0"/>
        <w:adjustRightInd w:val="0"/>
        <w:spacing w:after="6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4ED38E5" wp14:editId="735F36C8">
            <wp:extent cx="4090319" cy="2476006"/>
            <wp:effectExtent l="0" t="0" r="571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sc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653" cy="24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33E2" w14:textId="63E74AA2" w:rsidR="0065765B" w:rsidRDefault="0065765B" w:rsidP="00B834EB">
      <w:pPr>
        <w:tabs>
          <w:tab w:val="right" w:pos="10065"/>
        </w:tabs>
        <w:autoSpaceDE w:val="0"/>
        <w:autoSpaceDN w:val="0"/>
        <w:adjustRightInd w:val="0"/>
        <w:spacing w:after="6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noProof/>
          <w:color w:val="000000" w:themeColor="text1"/>
          <w:sz w:val="22"/>
          <w:szCs w:val="22"/>
        </w:rPr>
        <w:drawing>
          <wp:inline distT="0" distB="0" distL="0" distR="0" wp14:anchorId="3B271041" wp14:editId="3C04D4B4">
            <wp:extent cx="3659768" cy="2529444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ikalis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279" cy="25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8A56" w14:textId="77777777" w:rsidR="0065765B" w:rsidRDefault="0065765B" w:rsidP="00B834EB">
      <w:pPr>
        <w:tabs>
          <w:tab w:val="right" w:pos="10065"/>
        </w:tabs>
        <w:autoSpaceDE w:val="0"/>
        <w:autoSpaceDN w:val="0"/>
        <w:adjustRightInd w:val="0"/>
        <w:spacing w:after="6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49D75C43" w14:textId="30ED2551" w:rsidR="001E5016" w:rsidRDefault="002111C9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Erläutern Sie die Funktion der wichtigsten </w:t>
      </w:r>
      <w:r w:rsidR="00521834">
        <w:rPr>
          <w:rFonts w:ascii="Roboto Condensed Light" w:eastAsia="SimSun" w:hAnsi="Roboto Condensed Light"/>
          <w:color w:val="000000" w:themeColor="text1"/>
          <w:sz w:val="22"/>
          <w:szCs w:val="22"/>
        </w:rPr>
        <w:t>Konfigurationsparameter eines Netzwerk-Clients (Abs. 2.1.2.3)</w:t>
      </w:r>
    </w:p>
    <w:p w14:paraId="14BD7131" w14:textId="5CAD0DAF" w:rsidR="00521834" w:rsidRPr="007B6E92" w:rsidRDefault="00521834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IP-Adresse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8B38F7" w:rsidRPr="007B6E92">
        <w:rPr>
          <w:rFonts w:ascii="Roboto Condensed Light" w:eastAsia="SimSun" w:hAnsi="Roboto Condensed Light"/>
          <w:color w:val="0000FF"/>
          <w:sz w:val="22"/>
          <w:szCs w:val="22"/>
        </w:rPr>
        <w:t>Individuelle logische Adresse des jeweiligen Gerätes</w:t>
      </w:r>
    </w:p>
    <w:p w14:paraId="79587796" w14:textId="7C8E1212" w:rsidR="00521834" w:rsidRDefault="00521834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Netzwerkmaske</w:t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7B6E92">
        <w:rPr>
          <w:rFonts w:ascii="Roboto Condensed Light" w:eastAsia="SimSun" w:hAnsi="Roboto Condensed Light"/>
          <w:color w:val="0000FF"/>
          <w:sz w:val="22"/>
          <w:szCs w:val="22"/>
        </w:rPr>
        <w:t xml:space="preserve">zeigt an, zu welchem </w:t>
      </w:r>
      <w:r w:rsidR="00D32C94">
        <w:rPr>
          <w:rFonts w:ascii="Roboto Condensed Light" w:eastAsia="SimSun" w:hAnsi="Roboto Condensed Light"/>
          <w:color w:val="0000FF"/>
          <w:sz w:val="22"/>
          <w:szCs w:val="22"/>
        </w:rPr>
        <w:t>Netzwerk der Client gehört (Details dazu später)</w:t>
      </w:r>
      <w:r w:rsidR="00D32C94">
        <w:rPr>
          <w:rFonts w:ascii="Roboto Condensed Light" w:eastAsia="SimSun" w:hAnsi="Roboto Condensed Light"/>
          <w:color w:val="0000FF"/>
          <w:sz w:val="22"/>
          <w:szCs w:val="22"/>
        </w:rPr>
        <w:br/>
      </w:r>
      <w:r w:rsidR="00D32C94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D32C94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</w:t>
      </w:r>
      <w:proofErr w:type="gramStart"/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21B1C243" w14:textId="4D157AE8" w:rsidR="00521834" w:rsidRPr="00460BD5" w:rsidRDefault="008B38F7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Default Gateway</w:t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460BD5" w:rsidRPr="00460BD5">
        <w:rPr>
          <w:rFonts w:ascii="Roboto Condensed Light" w:eastAsia="SimSun" w:hAnsi="Roboto Condensed Light"/>
          <w:color w:val="0000FF"/>
          <w:sz w:val="22"/>
          <w:szCs w:val="22"/>
        </w:rPr>
        <w:t>gibt an, welc</w:t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t>hes Gerät im lokalen Netz für den Zugang nach „Außen“ (z.B. ins</w:t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br/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tab/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tab/>
        <w:t>Internet zuständig ist.</w:t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br/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tab/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tab/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</w:t>
      </w:r>
      <w:proofErr w:type="gramStart"/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650761AE" w14:textId="673B2BB2" w:rsidR="00566BC2" w:rsidRDefault="007061CA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Welche Methoden der Zuweisung von IP-Adressen werden üblicherweise benutzt?</w:t>
      </w:r>
    </w:p>
    <w:p w14:paraId="6408438C" w14:textId="26DAFBD0" w:rsidR="00566BC2" w:rsidRPr="00566BC2" w:rsidRDefault="00566BC2" w:rsidP="00566BC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>Manuell/von Hand durch den Administrator (statisch)</w:t>
      </w:r>
      <w:r>
        <w:rPr>
          <w:rFonts w:ascii="Roboto Condensed Light" w:eastAsia="SimSun" w:hAnsi="Roboto Condensed Light"/>
          <w:color w:val="0000FF"/>
          <w:sz w:val="22"/>
          <w:szCs w:val="22"/>
        </w:rPr>
        <w:tab/>
      </w:r>
      <w:r w:rsidR="00D46175">
        <w:rPr>
          <w:rFonts w:ascii="Roboto Condensed Light" w:eastAsia="SimSun" w:hAnsi="Roboto Condensed Light"/>
          <w:color w:val="0000FF"/>
          <w:sz w:val="22"/>
          <w:szCs w:val="22"/>
        </w:rPr>
        <w:t>automatisch durch einen DHCP-Server</w:t>
      </w:r>
    </w:p>
    <w:p w14:paraId="726D7631" w14:textId="6B7F658B" w:rsidR="00460BD5" w:rsidRDefault="007061CA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Wie wird sich ein Gerät verhalten, das </w:t>
      </w:r>
      <w:r w:rsidR="00D46175">
        <w:rPr>
          <w:rFonts w:ascii="Roboto Condensed Light" w:eastAsia="SimSun" w:hAnsi="Roboto Condensed Light"/>
          <w:color w:val="000000" w:themeColor="text1"/>
          <w:sz w:val="22"/>
          <w:szCs w:val="22"/>
        </w:rPr>
        <w:t>den DHCP-Server nicht erreichen kann oder von diesem keine IP-Adresse zugewiesen bekommt?</w:t>
      </w:r>
    </w:p>
    <w:p w14:paraId="116764F5" w14:textId="7BB1F56F" w:rsidR="00D46175" w:rsidRPr="00D46175" w:rsidRDefault="00D46175" w:rsidP="00D46175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 xml:space="preserve">Kann im </w:t>
      </w:r>
      <w:r w:rsidR="001263D9">
        <w:rPr>
          <w:rFonts w:ascii="Roboto Condensed Light" w:eastAsia="SimSun" w:hAnsi="Roboto Condensed Light"/>
          <w:color w:val="0000FF"/>
          <w:sz w:val="22"/>
          <w:szCs w:val="22"/>
        </w:rPr>
        <w:t>lokalen Netz nicht kommunizieren</w:t>
      </w:r>
    </w:p>
    <w:p w14:paraId="5E5B4DC8" w14:textId="2BD72532" w:rsidR="001263D9" w:rsidRDefault="001263D9" w:rsidP="001263D9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Wie wird sich ein Gerät verhalten, das vom DHCP-Server ein</w:t>
      </w:r>
      <w:r w:rsidR="005E4C6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falsches Default Gateway 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zugewiesen bekommt?</w:t>
      </w:r>
    </w:p>
    <w:p w14:paraId="77BAC301" w14:textId="369E80D5" w:rsidR="005E4C62" w:rsidRPr="005E4C62" w:rsidRDefault="005E4C62" w:rsidP="005E4C6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lastRenderedPageBreak/>
        <w:t>K</w:t>
      </w:r>
      <w:r w:rsidR="00764C16">
        <w:rPr>
          <w:rFonts w:ascii="Roboto Condensed Light" w:eastAsia="SimSun" w:hAnsi="Roboto Condensed Light"/>
          <w:color w:val="0000FF"/>
          <w:sz w:val="22"/>
          <w:szCs w:val="22"/>
        </w:rPr>
        <w:t>ommt</w:t>
      </w:r>
      <w:r>
        <w:rPr>
          <w:rFonts w:ascii="Roboto Condensed Light" w:eastAsia="SimSun" w:hAnsi="Roboto Condensed Light"/>
          <w:color w:val="0000FF"/>
          <w:sz w:val="22"/>
          <w:szCs w:val="22"/>
        </w:rPr>
        <w:t xml:space="preserve"> nicht ins Internet </w:t>
      </w:r>
      <w:r w:rsidR="00764C16">
        <w:rPr>
          <w:rFonts w:ascii="Roboto Condensed Light" w:eastAsia="SimSun" w:hAnsi="Roboto Condensed Light"/>
          <w:color w:val="0000FF"/>
          <w:sz w:val="22"/>
          <w:szCs w:val="22"/>
        </w:rPr>
        <w:t>(auch nicht in andere lokale Firmennetze)</w:t>
      </w:r>
    </w:p>
    <w:p w14:paraId="7C5FE02B" w14:textId="3E1B9390" w:rsidR="009B3A94" w:rsidRDefault="005E69C6" w:rsidP="001263D9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Welche Software-Tools für die Prüfung einer Netzwerkkommunikation sind Ihnen bekannt?</w:t>
      </w:r>
      <w:r w:rsidR="00C0630B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Welche Informationen </w:t>
      </w:r>
      <w:r w:rsidR="0016304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erhalten Sie durch die Anwendung dieser Tools? </w:t>
      </w:r>
      <w:r w:rsidR="00C0630B">
        <w:rPr>
          <w:rFonts w:ascii="Roboto Condensed Light" w:eastAsia="SimSun" w:hAnsi="Roboto Condensed Light"/>
          <w:color w:val="000000" w:themeColor="text1"/>
          <w:sz w:val="22"/>
          <w:szCs w:val="22"/>
        </w:rPr>
        <w:t>Nennen Sie jeweils ein konkretes Nutzungsbeispiel</w:t>
      </w:r>
      <w:r w:rsidR="00163040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388EDE20" w14:textId="3D0D1AF6" w:rsidR="002423C1" w:rsidRDefault="009B3A94" w:rsidP="009B3A94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 w:rsidRPr="002423C1">
        <w:rPr>
          <w:rFonts w:ascii="Roboto Condensed Light" w:eastAsia="SimSun" w:hAnsi="Roboto Condensed Light"/>
          <w:color w:val="0000FF"/>
          <w:sz w:val="22"/>
          <w:szCs w:val="22"/>
        </w:rPr>
        <w:t>Ping</w:t>
      </w:r>
      <w:r w:rsidR="002423C1">
        <w:rPr>
          <w:rFonts w:ascii="Roboto Condensed Light" w:eastAsia="SimSun" w:hAnsi="Roboto Condensed Light"/>
          <w:color w:val="0000FF"/>
          <w:sz w:val="22"/>
          <w:szCs w:val="22"/>
        </w:rPr>
        <w:t xml:space="preserve"> – </w:t>
      </w:r>
      <w:r w:rsidR="00811ECF">
        <w:rPr>
          <w:rFonts w:ascii="Roboto Condensed Light" w:eastAsia="SimSun" w:hAnsi="Roboto Condensed Light"/>
          <w:color w:val="0000FF"/>
          <w:sz w:val="22"/>
          <w:szCs w:val="22"/>
        </w:rPr>
        <w:t xml:space="preserve">liefert Information darüber, ob das </w:t>
      </w:r>
      <w:r w:rsidR="00811ECF" w:rsidRPr="00811ECF">
        <w:rPr>
          <w:rFonts w:ascii="Roboto Condensed Light" w:eastAsia="SimSun" w:hAnsi="Roboto Condensed Light"/>
          <w:i/>
          <w:iCs/>
          <w:color w:val="0000FF"/>
          <w:sz w:val="22"/>
          <w:szCs w:val="22"/>
        </w:rPr>
        <w:t>angepingte</w:t>
      </w:r>
      <w:r w:rsidR="00811ECF">
        <w:rPr>
          <w:rFonts w:ascii="Roboto Condensed Light" w:eastAsia="SimSun" w:hAnsi="Roboto Condensed Light"/>
          <w:color w:val="0000FF"/>
          <w:sz w:val="22"/>
          <w:szCs w:val="22"/>
        </w:rPr>
        <w:t xml:space="preserve"> Gerät erreichbar ist oder nicht. Falls ja, auch Information über die </w:t>
      </w:r>
      <w:r w:rsidR="000162EE">
        <w:rPr>
          <w:rFonts w:ascii="Roboto Condensed Light" w:eastAsia="SimSun" w:hAnsi="Roboto Condensed Light"/>
          <w:color w:val="0000FF"/>
          <w:sz w:val="22"/>
          <w:szCs w:val="22"/>
        </w:rPr>
        <w:t>Latenz der Verbindung (Dauer der Signalübertragung hin und zurück zum Ziel)</w:t>
      </w:r>
    </w:p>
    <w:p w14:paraId="3AD03678" w14:textId="7BC7B575" w:rsidR="00B971D6" w:rsidRDefault="00B971D6" w:rsidP="009B3A94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>Bsp.: ping 192.168.151.15</w:t>
      </w:r>
    </w:p>
    <w:p w14:paraId="2E45AF06" w14:textId="378940B7" w:rsidR="009B3A94" w:rsidRDefault="000162EE" w:rsidP="009B3A94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 w:rsidRPr="002423C1">
        <w:rPr>
          <w:rFonts w:ascii="Roboto Condensed Light" w:eastAsia="SimSun" w:hAnsi="Roboto Condensed Light"/>
          <w:color w:val="0000FF"/>
          <w:sz w:val="22"/>
          <w:szCs w:val="22"/>
        </w:rPr>
        <w:t>T</w:t>
      </w:r>
      <w:r w:rsidR="009B3A94" w:rsidRPr="002423C1">
        <w:rPr>
          <w:rFonts w:ascii="Roboto Condensed Light" w:eastAsia="SimSun" w:hAnsi="Roboto Condensed Light"/>
          <w:color w:val="0000FF"/>
          <w:sz w:val="22"/>
          <w:szCs w:val="22"/>
        </w:rPr>
        <w:t>racert</w:t>
      </w:r>
      <w:r>
        <w:rPr>
          <w:rFonts w:ascii="Roboto Condensed Light" w:eastAsia="SimSun" w:hAnsi="Roboto Condensed Light"/>
          <w:color w:val="0000FF"/>
          <w:sz w:val="22"/>
          <w:szCs w:val="22"/>
        </w:rPr>
        <w:t xml:space="preserve"> – </w:t>
      </w:r>
      <w:r w:rsidR="00A15015">
        <w:rPr>
          <w:rFonts w:ascii="Roboto Condensed Light" w:eastAsia="SimSun" w:hAnsi="Roboto Condensed Light"/>
          <w:color w:val="0000FF"/>
          <w:sz w:val="22"/>
          <w:szCs w:val="22"/>
        </w:rPr>
        <w:t>zeig</w:t>
      </w:r>
      <w:r>
        <w:rPr>
          <w:rFonts w:ascii="Roboto Condensed Light" w:eastAsia="SimSun" w:hAnsi="Roboto Condensed Light"/>
          <w:color w:val="0000FF"/>
          <w:sz w:val="22"/>
          <w:szCs w:val="22"/>
        </w:rPr>
        <w:t>t jeden Hop (Router) auf dem Weg zum angesprochenen Ziel</w:t>
      </w:r>
      <w:r w:rsidR="00A15015">
        <w:rPr>
          <w:rFonts w:ascii="Roboto Condensed Light" w:eastAsia="SimSun" w:hAnsi="Roboto Condensed Light"/>
          <w:color w:val="0000FF"/>
          <w:sz w:val="22"/>
          <w:szCs w:val="22"/>
        </w:rPr>
        <w:t>, sowie die Latenz der zwischen Quelle und dem jeweiligen Hop</w:t>
      </w:r>
    </w:p>
    <w:p w14:paraId="27848606" w14:textId="4872D6FD" w:rsidR="00B971D6" w:rsidRPr="002423C1" w:rsidRDefault="00B971D6" w:rsidP="009B3A94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 xml:space="preserve">Bsp. Tracert </w:t>
      </w:r>
      <w:r w:rsidR="00D0130C">
        <w:rPr>
          <w:rFonts w:ascii="Roboto Condensed Light" w:eastAsia="SimSun" w:hAnsi="Roboto Condensed Light"/>
          <w:color w:val="0000FF"/>
          <w:sz w:val="22"/>
          <w:szCs w:val="22"/>
        </w:rPr>
        <w:t>8.8.8.8</w:t>
      </w:r>
    </w:p>
    <w:p w14:paraId="76ECBAE5" w14:textId="5C84E454" w:rsidR="007E72DA" w:rsidRDefault="003020A8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Welche Verkabelungs</w:t>
      </w:r>
      <w:r w:rsidR="007E72DA">
        <w:rPr>
          <w:rFonts w:ascii="Roboto Condensed Light" w:eastAsia="SimSun" w:hAnsi="Roboto Condensed Light"/>
          <w:color w:val="000000" w:themeColor="text1"/>
          <w:sz w:val="22"/>
          <w:szCs w:val="22"/>
        </w:rPr>
        <w:t>arten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stehen für </w:t>
      </w:r>
      <w:r w:rsidR="007E72DA">
        <w:rPr>
          <w:rFonts w:ascii="Roboto Condensed Light" w:eastAsia="SimSun" w:hAnsi="Roboto Condensed Light"/>
          <w:color w:val="000000" w:themeColor="text1"/>
          <w:sz w:val="22"/>
          <w:szCs w:val="22"/>
        </w:rPr>
        <w:t>moderne Netzwerke zur Auswahl? Welche Reichweite</w:t>
      </w:r>
      <w:r w:rsidR="00B443C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und welche maximale Datenübertragungsrate sind jeweils damit verbunden?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3349"/>
        <w:gridCol w:w="3284"/>
      </w:tblGrid>
      <w:tr w:rsidR="00782AB7" w14:paraId="5D4C69B5" w14:textId="77777777" w:rsidTr="0052013E">
        <w:tc>
          <w:tcPr>
            <w:tcW w:w="3103" w:type="dxa"/>
          </w:tcPr>
          <w:p w14:paraId="1DFF43EA" w14:textId="37D02D25" w:rsidR="00B443C5" w:rsidRPr="00B443C5" w:rsidRDefault="00B443C5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Medium</w:t>
            </w:r>
          </w:p>
        </w:tc>
        <w:tc>
          <w:tcPr>
            <w:tcW w:w="3349" w:type="dxa"/>
          </w:tcPr>
          <w:p w14:paraId="64DD261F" w14:textId="22246DCB" w:rsidR="00B443C5" w:rsidRPr="00B443C5" w:rsidRDefault="00856FC6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Reichweite</w:t>
            </w:r>
          </w:p>
        </w:tc>
        <w:tc>
          <w:tcPr>
            <w:tcW w:w="3284" w:type="dxa"/>
          </w:tcPr>
          <w:p w14:paraId="130C635C" w14:textId="4021272D" w:rsidR="00B443C5" w:rsidRPr="00B443C5" w:rsidRDefault="00856FC6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Max. Datenübertragungsrate</w:t>
            </w:r>
          </w:p>
        </w:tc>
      </w:tr>
      <w:tr w:rsidR="00782AB7" w14:paraId="08AE0D4B" w14:textId="77777777" w:rsidTr="0052013E">
        <w:tc>
          <w:tcPr>
            <w:tcW w:w="3103" w:type="dxa"/>
          </w:tcPr>
          <w:p w14:paraId="578021D0" w14:textId="14438771" w:rsidR="00B443C5" w:rsidRPr="00130FCF" w:rsidRDefault="00130FCF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 w:rsidRPr="00130FCF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Twisted Pair</w:t>
            </w:r>
          </w:p>
        </w:tc>
        <w:tc>
          <w:tcPr>
            <w:tcW w:w="3349" w:type="dxa"/>
          </w:tcPr>
          <w:p w14:paraId="699E1954" w14:textId="54635D0F" w:rsidR="00B443C5" w:rsidRPr="00130FCF" w:rsidRDefault="00130FCF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 w:rsidRPr="00130FCF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100 m</w:t>
            </w: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br/>
              <w:t>(bei Cat 7 und höher auch kürzer)</w:t>
            </w:r>
          </w:p>
        </w:tc>
        <w:tc>
          <w:tcPr>
            <w:tcW w:w="3284" w:type="dxa"/>
          </w:tcPr>
          <w:p w14:paraId="713E9383" w14:textId="5CE44812" w:rsidR="00B443C5" w:rsidRPr="00130FCF" w:rsidRDefault="003C7DE9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100 Mbps, 1000 Mbps, 1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Gbps</w:t>
            </w:r>
            <w:proofErr w:type="spellEnd"/>
            <w:r w:rsidR="00D7448A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, 10 </w:t>
            </w:r>
            <w:proofErr w:type="spellStart"/>
            <w:r w:rsidR="00D7448A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Gbps</w:t>
            </w:r>
            <w:proofErr w:type="spellEnd"/>
            <w:r w:rsidR="00D7448A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br/>
            </w: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(auch 2,5/5 bei </w:t>
            </w:r>
            <w:r w:rsidR="00D7448A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neu</w:t>
            </w: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en Standards)</w:t>
            </w:r>
          </w:p>
        </w:tc>
      </w:tr>
      <w:tr w:rsidR="00782AB7" w14:paraId="53D1F3C6" w14:textId="77777777" w:rsidTr="0052013E">
        <w:tc>
          <w:tcPr>
            <w:tcW w:w="3103" w:type="dxa"/>
          </w:tcPr>
          <w:p w14:paraId="18409DBC" w14:textId="1D96F3CF" w:rsidR="00B443C5" w:rsidRPr="00130FCF" w:rsidRDefault="00782AB7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Glasfaser/Lichtwellenleiter (LWL)</w:t>
            </w:r>
          </w:p>
        </w:tc>
        <w:tc>
          <w:tcPr>
            <w:tcW w:w="3349" w:type="dxa"/>
          </w:tcPr>
          <w:p w14:paraId="01F00493" w14:textId="5F7DA227" w:rsidR="00B443C5" w:rsidRPr="00130FCF" w:rsidRDefault="00782AB7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2 km / 40 km</w:t>
            </w: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br/>
              <w:t>(auch mehr bei speziellen Kabeln)</w:t>
            </w:r>
          </w:p>
        </w:tc>
        <w:tc>
          <w:tcPr>
            <w:tcW w:w="3284" w:type="dxa"/>
          </w:tcPr>
          <w:p w14:paraId="32C316DB" w14:textId="77777777" w:rsidR="00B443C5" w:rsidRDefault="0052013E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Bis zu 100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Gbps</w:t>
            </w:r>
            <w:proofErr w:type="spellEnd"/>
          </w:p>
          <w:p w14:paraId="6FEC359E" w14:textId="11F5AA3A" w:rsidR="0052013E" w:rsidRPr="00130FCF" w:rsidRDefault="0052013E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(auch mehr bei speziellen Kabeln)</w:t>
            </w:r>
          </w:p>
        </w:tc>
      </w:tr>
      <w:tr w:rsidR="00782AB7" w14:paraId="57229B56" w14:textId="77777777" w:rsidTr="0052013E">
        <w:tc>
          <w:tcPr>
            <w:tcW w:w="3103" w:type="dxa"/>
          </w:tcPr>
          <w:p w14:paraId="3881C9C6" w14:textId="72DB0ADE" w:rsidR="00B443C5" w:rsidRPr="00130FCF" w:rsidRDefault="0052013E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Funk/W-LAN</w:t>
            </w:r>
          </w:p>
        </w:tc>
        <w:tc>
          <w:tcPr>
            <w:tcW w:w="3349" w:type="dxa"/>
          </w:tcPr>
          <w:p w14:paraId="66267869" w14:textId="0CCEBC7A" w:rsidR="00B443C5" w:rsidRPr="00130FCF" w:rsidRDefault="0052013E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30 m im Gebäude / 300 m im freien</w:t>
            </w:r>
          </w:p>
        </w:tc>
        <w:tc>
          <w:tcPr>
            <w:tcW w:w="3284" w:type="dxa"/>
          </w:tcPr>
          <w:p w14:paraId="6CE638EC" w14:textId="65E6C778" w:rsidR="00B443C5" w:rsidRPr="00130FCF" w:rsidRDefault="008E6734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Bis zu 2,3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Gbps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bei modernen Geräten</w:t>
            </w:r>
          </w:p>
        </w:tc>
      </w:tr>
    </w:tbl>
    <w:p w14:paraId="71384BEB" w14:textId="77777777" w:rsidR="00B443C5" w:rsidRDefault="00B443C5" w:rsidP="00B443C5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44B404B3" w14:textId="617F2C7F" w:rsidR="009B3A94" w:rsidRDefault="009B3A94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welche Bereiche </w:t>
      </w:r>
      <w:r w:rsidR="00757D42">
        <w:rPr>
          <w:rFonts w:ascii="Roboto Condensed Light" w:eastAsia="SimSun" w:hAnsi="Roboto Condensed Light"/>
          <w:color w:val="000000" w:themeColor="text1"/>
          <w:sz w:val="22"/>
          <w:szCs w:val="22"/>
        </w:rPr>
        <w:t>wird ein Unternehmensnetzwerk laut DIN EN-50173 unterteilt? W</w:t>
      </w:r>
      <w:r w:rsidR="00220C8A">
        <w:rPr>
          <w:rFonts w:ascii="Roboto Condensed Light" w:eastAsia="SimSun" w:hAnsi="Roboto Condensed Light"/>
          <w:color w:val="000000" w:themeColor="text1"/>
          <w:sz w:val="22"/>
          <w:szCs w:val="22"/>
        </w:rPr>
        <w:t>elche Verkabelungsarten werden jeweils vorgeschrieben?</w:t>
      </w:r>
    </w:p>
    <w:p w14:paraId="66DADF2C" w14:textId="62380F7D" w:rsidR="008E6734" w:rsidRDefault="008E6734" w:rsidP="008E6734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>Primärverkabelung (Geb</w:t>
      </w:r>
      <w:r w:rsidR="003658FB">
        <w:rPr>
          <w:rFonts w:ascii="Roboto Condensed Light" w:eastAsia="SimSun" w:hAnsi="Roboto Condensed Light"/>
          <w:color w:val="0000FF"/>
          <w:sz w:val="22"/>
          <w:szCs w:val="22"/>
        </w:rPr>
        <w:t>ä</w:t>
      </w:r>
      <w:r>
        <w:rPr>
          <w:rFonts w:ascii="Roboto Condensed Light" w:eastAsia="SimSun" w:hAnsi="Roboto Condensed Light"/>
          <w:color w:val="0000FF"/>
          <w:sz w:val="22"/>
          <w:szCs w:val="22"/>
        </w:rPr>
        <w:t>udeanschluss</w:t>
      </w:r>
      <w:r w:rsidR="003658FB">
        <w:rPr>
          <w:rFonts w:ascii="Roboto Condensed Light" w:eastAsia="SimSun" w:hAnsi="Roboto Condensed Light"/>
          <w:color w:val="0000FF"/>
          <w:sz w:val="22"/>
          <w:szCs w:val="22"/>
        </w:rPr>
        <w:t>, zwischen mehreren Gebäuden) – Glasfaser, mehrere 1000 m</w:t>
      </w:r>
    </w:p>
    <w:p w14:paraId="1BB718E3" w14:textId="0A5DFD35" w:rsidR="003658FB" w:rsidRDefault="003658FB" w:rsidP="008E6734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>Sekundärverkabelung (zwischen den Etagen) – Twisted Pair oder LWL</w:t>
      </w:r>
    </w:p>
    <w:p w14:paraId="52C78E54" w14:textId="303FBE43" w:rsidR="003658FB" w:rsidRPr="008E6734" w:rsidRDefault="003658FB" w:rsidP="008E6734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>Tertiärverkabelung (auf der Etage bis zum Endclient) – Twisted Pair (auch LWL in seltenen Fällen)</w:t>
      </w:r>
    </w:p>
    <w:p w14:paraId="5F6019DB" w14:textId="1872CD56" w:rsidR="00220C8A" w:rsidRDefault="00856FC6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räumlich-organisatorische Einheiten </w:t>
      </w:r>
      <w:r w:rsidR="00C6222B">
        <w:rPr>
          <w:rFonts w:ascii="Roboto Condensed Light" w:eastAsia="SimSun" w:hAnsi="Roboto Condensed Light"/>
          <w:color w:val="000000" w:themeColor="text1"/>
          <w:sz w:val="22"/>
          <w:szCs w:val="22"/>
        </w:rPr>
        <w:t>sollte laut der genannten Norm ein Netzwerk in der maximalen Ausbaustufe aufweisen?</w:t>
      </w:r>
    </w:p>
    <w:p w14:paraId="073C0A2D" w14:textId="5772D6CC" w:rsidR="003658FB" w:rsidRDefault="003658FB" w:rsidP="003658FB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>Standortverteiler – Anschluss des Gebäudes/Grundstücks</w:t>
      </w:r>
      <w:r w:rsidR="008E32B0">
        <w:rPr>
          <w:rFonts w:ascii="Roboto Condensed Light" w:eastAsia="SimSun" w:hAnsi="Roboto Condensed Light"/>
          <w:color w:val="0000FF"/>
          <w:sz w:val="22"/>
          <w:szCs w:val="22"/>
        </w:rPr>
        <w:t xml:space="preserve"> an die Außenwelt (Internet)</w:t>
      </w:r>
    </w:p>
    <w:p w14:paraId="6BA728E6" w14:textId="3555FD33" w:rsidR="008E32B0" w:rsidRDefault="008E32B0" w:rsidP="003658FB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>Gebäudeverteiler – Anschluss eines Gebäudes an die restliche Netzwerkinfrastruktur des Unternehmens</w:t>
      </w:r>
    </w:p>
    <w:p w14:paraId="3EDF6D96" w14:textId="032F8153" w:rsidR="008E32B0" w:rsidRPr="003658FB" w:rsidRDefault="008E32B0" w:rsidP="003658FB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FF"/>
          <w:sz w:val="22"/>
          <w:szCs w:val="22"/>
        </w:rPr>
        <w:t>Etagenverteiler – Anschluss der Etageninfrastruktur an das restliche Netzwerk im Gebäude, Verteilung der Kabel auf der Etage zu den Endgeräten</w:t>
      </w:r>
    </w:p>
    <w:p w14:paraId="3515E913" w14:textId="77777777" w:rsidR="00F700E6" w:rsidRPr="009B3A94" w:rsidRDefault="00F700E6" w:rsidP="00CB4598">
      <w:p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4AEFACDB" w14:textId="77777777" w:rsidR="002159AB" w:rsidRPr="007A6B30" w:rsidRDefault="002159AB" w:rsidP="007821DA">
      <w:pPr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sectPr w:rsidR="002159AB" w:rsidRPr="007A6B30" w:rsidSect="00A17F6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05AAA" w14:textId="77777777" w:rsidR="00B16DC0" w:rsidRDefault="00B16DC0" w:rsidP="003D2EEB">
      <w:r>
        <w:separator/>
      </w:r>
    </w:p>
  </w:endnote>
  <w:endnote w:type="continuationSeparator" w:id="0">
    <w:p w14:paraId="01D2CA32" w14:textId="77777777" w:rsidR="00B16DC0" w:rsidRDefault="00B16DC0" w:rsidP="003D2EEB">
      <w:r>
        <w:continuationSeparator/>
      </w:r>
    </w:p>
  </w:endnote>
  <w:endnote w:type="continuationNotice" w:id="1">
    <w:p w14:paraId="350A84C1" w14:textId="77777777" w:rsidR="00B16DC0" w:rsidRDefault="00B16D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B7BF" w14:textId="35DA6301" w:rsidR="00EC304C" w:rsidRDefault="00FD7596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EVP</w:t>
    </w:r>
    <w:r w:rsidR="005438EA">
      <w:rPr>
        <w:sz w:val="20"/>
      </w:rPr>
      <w:t xml:space="preserve"> – J. 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2DEF" w14:textId="77777777" w:rsidR="00B16DC0" w:rsidRDefault="00B16DC0" w:rsidP="003D2EEB">
      <w:r>
        <w:separator/>
      </w:r>
    </w:p>
  </w:footnote>
  <w:footnote w:type="continuationSeparator" w:id="0">
    <w:p w14:paraId="3E573D12" w14:textId="77777777" w:rsidR="00B16DC0" w:rsidRDefault="00B16DC0" w:rsidP="003D2EEB">
      <w:r>
        <w:continuationSeparator/>
      </w:r>
    </w:p>
  </w:footnote>
  <w:footnote w:type="continuationNotice" w:id="1">
    <w:p w14:paraId="1CBD9427" w14:textId="77777777" w:rsidR="00B16DC0" w:rsidRDefault="00B16D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5" name="Grafik 5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0398637A" w:rsidR="00EC304C" w:rsidRDefault="00EC304C" w:rsidP="00E0083F">
    <w:pPr>
      <w:pStyle w:val="Kopfzeile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6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07794779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734921">
      <w:rPr>
        <w:noProof/>
      </w:rPr>
      <w:t>19.10.20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3CBA"/>
    <w:multiLevelType w:val="hybridMultilevel"/>
    <w:tmpl w:val="F1E6B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4D8B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8648CD"/>
    <w:multiLevelType w:val="hybridMultilevel"/>
    <w:tmpl w:val="29BA0C2A"/>
    <w:lvl w:ilvl="0" w:tplc="0407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9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813FA3"/>
    <w:multiLevelType w:val="hybridMultilevel"/>
    <w:tmpl w:val="441C39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A0676"/>
    <w:multiLevelType w:val="hybridMultilevel"/>
    <w:tmpl w:val="0BA4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56B3"/>
    <w:multiLevelType w:val="hybridMultilevel"/>
    <w:tmpl w:val="B71E824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4F5"/>
    <w:multiLevelType w:val="hybridMultilevel"/>
    <w:tmpl w:val="1FB255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4"/>
  </w:num>
  <w:num w:numId="5">
    <w:abstractNumId w:val="7"/>
  </w:num>
  <w:num w:numId="6">
    <w:abstractNumId w:val="9"/>
  </w:num>
  <w:num w:numId="7">
    <w:abstractNumId w:val="27"/>
  </w:num>
  <w:num w:numId="8">
    <w:abstractNumId w:val="0"/>
  </w:num>
  <w:num w:numId="9">
    <w:abstractNumId w:val="23"/>
  </w:num>
  <w:num w:numId="10">
    <w:abstractNumId w:val="12"/>
  </w:num>
  <w:num w:numId="11">
    <w:abstractNumId w:val="21"/>
  </w:num>
  <w:num w:numId="12">
    <w:abstractNumId w:val="4"/>
  </w:num>
  <w:num w:numId="13">
    <w:abstractNumId w:val="19"/>
  </w:num>
  <w:num w:numId="14">
    <w:abstractNumId w:val="8"/>
  </w:num>
  <w:num w:numId="15">
    <w:abstractNumId w:val="14"/>
  </w:num>
  <w:num w:numId="16">
    <w:abstractNumId w:val="15"/>
  </w:num>
  <w:num w:numId="17">
    <w:abstractNumId w:val="11"/>
  </w:num>
  <w:num w:numId="18">
    <w:abstractNumId w:val="26"/>
  </w:num>
  <w:num w:numId="19">
    <w:abstractNumId w:val="10"/>
  </w:num>
  <w:num w:numId="20">
    <w:abstractNumId w:val="22"/>
  </w:num>
  <w:num w:numId="21">
    <w:abstractNumId w:val="3"/>
  </w:num>
  <w:num w:numId="22">
    <w:abstractNumId w:val="17"/>
  </w:num>
  <w:num w:numId="23">
    <w:abstractNumId w:val="25"/>
  </w:num>
  <w:num w:numId="24">
    <w:abstractNumId w:val="13"/>
  </w:num>
  <w:num w:numId="25">
    <w:abstractNumId w:val="6"/>
  </w:num>
  <w:num w:numId="26">
    <w:abstractNumId w:val="18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06567"/>
    <w:rsid w:val="0001079B"/>
    <w:rsid w:val="00013412"/>
    <w:rsid w:val="00014143"/>
    <w:rsid w:val="000162EE"/>
    <w:rsid w:val="00025AA2"/>
    <w:rsid w:val="00027CE4"/>
    <w:rsid w:val="0003577F"/>
    <w:rsid w:val="00036762"/>
    <w:rsid w:val="00036E29"/>
    <w:rsid w:val="000407F7"/>
    <w:rsid w:val="00040A26"/>
    <w:rsid w:val="00042C5D"/>
    <w:rsid w:val="00047972"/>
    <w:rsid w:val="00063E13"/>
    <w:rsid w:val="000679BD"/>
    <w:rsid w:val="00074CD5"/>
    <w:rsid w:val="0007759C"/>
    <w:rsid w:val="00081CA7"/>
    <w:rsid w:val="00093A56"/>
    <w:rsid w:val="000970A1"/>
    <w:rsid w:val="0009730A"/>
    <w:rsid w:val="00097DFF"/>
    <w:rsid w:val="000A0519"/>
    <w:rsid w:val="000A4C6D"/>
    <w:rsid w:val="000A644A"/>
    <w:rsid w:val="000A7E23"/>
    <w:rsid w:val="000B7BC8"/>
    <w:rsid w:val="000C304F"/>
    <w:rsid w:val="000D2856"/>
    <w:rsid w:val="000D45EA"/>
    <w:rsid w:val="000D626B"/>
    <w:rsid w:val="000D7B82"/>
    <w:rsid w:val="000E1351"/>
    <w:rsid w:val="000E32DF"/>
    <w:rsid w:val="000E51FA"/>
    <w:rsid w:val="000E5A63"/>
    <w:rsid w:val="000E7C5E"/>
    <w:rsid w:val="000F077C"/>
    <w:rsid w:val="000F4A9B"/>
    <w:rsid w:val="00102FC7"/>
    <w:rsid w:val="00106E58"/>
    <w:rsid w:val="00112F19"/>
    <w:rsid w:val="00115EA4"/>
    <w:rsid w:val="00122642"/>
    <w:rsid w:val="00125B52"/>
    <w:rsid w:val="001263D9"/>
    <w:rsid w:val="00130FCF"/>
    <w:rsid w:val="00135A93"/>
    <w:rsid w:val="00140330"/>
    <w:rsid w:val="0014268D"/>
    <w:rsid w:val="001429DB"/>
    <w:rsid w:val="0014321A"/>
    <w:rsid w:val="00143B1B"/>
    <w:rsid w:val="001445FA"/>
    <w:rsid w:val="001463A4"/>
    <w:rsid w:val="001524A3"/>
    <w:rsid w:val="00163040"/>
    <w:rsid w:val="0017627D"/>
    <w:rsid w:val="0018677D"/>
    <w:rsid w:val="00195046"/>
    <w:rsid w:val="00195D54"/>
    <w:rsid w:val="001A1D7B"/>
    <w:rsid w:val="001A232A"/>
    <w:rsid w:val="001A4451"/>
    <w:rsid w:val="001B0B25"/>
    <w:rsid w:val="001B4623"/>
    <w:rsid w:val="001B4CD1"/>
    <w:rsid w:val="001B6A4A"/>
    <w:rsid w:val="001C0B08"/>
    <w:rsid w:val="001D0688"/>
    <w:rsid w:val="001D3C43"/>
    <w:rsid w:val="001D668C"/>
    <w:rsid w:val="001E1633"/>
    <w:rsid w:val="001E2AE0"/>
    <w:rsid w:val="001E5016"/>
    <w:rsid w:val="001F11B6"/>
    <w:rsid w:val="001F46E7"/>
    <w:rsid w:val="002000AD"/>
    <w:rsid w:val="00201FBF"/>
    <w:rsid w:val="00203220"/>
    <w:rsid w:val="002111C9"/>
    <w:rsid w:val="00213EB6"/>
    <w:rsid w:val="002159AB"/>
    <w:rsid w:val="002177B6"/>
    <w:rsid w:val="002202BE"/>
    <w:rsid w:val="00220B6B"/>
    <w:rsid w:val="00220C8A"/>
    <w:rsid w:val="00220FFD"/>
    <w:rsid w:val="002304E1"/>
    <w:rsid w:val="00231DB7"/>
    <w:rsid w:val="002339B2"/>
    <w:rsid w:val="002345EE"/>
    <w:rsid w:val="002378E2"/>
    <w:rsid w:val="00241A67"/>
    <w:rsid w:val="00242211"/>
    <w:rsid w:val="002423C1"/>
    <w:rsid w:val="002432AF"/>
    <w:rsid w:val="00252DB4"/>
    <w:rsid w:val="00255079"/>
    <w:rsid w:val="002671F4"/>
    <w:rsid w:val="0027241B"/>
    <w:rsid w:val="00277FA4"/>
    <w:rsid w:val="002855EE"/>
    <w:rsid w:val="00292DF8"/>
    <w:rsid w:val="002A1AA5"/>
    <w:rsid w:val="002A54C3"/>
    <w:rsid w:val="002A781D"/>
    <w:rsid w:val="002B25F1"/>
    <w:rsid w:val="002B61AE"/>
    <w:rsid w:val="002B681D"/>
    <w:rsid w:val="002C4E65"/>
    <w:rsid w:val="002C54F2"/>
    <w:rsid w:val="002E13CC"/>
    <w:rsid w:val="00300121"/>
    <w:rsid w:val="00301E4B"/>
    <w:rsid w:val="003020A8"/>
    <w:rsid w:val="003118C6"/>
    <w:rsid w:val="00324C3C"/>
    <w:rsid w:val="0032556C"/>
    <w:rsid w:val="00332998"/>
    <w:rsid w:val="00345D0C"/>
    <w:rsid w:val="0035491B"/>
    <w:rsid w:val="00362D40"/>
    <w:rsid w:val="003658FB"/>
    <w:rsid w:val="0038282D"/>
    <w:rsid w:val="003836F7"/>
    <w:rsid w:val="00384C25"/>
    <w:rsid w:val="00387B95"/>
    <w:rsid w:val="00387CFD"/>
    <w:rsid w:val="00387D1C"/>
    <w:rsid w:val="0039315E"/>
    <w:rsid w:val="003A1DF5"/>
    <w:rsid w:val="003A1FDD"/>
    <w:rsid w:val="003A5551"/>
    <w:rsid w:val="003A7837"/>
    <w:rsid w:val="003A7F83"/>
    <w:rsid w:val="003A7F87"/>
    <w:rsid w:val="003B2028"/>
    <w:rsid w:val="003C29D5"/>
    <w:rsid w:val="003C4C7B"/>
    <w:rsid w:val="003C719E"/>
    <w:rsid w:val="003C7DE9"/>
    <w:rsid w:val="003D0B24"/>
    <w:rsid w:val="003D0C94"/>
    <w:rsid w:val="003D2EEB"/>
    <w:rsid w:val="003D7E7D"/>
    <w:rsid w:val="003E024A"/>
    <w:rsid w:val="003E1194"/>
    <w:rsid w:val="003E3290"/>
    <w:rsid w:val="003E393B"/>
    <w:rsid w:val="003E6282"/>
    <w:rsid w:val="003E63A5"/>
    <w:rsid w:val="003F25A2"/>
    <w:rsid w:val="00400739"/>
    <w:rsid w:val="00410CF9"/>
    <w:rsid w:val="00414C6B"/>
    <w:rsid w:val="00416861"/>
    <w:rsid w:val="00416EAF"/>
    <w:rsid w:val="00417BEB"/>
    <w:rsid w:val="0042408B"/>
    <w:rsid w:val="00424EFA"/>
    <w:rsid w:val="00425F36"/>
    <w:rsid w:val="00427EBB"/>
    <w:rsid w:val="00430BF5"/>
    <w:rsid w:val="00433730"/>
    <w:rsid w:val="00436921"/>
    <w:rsid w:val="0044092A"/>
    <w:rsid w:val="004411B4"/>
    <w:rsid w:val="00444D97"/>
    <w:rsid w:val="00450442"/>
    <w:rsid w:val="004510F5"/>
    <w:rsid w:val="00454535"/>
    <w:rsid w:val="00460BD5"/>
    <w:rsid w:val="004656E3"/>
    <w:rsid w:val="00466C5B"/>
    <w:rsid w:val="00467184"/>
    <w:rsid w:val="00471280"/>
    <w:rsid w:val="00475327"/>
    <w:rsid w:val="00477A3F"/>
    <w:rsid w:val="00477B93"/>
    <w:rsid w:val="00494452"/>
    <w:rsid w:val="004949EB"/>
    <w:rsid w:val="00496582"/>
    <w:rsid w:val="004A0C62"/>
    <w:rsid w:val="004A4100"/>
    <w:rsid w:val="004A63C4"/>
    <w:rsid w:val="004B7891"/>
    <w:rsid w:val="004C2F52"/>
    <w:rsid w:val="004C72F3"/>
    <w:rsid w:val="004D444F"/>
    <w:rsid w:val="004D4699"/>
    <w:rsid w:val="004D4DAF"/>
    <w:rsid w:val="004D5F59"/>
    <w:rsid w:val="004E6252"/>
    <w:rsid w:val="004F1F21"/>
    <w:rsid w:val="004F69A0"/>
    <w:rsid w:val="005016D2"/>
    <w:rsid w:val="005040E1"/>
    <w:rsid w:val="005045EB"/>
    <w:rsid w:val="00504969"/>
    <w:rsid w:val="00506442"/>
    <w:rsid w:val="0051189F"/>
    <w:rsid w:val="0052013E"/>
    <w:rsid w:val="00521834"/>
    <w:rsid w:val="00522348"/>
    <w:rsid w:val="00522C86"/>
    <w:rsid w:val="0053730E"/>
    <w:rsid w:val="005438EA"/>
    <w:rsid w:val="00552C6A"/>
    <w:rsid w:val="00556B86"/>
    <w:rsid w:val="005616AA"/>
    <w:rsid w:val="0056406F"/>
    <w:rsid w:val="00565361"/>
    <w:rsid w:val="00566BC2"/>
    <w:rsid w:val="0057143C"/>
    <w:rsid w:val="00575CDC"/>
    <w:rsid w:val="005815CB"/>
    <w:rsid w:val="005842F0"/>
    <w:rsid w:val="005A59A2"/>
    <w:rsid w:val="005B4651"/>
    <w:rsid w:val="005B5DD2"/>
    <w:rsid w:val="005C0852"/>
    <w:rsid w:val="005C20E6"/>
    <w:rsid w:val="005C23FD"/>
    <w:rsid w:val="005D08EB"/>
    <w:rsid w:val="005E4C62"/>
    <w:rsid w:val="005E6164"/>
    <w:rsid w:val="005E69C6"/>
    <w:rsid w:val="005F3CBD"/>
    <w:rsid w:val="005F4936"/>
    <w:rsid w:val="005F7165"/>
    <w:rsid w:val="00602CE7"/>
    <w:rsid w:val="00605877"/>
    <w:rsid w:val="00615916"/>
    <w:rsid w:val="006212A6"/>
    <w:rsid w:val="0062176B"/>
    <w:rsid w:val="00622C1C"/>
    <w:rsid w:val="00624118"/>
    <w:rsid w:val="00625570"/>
    <w:rsid w:val="00632C58"/>
    <w:rsid w:val="006362DF"/>
    <w:rsid w:val="00640AD4"/>
    <w:rsid w:val="00642FF0"/>
    <w:rsid w:val="006471D3"/>
    <w:rsid w:val="00647798"/>
    <w:rsid w:val="00654044"/>
    <w:rsid w:val="0065765B"/>
    <w:rsid w:val="00660AB0"/>
    <w:rsid w:val="00661CB4"/>
    <w:rsid w:val="006643E2"/>
    <w:rsid w:val="00671820"/>
    <w:rsid w:val="0067188E"/>
    <w:rsid w:val="00671D32"/>
    <w:rsid w:val="006745F2"/>
    <w:rsid w:val="00675990"/>
    <w:rsid w:val="006820C2"/>
    <w:rsid w:val="00682D72"/>
    <w:rsid w:val="00686DEC"/>
    <w:rsid w:val="006A2194"/>
    <w:rsid w:val="006A2D71"/>
    <w:rsid w:val="006B17D2"/>
    <w:rsid w:val="006C0CE2"/>
    <w:rsid w:val="006C7584"/>
    <w:rsid w:val="006D4A91"/>
    <w:rsid w:val="006D796A"/>
    <w:rsid w:val="006D7A45"/>
    <w:rsid w:val="006D7EAC"/>
    <w:rsid w:val="006E55F9"/>
    <w:rsid w:val="006E65BF"/>
    <w:rsid w:val="006E6AB7"/>
    <w:rsid w:val="006E7A71"/>
    <w:rsid w:val="006F1319"/>
    <w:rsid w:val="006F5589"/>
    <w:rsid w:val="006F5793"/>
    <w:rsid w:val="006F7975"/>
    <w:rsid w:val="00703BC9"/>
    <w:rsid w:val="00704735"/>
    <w:rsid w:val="00705FE6"/>
    <w:rsid w:val="007061CA"/>
    <w:rsid w:val="007078C2"/>
    <w:rsid w:val="0071185E"/>
    <w:rsid w:val="00714E48"/>
    <w:rsid w:val="00715D4E"/>
    <w:rsid w:val="00716B38"/>
    <w:rsid w:val="0072621D"/>
    <w:rsid w:val="0072719D"/>
    <w:rsid w:val="007332CB"/>
    <w:rsid w:val="00734921"/>
    <w:rsid w:val="0074208C"/>
    <w:rsid w:val="00744035"/>
    <w:rsid w:val="0075051A"/>
    <w:rsid w:val="00756705"/>
    <w:rsid w:val="00756FAE"/>
    <w:rsid w:val="00757D42"/>
    <w:rsid w:val="00761933"/>
    <w:rsid w:val="0076250F"/>
    <w:rsid w:val="00764C16"/>
    <w:rsid w:val="00766EEB"/>
    <w:rsid w:val="00773DE8"/>
    <w:rsid w:val="00780004"/>
    <w:rsid w:val="007816B7"/>
    <w:rsid w:val="00781D5B"/>
    <w:rsid w:val="007821DA"/>
    <w:rsid w:val="00782AB7"/>
    <w:rsid w:val="00785A45"/>
    <w:rsid w:val="00787261"/>
    <w:rsid w:val="00790EDE"/>
    <w:rsid w:val="007A2E31"/>
    <w:rsid w:val="007A40C5"/>
    <w:rsid w:val="007A6B30"/>
    <w:rsid w:val="007B372E"/>
    <w:rsid w:val="007B6696"/>
    <w:rsid w:val="007B6E92"/>
    <w:rsid w:val="007C0273"/>
    <w:rsid w:val="007C4479"/>
    <w:rsid w:val="007C4A2E"/>
    <w:rsid w:val="007C7FE6"/>
    <w:rsid w:val="007E327D"/>
    <w:rsid w:val="007E72DA"/>
    <w:rsid w:val="007F0991"/>
    <w:rsid w:val="007F0C40"/>
    <w:rsid w:val="007F30DD"/>
    <w:rsid w:val="007F5A2C"/>
    <w:rsid w:val="00804275"/>
    <w:rsid w:val="0080610D"/>
    <w:rsid w:val="00811ECF"/>
    <w:rsid w:val="008138BA"/>
    <w:rsid w:val="0082603B"/>
    <w:rsid w:val="00840B7D"/>
    <w:rsid w:val="00840FA3"/>
    <w:rsid w:val="00842B86"/>
    <w:rsid w:val="0084589B"/>
    <w:rsid w:val="00845C45"/>
    <w:rsid w:val="008505DD"/>
    <w:rsid w:val="00853C66"/>
    <w:rsid w:val="00856FC6"/>
    <w:rsid w:val="008620A2"/>
    <w:rsid w:val="00867D44"/>
    <w:rsid w:val="00874EC7"/>
    <w:rsid w:val="00874EE2"/>
    <w:rsid w:val="00883B2D"/>
    <w:rsid w:val="00883D53"/>
    <w:rsid w:val="00884E64"/>
    <w:rsid w:val="00886964"/>
    <w:rsid w:val="00891BF7"/>
    <w:rsid w:val="008928A9"/>
    <w:rsid w:val="00892C9F"/>
    <w:rsid w:val="008A2B26"/>
    <w:rsid w:val="008A6065"/>
    <w:rsid w:val="008A7FAD"/>
    <w:rsid w:val="008B1447"/>
    <w:rsid w:val="008B38F7"/>
    <w:rsid w:val="008B54D2"/>
    <w:rsid w:val="008C5700"/>
    <w:rsid w:val="008D09CA"/>
    <w:rsid w:val="008D12DE"/>
    <w:rsid w:val="008D2A2B"/>
    <w:rsid w:val="008D3422"/>
    <w:rsid w:val="008D55CE"/>
    <w:rsid w:val="008D7102"/>
    <w:rsid w:val="008D7C02"/>
    <w:rsid w:val="008E1773"/>
    <w:rsid w:val="008E1FF5"/>
    <w:rsid w:val="008E32B0"/>
    <w:rsid w:val="008E6734"/>
    <w:rsid w:val="008F042E"/>
    <w:rsid w:val="008F0584"/>
    <w:rsid w:val="008F2526"/>
    <w:rsid w:val="008F2C4B"/>
    <w:rsid w:val="008F4403"/>
    <w:rsid w:val="00901198"/>
    <w:rsid w:val="009020C3"/>
    <w:rsid w:val="00902E62"/>
    <w:rsid w:val="00906A52"/>
    <w:rsid w:val="00911722"/>
    <w:rsid w:val="00911DD4"/>
    <w:rsid w:val="00913F43"/>
    <w:rsid w:val="00916183"/>
    <w:rsid w:val="00922639"/>
    <w:rsid w:val="009249A5"/>
    <w:rsid w:val="00925463"/>
    <w:rsid w:val="0093014C"/>
    <w:rsid w:val="009330F3"/>
    <w:rsid w:val="00934DA3"/>
    <w:rsid w:val="00935908"/>
    <w:rsid w:val="0094224C"/>
    <w:rsid w:val="009572BA"/>
    <w:rsid w:val="00970B38"/>
    <w:rsid w:val="00996F2A"/>
    <w:rsid w:val="009A79A9"/>
    <w:rsid w:val="009B270D"/>
    <w:rsid w:val="009B2841"/>
    <w:rsid w:val="009B384D"/>
    <w:rsid w:val="009B3A94"/>
    <w:rsid w:val="009C02D0"/>
    <w:rsid w:val="009D00EF"/>
    <w:rsid w:val="009D1658"/>
    <w:rsid w:val="009D1E51"/>
    <w:rsid w:val="009F17DB"/>
    <w:rsid w:val="009F2F50"/>
    <w:rsid w:val="009F7E23"/>
    <w:rsid w:val="00A004AB"/>
    <w:rsid w:val="00A02B61"/>
    <w:rsid w:val="00A03EF1"/>
    <w:rsid w:val="00A058EE"/>
    <w:rsid w:val="00A0763D"/>
    <w:rsid w:val="00A14036"/>
    <w:rsid w:val="00A15015"/>
    <w:rsid w:val="00A156AE"/>
    <w:rsid w:val="00A16C89"/>
    <w:rsid w:val="00A17F6D"/>
    <w:rsid w:val="00A30BF7"/>
    <w:rsid w:val="00A3277E"/>
    <w:rsid w:val="00A339FD"/>
    <w:rsid w:val="00A50842"/>
    <w:rsid w:val="00A51BEA"/>
    <w:rsid w:val="00A54525"/>
    <w:rsid w:val="00A736E8"/>
    <w:rsid w:val="00A80E2B"/>
    <w:rsid w:val="00A8104D"/>
    <w:rsid w:val="00A856BB"/>
    <w:rsid w:val="00A92734"/>
    <w:rsid w:val="00A95BD1"/>
    <w:rsid w:val="00A97F1E"/>
    <w:rsid w:val="00AA0519"/>
    <w:rsid w:val="00AA0778"/>
    <w:rsid w:val="00AA22F2"/>
    <w:rsid w:val="00AA5878"/>
    <w:rsid w:val="00AA630F"/>
    <w:rsid w:val="00AA6E5B"/>
    <w:rsid w:val="00AB038F"/>
    <w:rsid w:val="00AC57CC"/>
    <w:rsid w:val="00AC5AAC"/>
    <w:rsid w:val="00AD236E"/>
    <w:rsid w:val="00AE2893"/>
    <w:rsid w:val="00AE350C"/>
    <w:rsid w:val="00AE586A"/>
    <w:rsid w:val="00AF5EA8"/>
    <w:rsid w:val="00B03018"/>
    <w:rsid w:val="00B079B8"/>
    <w:rsid w:val="00B12602"/>
    <w:rsid w:val="00B16DC0"/>
    <w:rsid w:val="00B20E03"/>
    <w:rsid w:val="00B25B49"/>
    <w:rsid w:val="00B27609"/>
    <w:rsid w:val="00B3247D"/>
    <w:rsid w:val="00B40171"/>
    <w:rsid w:val="00B425A8"/>
    <w:rsid w:val="00B443C5"/>
    <w:rsid w:val="00B51508"/>
    <w:rsid w:val="00B53857"/>
    <w:rsid w:val="00B55A4F"/>
    <w:rsid w:val="00B5717C"/>
    <w:rsid w:val="00B64860"/>
    <w:rsid w:val="00B6566F"/>
    <w:rsid w:val="00B674AE"/>
    <w:rsid w:val="00B71B9F"/>
    <w:rsid w:val="00B71C00"/>
    <w:rsid w:val="00B81580"/>
    <w:rsid w:val="00B834EB"/>
    <w:rsid w:val="00B84C74"/>
    <w:rsid w:val="00B8676E"/>
    <w:rsid w:val="00B971D6"/>
    <w:rsid w:val="00BA4F5C"/>
    <w:rsid w:val="00BA53D8"/>
    <w:rsid w:val="00BB00B2"/>
    <w:rsid w:val="00BB3483"/>
    <w:rsid w:val="00BB7C57"/>
    <w:rsid w:val="00BB7D14"/>
    <w:rsid w:val="00BC2562"/>
    <w:rsid w:val="00BC2CB5"/>
    <w:rsid w:val="00BC6C42"/>
    <w:rsid w:val="00BC6DF0"/>
    <w:rsid w:val="00BD3F65"/>
    <w:rsid w:val="00BD4A2B"/>
    <w:rsid w:val="00BD6B1F"/>
    <w:rsid w:val="00BD7F7F"/>
    <w:rsid w:val="00BE0AE4"/>
    <w:rsid w:val="00BE4840"/>
    <w:rsid w:val="00BF1A15"/>
    <w:rsid w:val="00BF3133"/>
    <w:rsid w:val="00BF4DDB"/>
    <w:rsid w:val="00BF6220"/>
    <w:rsid w:val="00BF76C4"/>
    <w:rsid w:val="00C0630B"/>
    <w:rsid w:val="00C15737"/>
    <w:rsid w:val="00C17FFB"/>
    <w:rsid w:val="00C31605"/>
    <w:rsid w:val="00C45B69"/>
    <w:rsid w:val="00C5445C"/>
    <w:rsid w:val="00C6222B"/>
    <w:rsid w:val="00C633E2"/>
    <w:rsid w:val="00C65B5D"/>
    <w:rsid w:val="00C65E25"/>
    <w:rsid w:val="00C76BF0"/>
    <w:rsid w:val="00C77A3C"/>
    <w:rsid w:val="00C840F1"/>
    <w:rsid w:val="00C85BE7"/>
    <w:rsid w:val="00C91B6A"/>
    <w:rsid w:val="00C92524"/>
    <w:rsid w:val="00C927D2"/>
    <w:rsid w:val="00C929B4"/>
    <w:rsid w:val="00C974CA"/>
    <w:rsid w:val="00CA07B2"/>
    <w:rsid w:val="00CA1545"/>
    <w:rsid w:val="00CA1877"/>
    <w:rsid w:val="00CA559C"/>
    <w:rsid w:val="00CA5F4E"/>
    <w:rsid w:val="00CB4598"/>
    <w:rsid w:val="00CB7EC8"/>
    <w:rsid w:val="00CC6F48"/>
    <w:rsid w:val="00CD42B5"/>
    <w:rsid w:val="00CD52F6"/>
    <w:rsid w:val="00CE0381"/>
    <w:rsid w:val="00CE0E34"/>
    <w:rsid w:val="00CE1600"/>
    <w:rsid w:val="00CE2207"/>
    <w:rsid w:val="00D00733"/>
    <w:rsid w:val="00D0130C"/>
    <w:rsid w:val="00D0175D"/>
    <w:rsid w:val="00D01F34"/>
    <w:rsid w:val="00D04A71"/>
    <w:rsid w:val="00D063E0"/>
    <w:rsid w:val="00D13A78"/>
    <w:rsid w:val="00D20D11"/>
    <w:rsid w:val="00D21F81"/>
    <w:rsid w:val="00D27A67"/>
    <w:rsid w:val="00D32B99"/>
    <w:rsid w:val="00D32C94"/>
    <w:rsid w:val="00D34280"/>
    <w:rsid w:val="00D365D4"/>
    <w:rsid w:val="00D36F2D"/>
    <w:rsid w:val="00D4047E"/>
    <w:rsid w:val="00D42A72"/>
    <w:rsid w:val="00D46175"/>
    <w:rsid w:val="00D47E99"/>
    <w:rsid w:val="00D55E2B"/>
    <w:rsid w:val="00D57A23"/>
    <w:rsid w:val="00D600FF"/>
    <w:rsid w:val="00D61505"/>
    <w:rsid w:val="00D6195A"/>
    <w:rsid w:val="00D67195"/>
    <w:rsid w:val="00D717E1"/>
    <w:rsid w:val="00D736E5"/>
    <w:rsid w:val="00D7448A"/>
    <w:rsid w:val="00D7535E"/>
    <w:rsid w:val="00D7692E"/>
    <w:rsid w:val="00D81E6F"/>
    <w:rsid w:val="00D84141"/>
    <w:rsid w:val="00D848EE"/>
    <w:rsid w:val="00D93001"/>
    <w:rsid w:val="00D9777F"/>
    <w:rsid w:val="00DA2303"/>
    <w:rsid w:val="00DA6BF9"/>
    <w:rsid w:val="00DA71F3"/>
    <w:rsid w:val="00DB1268"/>
    <w:rsid w:val="00DB580C"/>
    <w:rsid w:val="00DC553B"/>
    <w:rsid w:val="00DC65C9"/>
    <w:rsid w:val="00DD4DE5"/>
    <w:rsid w:val="00DE2096"/>
    <w:rsid w:val="00DE721D"/>
    <w:rsid w:val="00E0083F"/>
    <w:rsid w:val="00E06364"/>
    <w:rsid w:val="00E1190B"/>
    <w:rsid w:val="00E11F2B"/>
    <w:rsid w:val="00E13384"/>
    <w:rsid w:val="00E224FB"/>
    <w:rsid w:val="00E2771A"/>
    <w:rsid w:val="00E27CC5"/>
    <w:rsid w:val="00E324B2"/>
    <w:rsid w:val="00E33CD3"/>
    <w:rsid w:val="00E368DF"/>
    <w:rsid w:val="00E50442"/>
    <w:rsid w:val="00E52469"/>
    <w:rsid w:val="00E5516B"/>
    <w:rsid w:val="00E55ED2"/>
    <w:rsid w:val="00E63456"/>
    <w:rsid w:val="00E66AA9"/>
    <w:rsid w:val="00E70514"/>
    <w:rsid w:val="00E715F2"/>
    <w:rsid w:val="00E73F63"/>
    <w:rsid w:val="00E7749D"/>
    <w:rsid w:val="00E80141"/>
    <w:rsid w:val="00E9172C"/>
    <w:rsid w:val="00E91D42"/>
    <w:rsid w:val="00E925DE"/>
    <w:rsid w:val="00E96505"/>
    <w:rsid w:val="00EC1600"/>
    <w:rsid w:val="00EC304C"/>
    <w:rsid w:val="00ED0483"/>
    <w:rsid w:val="00ED2A32"/>
    <w:rsid w:val="00ED6844"/>
    <w:rsid w:val="00ED6DFF"/>
    <w:rsid w:val="00EF7F08"/>
    <w:rsid w:val="00F0425A"/>
    <w:rsid w:val="00F05B78"/>
    <w:rsid w:val="00F06B02"/>
    <w:rsid w:val="00F073BB"/>
    <w:rsid w:val="00F14739"/>
    <w:rsid w:val="00F20885"/>
    <w:rsid w:val="00F23BA1"/>
    <w:rsid w:val="00F31835"/>
    <w:rsid w:val="00F3617C"/>
    <w:rsid w:val="00F43521"/>
    <w:rsid w:val="00F462FC"/>
    <w:rsid w:val="00F51F16"/>
    <w:rsid w:val="00F614A5"/>
    <w:rsid w:val="00F642EB"/>
    <w:rsid w:val="00F65D44"/>
    <w:rsid w:val="00F700E6"/>
    <w:rsid w:val="00F729F7"/>
    <w:rsid w:val="00F76C0A"/>
    <w:rsid w:val="00F7757D"/>
    <w:rsid w:val="00F809F0"/>
    <w:rsid w:val="00F83BA4"/>
    <w:rsid w:val="00F83E7C"/>
    <w:rsid w:val="00F840DC"/>
    <w:rsid w:val="00F84796"/>
    <w:rsid w:val="00F863BA"/>
    <w:rsid w:val="00F9037D"/>
    <w:rsid w:val="00F90F26"/>
    <w:rsid w:val="00F945A1"/>
    <w:rsid w:val="00F96469"/>
    <w:rsid w:val="00FA7E6D"/>
    <w:rsid w:val="00FB1E9D"/>
    <w:rsid w:val="00FB215C"/>
    <w:rsid w:val="00FB3C0F"/>
    <w:rsid w:val="00FB7804"/>
    <w:rsid w:val="00FC0772"/>
    <w:rsid w:val="00FC151D"/>
    <w:rsid w:val="00FD49B7"/>
    <w:rsid w:val="00FD56A8"/>
    <w:rsid w:val="00FD7596"/>
    <w:rsid w:val="00FE2084"/>
    <w:rsid w:val="00FE2C0E"/>
    <w:rsid w:val="00FE5C7E"/>
    <w:rsid w:val="00FE7857"/>
    <w:rsid w:val="00FF0ADB"/>
    <w:rsid w:val="00FF1538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0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5" ma:contentTypeDescription="Ein neues Dokument erstellen." ma:contentTypeScope="" ma:versionID="7348692a911dc79d3c0a303d0e9d955a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948840b8316e121f043c0b248f6e2a9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DE1BE-BFA7-4386-8281-D9C5834CB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4</Pages>
  <Words>945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 Chinta</cp:lastModifiedBy>
  <cp:revision>102</cp:revision>
  <cp:lastPrinted>2018-06-20T08:17:00Z</cp:lastPrinted>
  <dcterms:created xsi:type="dcterms:W3CDTF">2020-10-18T09:16:00Z</dcterms:created>
  <dcterms:modified xsi:type="dcterms:W3CDTF">2020-10-19T08:44:00Z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