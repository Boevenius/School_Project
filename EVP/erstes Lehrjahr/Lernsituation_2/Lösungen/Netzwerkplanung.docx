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E9E" w:rsidRPr="000D3E9E" w:rsidRDefault="000D3E9E" w:rsidP="000D3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D3E9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Fragen zur Norm DIN-EN 50173:</w:t>
      </w:r>
    </w:p>
    <w:p w:rsidR="000D3E9E" w:rsidRDefault="000D3E9E" w:rsidP="000D3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D3E9E">
        <w:rPr>
          <w:rFonts w:ascii="Times New Roman" w:eastAsia="Times New Roman" w:hAnsi="Times New Roman" w:cs="Times New Roman"/>
          <w:sz w:val="24"/>
          <w:szCs w:val="24"/>
          <w:lang w:eastAsia="de-DE"/>
        </w:rPr>
        <w:t>Welche Bereiche der Verkabelung werden in der Norm identifiziert? (erkennbar aus dem Bild oder durch eigene Recherche zur Norm)</w:t>
      </w:r>
    </w:p>
    <w:p w:rsidR="00080732" w:rsidRDefault="00080732" w:rsidP="0008073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Primärverkabelung (SV/GV)</w:t>
      </w:r>
    </w:p>
    <w:p w:rsidR="00080732" w:rsidRDefault="00080732" w:rsidP="0008073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Sekundärverkabelung (GV/EV)</w:t>
      </w:r>
    </w:p>
    <w:p w:rsidR="00080732" w:rsidRPr="00080732" w:rsidRDefault="00080732" w:rsidP="0008073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Tertiärverkabelung (EV/Dosen/PC)</w:t>
      </w:r>
    </w:p>
    <w:p w:rsidR="000D3E9E" w:rsidRDefault="000D3E9E" w:rsidP="000D3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D3E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Welche Aufgaben haben die diversen in der Norm erwähnten </w:t>
      </w:r>
      <w:r w:rsidRPr="000D3E9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Verteiler</w:t>
      </w:r>
      <w:r w:rsidRPr="000D3E9E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:rsidR="00BF52A8" w:rsidRDefault="00BF52A8" w:rsidP="00BF52A8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Standortverteiler(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SV)</w:t>
      </w:r>
    </w:p>
    <w:p w:rsidR="00BF52A8" w:rsidRDefault="00BF52A8" w:rsidP="00BF52A8">
      <w:pPr>
        <w:pStyle w:val="Listenabsatz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Anschluss an WAN</w:t>
      </w:r>
    </w:p>
    <w:p w:rsidR="00BF52A8" w:rsidRDefault="00BF52A8" w:rsidP="00BF52A8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Gebäudeverteiler(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GV)</w:t>
      </w:r>
    </w:p>
    <w:p w:rsidR="00BF52A8" w:rsidRDefault="00BF52A8" w:rsidP="00BF52A8">
      <w:pPr>
        <w:pStyle w:val="Listenabsatz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Verbindet SV und Etagen</w:t>
      </w:r>
    </w:p>
    <w:p w:rsidR="00BF52A8" w:rsidRDefault="00BF52A8" w:rsidP="00BF52A8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Etagenverteiler(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EV)</w:t>
      </w:r>
    </w:p>
    <w:p w:rsidR="00BF52A8" w:rsidRPr="00BF52A8" w:rsidRDefault="00BF52A8" w:rsidP="00BF52A8">
      <w:pPr>
        <w:pStyle w:val="Listenabsatz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Anschluss von einzelnen Etagen</w:t>
      </w:r>
      <w:bookmarkStart w:id="0" w:name="_GoBack"/>
      <w:bookmarkEnd w:id="0"/>
    </w:p>
    <w:p w:rsidR="000D3E9E" w:rsidRDefault="000D3E9E"/>
    <w:p w:rsidR="000D3E9E" w:rsidRDefault="000D3E9E"/>
    <w:p w:rsidR="000D3E9E" w:rsidRDefault="000D3E9E"/>
    <w:p w:rsidR="00484C4C" w:rsidRDefault="00C41250">
      <w:r>
        <w:t>Netzwerkplanung:</w:t>
      </w:r>
    </w:p>
    <w:p w:rsidR="00C41250" w:rsidRDefault="00C41250">
      <w:r>
        <w:t xml:space="preserve">Serverraum: </w:t>
      </w:r>
    </w:p>
    <w:p w:rsidR="00C41250" w:rsidRDefault="00C41250" w:rsidP="00C41250">
      <w:pPr>
        <w:pStyle w:val="Listenabsatz"/>
        <w:numPr>
          <w:ilvl w:val="0"/>
          <w:numId w:val="1"/>
        </w:numPr>
      </w:pPr>
      <w:r>
        <w:t>nach Leitungslänge: Raum 9</w:t>
      </w:r>
    </w:p>
    <w:p w:rsidR="00C41250" w:rsidRDefault="00C41250" w:rsidP="00C41250">
      <w:pPr>
        <w:pStyle w:val="Listenabsatz"/>
        <w:numPr>
          <w:ilvl w:val="0"/>
          <w:numId w:val="1"/>
        </w:numPr>
      </w:pPr>
      <w:r>
        <w:t>nach Sicherheit: Raum 11</w:t>
      </w:r>
    </w:p>
    <w:p w:rsidR="00C41250" w:rsidRDefault="00C41250" w:rsidP="00C41250"/>
    <w:p w:rsidR="00C41250" w:rsidRDefault="00C41250" w:rsidP="00C41250">
      <w:r>
        <w:t>Zwischengeschaltete Geräte:</w:t>
      </w:r>
    </w:p>
    <w:p w:rsidR="00C41250" w:rsidRDefault="00C41250" w:rsidP="00C41250">
      <w:pPr>
        <w:pStyle w:val="Listenabsatz"/>
        <w:numPr>
          <w:ilvl w:val="0"/>
          <w:numId w:val="1"/>
        </w:numPr>
      </w:pPr>
      <w:proofErr w:type="gramStart"/>
      <w:r>
        <w:t>Switches[</w:t>
      </w:r>
      <w:proofErr w:type="gramEnd"/>
      <w:r w:rsidR="002B70C4">
        <w:t>4</w:t>
      </w:r>
      <w:r>
        <w:t>]</w:t>
      </w:r>
      <w:r w:rsidR="002B70C4">
        <w:t xml:space="preserve">   </w:t>
      </w:r>
    </w:p>
    <w:p w:rsidR="00C41250" w:rsidRDefault="00C41250" w:rsidP="00C41250">
      <w:pPr>
        <w:pStyle w:val="Listenabsatz"/>
        <w:numPr>
          <w:ilvl w:val="0"/>
          <w:numId w:val="1"/>
        </w:numPr>
      </w:pPr>
      <w:proofErr w:type="gramStart"/>
      <w:r>
        <w:t>Accesspoints[</w:t>
      </w:r>
      <w:proofErr w:type="gramEnd"/>
      <w:r w:rsidR="00B30F6D">
        <w:t>2</w:t>
      </w:r>
      <w:r w:rsidR="00863015">
        <w:t>]</w:t>
      </w:r>
    </w:p>
    <w:p w:rsidR="00863015" w:rsidRDefault="00863015" w:rsidP="00C41250">
      <w:pPr>
        <w:pStyle w:val="Listenabsatz"/>
        <w:numPr>
          <w:ilvl w:val="0"/>
          <w:numId w:val="1"/>
        </w:numPr>
      </w:pPr>
      <w:proofErr w:type="gramStart"/>
      <w:r>
        <w:t>Router[</w:t>
      </w:r>
      <w:proofErr w:type="gramEnd"/>
      <w:r>
        <w:t>1] (1xSV)</w:t>
      </w:r>
    </w:p>
    <w:p w:rsidR="002B70C4" w:rsidRDefault="002B70C4" w:rsidP="00C41250">
      <w:pPr>
        <w:pStyle w:val="Listenabsatz"/>
        <w:numPr>
          <w:ilvl w:val="0"/>
          <w:numId w:val="1"/>
        </w:numPr>
      </w:pPr>
      <w:proofErr w:type="gramStart"/>
      <w:r>
        <w:t>Server[</w:t>
      </w:r>
      <w:proofErr w:type="gramEnd"/>
      <w:r>
        <w:t>2?]</w:t>
      </w:r>
    </w:p>
    <w:p w:rsidR="00C41250" w:rsidRDefault="00C41250" w:rsidP="00C41250"/>
    <w:p w:rsidR="00C41250" w:rsidRDefault="00C41250" w:rsidP="00C41250">
      <w:r>
        <w:t>Art der Verkabelung:</w:t>
      </w:r>
    </w:p>
    <w:p w:rsidR="00C41250" w:rsidRDefault="006F7C60" w:rsidP="006F7C60">
      <w:pPr>
        <w:pStyle w:val="Listenabsatz"/>
        <w:numPr>
          <w:ilvl w:val="0"/>
          <w:numId w:val="1"/>
        </w:numPr>
      </w:pPr>
      <w:r>
        <w:t>Zwischen Netzwerkdosen und Switches</w:t>
      </w:r>
    </w:p>
    <w:p w:rsidR="002B70C4" w:rsidRDefault="002B70C4" w:rsidP="006F7C60">
      <w:pPr>
        <w:pStyle w:val="Listenabsatz"/>
        <w:numPr>
          <w:ilvl w:val="1"/>
          <w:numId w:val="1"/>
        </w:numPr>
      </w:pPr>
      <w:r>
        <w:t xml:space="preserve"> CAT6 Kabel</w:t>
      </w:r>
    </w:p>
    <w:p w:rsidR="006F7C60" w:rsidRDefault="006F7C60" w:rsidP="006F7C60">
      <w:pPr>
        <w:pStyle w:val="Listenabsatz"/>
        <w:numPr>
          <w:ilvl w:val="0"/>
          <w:numId w:val="1"/>
        </w:numPr>
      </w:pPr>
      <w:r>
        <w:t xml:space="preserve">Zwischen Switch und Router </w:t>
      </w:r>
    </w:p>
    <w:p w:rsidR="006F7C60" w:rsidRDefault="006F7C60" w:rsidP="006F7C60">
      <w:pPr>
        <w:pStyle w:val="Listenabsatz"/>
        <w:numPr>
          <w:ilvl w:val="1"/>
          <w:numId w:val="1"/>
        </w:numPr>
      </w:pPr>
      <w:r>
        <w:t>CAT7</w:t>
      </w:r>
    </w:p>
    <w:p w:rsidR="006F7C60" w:rsidRDefault="006F7C60" w:rsidP="006F7C60">
      <w:pPr>
        <w:pStyle w:val="Listenabsatz"/>
        <w:numPr>
          <w:ilvl w:val="0"/>
          <w:numId w:val="1"/>
        </w:numPr>
      </w:pPr>
      <w:r>
        <w:t>Zwischen Server switch</w:t>
      </w:r>
    </w:p>
    <w:p w:rsidR="006F7C60" w:rsidRDefault="006F7C60" w:rsidP="006F7C60">
      <w:pPr>
        <w:pStyle w:val="Listenabsatz"/>
        <w:numPr>
          <w:ilvl w:val="1"/>
          <w:numId w:val="1"/>
        </w:numPr>
      </w:pPr>
      <w:r>
        <w:t>CAT7</w:t>
      </w:r>
      <w:r>
        <w:tab/>
      </w:r>
    </w:p>
    <w:p w:rsidR="006F7C60" w:rsidRDefault="006F7C60" w:rsidP="006F7C60">
      <w:pPr>
        <w:pStyle w:val="Listenabsatz"/>
        <w:numPr>
          <w:ilvl w:val="0"/>
          <w:numId w:val="1"/>
        </w:numPr>
      </w:pPr>
      <w:r>
        <w:t>Zwischen AP und Switch</w:t>
      </w:r>
    </w:p>
    <w:p w:rsidR="006F7C60" w:rsidRDefault="006F7C60" w:rsidP="006F7C60">
      <w:pPr>
        <w:pStyle w:val="Listenabsatz"/>
        <w:numPr>
          <w:ilvl w:val="1"/>
          <w:numId w:val="1"/>
        </w:numPr>
      </w:pPr>
      <w:r>
        <w:t>CAT6</w:t>
      </w:r>
    </w:p>
    <w:p w:rsidR="002B70C4" w:rsidRDefault="002B70C4" w:rsidP="00C41250">
      <w:r>
        <w:t>Im Boden!</w:t>
      </w:r>
    </w:p>
    <w:p w:rsidR="00C41250" w:rsidRDefault="00C41250" w:rsidP="00C41250"/>
    <w:p w:rsidR="00C41250" w:rsidRDefault="00C41250" w:rsidP="00C41250"/>
    <w:p w:rsidR="00C41250" w:rsidRDefault="00C41250" w:rsidP="00C41250"/>
    <w:sectPr w:rsidR="00C41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A564B"/>
    <w:multiLevelType w:val="hybridMultilevel"/>
    <w:tmpl w:val="AFE451D6"/>
    <w:lvl w:ilvl="0" w:tplc="936E6DB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2DC02C8"/>
    <w:multiLevelType w:val="hybridMultilevel"/>
    <w:tmpl w:val="4CEA3BBC"/>
    <w:lvl w:ilvl="0" w:tplc="817030F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430580A"/>
    <w:multiLevelType w:val="multilevel"/>
    <w:tmpl w:val="8B18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32"/>
    <w:rsid w:val="00080732"/>
    <w:rsid w:val="000D3E9E"/>
    <w:rsid w:val="002B70C4"/>
    <w:rsid w:val="00471406"/>
    <w:rsid w:val="00484C4C"/>
    <w:rsid w:val="006F7C60"/>
    <w:rsid w:val="00863015"/>
    <w:rsid w:val="00916232"/>
    <w:rsid w:val="00B30F6D"/>
    <w:rsid w:val="00BF52A8"/>
    <w:rsid w:val="00C41250"/>
    <w:rsid w:val="00DD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4363"/>
  <w15:chartTrackingRefBased/>
  <w15:docId w15:val="{E0EDE2F3-691C-429A-B182-24178527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125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D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37E08152.dotm</Template>
  <TotalTime>0</TotalTime>
  <Pages>2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weiss_jac@k2ac.local</dc:creator>
  <cp:keywords/>
  <dc:description/>
  <cp:lastModifiedBy>weiss_jac@k2ac.local</cp:lastModifiedBy>
  <cp:revision>6</cp:revision>
  <dcterms:created xsi:type="dcterms:W3CDTF">2020-10-05T06:00:00Z</dcterms:created>
  <dcterms:modified xsi:type="dcterms:W3CDTF">2020-10-05T07:14:00Z</dcterms:modified>
</cp:coreProperties>
</file>