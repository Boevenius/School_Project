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5C3D0" w14:textId="5F7FDE42" w:rsidR="00414C6B" w:rsidRPr="002D1563" w:rsidRDefault="0093600D" w:rsidP="00414C6B">
      <w:pPr>
        <w:shd w:val="clear" w:color="auto" w:fill="FFFFFF"/>
        <w:spacing w:before="100" w:beforeAutospacing="1" w:after="100" w:afterAutospacing="1" w:line="300" w:lineRule="atLeast"/>
        <w:ind w:left="360"/>
        <w:jc w:val="center"/>
        <w:rPr>
          <w:rFonts w:ascii="Roboto Condensed Light" w:hAnsi="Roboto Condensed Light" w:cs="Helvetica"/>
          <w:b/>
          <w:bCs/>
          <w:color w:val="333333"/>
          <w:sz w:val="28"/>
          <w:szCs w:val="22"/>
        </w:rPr>
      </w:pPr>
      <w:r w:rsidRPr="002D1563">
        <w:rPr>
          <w:rFonts w:ascii="Roboto Condensed Light" w:hAnsi="Roboto Condensed Light" w:cs="Helvetica"/>
          <w:b/>
          <w:bCs/>
          <w:color w:val="333333"/>
          <w:sz w:val="28"/>
          <w:szCs w:val="22"/>
        </w:rPr>
        <w:t xml:space="preserve">Stundenaufgabe </w:t>
      </w:r>
      <w:r w:rsidR="009D1F46">
        <w:rPr>
          <w:rFonts w:ascii="Roboto Condensed Light" w:hAnsi="Roboto Condensed Light" w:cs="Helvetica"/>
          <w:b/>
          <w:bCs/>
          <w:color w:val="333333"/>
          <w:sz w:val="28"/>
          <w:szCs w:val="22"/>
        </w:rPr>
        <w:t>1</w:t>
      </w:r>
      <w:r w:rsidRPr="002D1563">
        <w:rPr>
          <w:rFonts w:ascii="Roboto Condensed Light" w:hAnsi="Roboto Condensed Light" w:cs="Helvetica"/>
          <w:b/>
          <w:bCs/>
          <w:color w:val="333333"/>
          <w:sz w:val="28"/>
          <w:szCs w:val="22"/>
        </w:rPr>
        <w:t xml:space="preserve"> – </w:t>
      </w:r>
      <w:r w:rsidR="001629DC">
        <w:rPr>
          <w:rFonts w:ascii="Roboto Condensed Light" w:hAnsi="Roboto Condensed Light" w:cs="Helvetica"/>
          <w:b/>
          <w:bCs/>
          <w:color w:val="333333"/>
          <w:sz w:val="28"/>
          <w:szCs w:val="22"/>
        </w:rPr>
        <w:t>Netzwerk mit mehreren Routern</w:t>
      </w:r>
      <w:r w:rsidR="002F0293">
        <w:rPr>
          <w:rFonts w:ascii="Roboto Condensed Light" w:hAnsi="Roboto Condensed Light" w:cs="Helvetica"/>
          <w:b/>
          <w:bCs/>
          <w:color w:val="333333"/>
          <w:sz w:val="28"/>
          <w:szCs w:val="22"/>
        </w:rPr>
        <w:t>, Routingtabellen</w:t>
      </w:r>
    </w:p>
    <w:p w14:paraId="5BE9BF7F" w14:textId="7022E692" w:rsidR="002F0293" w:rsidRDefault="002F0293" w:rsidP="00C55EF9">
      <w:pPr>
        <w:autoSpaceDE w:val="0"/>
        <w:autoSpaceDN w:val="0"/>
        <w:adjustRightInd w:val="0"/>
        <w:spacing w:before="240" w:after="120" w:line="276" w:lineRule="auto"/>
        <w:rPr>
          <w:rFonts w:ascii="Roboto Condensed Light" w:hAnsi="Roboto Condensed Light"/>
        </w:rPr>
      </w:pPr>
      <w:r w:rsidRPr="002F0293">
        <w:rPr>
          <w:rFonts w:ascii="Roboto Condensed Light" w:hAnsi="Roboto Condensed Light"/>
          <w:b/>
          <w:bCs/>
        </w:rPr>
        <w:t>Einleitung</w:t>
      </w:r>
      <w:r>
        <w:rPr>
          <w:rFonts w:ascii="Roboto Condensed Light" w:hAnsi="Roboto Condensed Light"/>
        </w:rPr>
        <w:t>:</w:t>
      </w:r>
    </w:p>
    <w:p w14:paraId="05F4740A" w14:textId="0F27CAEE" w:rsidR="002F0293" w:rsidRDefault="008430F3" w:rsidP="00C55EF9">
      <w:pPr>
        <w:autoSpaceDE w:val="0"/>
        <w:autoSpaceDN w:val="0"/>
        <w:adjustRightInd w:val="0"/>
        <w:spacing w:before="240"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Ein Router nimmt dem Administrator einiges an Arbeit ab, indem er seine </w:t>
      </w:r>
      <w:bookmarkStart w:id="0" w:name="_GoBack"/>
      <w:r w:rsidRPr="001D64AA">
        <w:rPr>
          <w:rFonts w:ascii="Roboto Condensed Light" w:hAnsi="Roboto Condensed Light"/>
          <w:b/>
          <w:bCs/>
        </w:rPr>
        <w:t>Routingtabelle</w:t>
      </w:r>
      <w:r>
        <w:rPr>
          <w:rFonts w:ascii="Roboto Condensed Light" w:hAnsi="Roboto Condensed Light"/>
        </w:rPr>
        <w:t xml:space="preserve"> </w:t>
      </w:r>
      <w:bookmarkEnd w:id="0"/>
      <w:r>
        <w:rPr>
          <w:rFonts w:ascii="Roboto Condensed Light" w:hAnsi="Roboto Condensed Light"/>
        </w:rPr>
        <w:t xml:space="preserve">teilweise </w:t>
      </w:r>
      <w:r w:rsidR="008C2A4C">
        <w:rPr>
          <w:rFonts w:ascii="Roboto Condensed Light" w:hAnsi="Roboto Condensed Light"/>
        </w:rPr>
        <w:t xml:space="preserve">selbst erstellt. </w:t>
      </w:r>
      <w:r w:rsidR="00F84EBA">
        <w:rPr>
          <w:rFonts w:ascii="Roboto Condensed Light" w:hAnsi="Roboto Condensed Light"/>
        </w:rPr>
        <w:t>Aus den</w:t>
      </w:r>
      <w:r w:rsidR="008C2A4C">
        <w:rPr>
          <w:rFonts w:ascii="Roboto Condensed Light" w:hAnsi="Roboto Condensed Light"/>
        </w:rPr>
        <w:t xml:space="preserve"> IP-Adressen, die man den </w:t>
      </w:r>
      <w:proofErr w:type="spellStart"/>
      <w:r w:rsidR="008C2A4C">
        <w:rPr>
          <w:rFonts w:ascii="Roboto Condensed Light" w:hAnsi="Roboto Condensed Light"/>
        </w:rPr>
        <w:t>Routerports</w:t>
      </w:r>
      <w:proofErr w:type="spellEnd"/>
      <w:r w:rsidR="008C2A4C">
        <w:rPr>
          <w:rFonts w:ascii="Roboto Condensed Light" w:hAnsi="Roboto Condensed Light"/>
        </w:rPr>
        <w:t xml:space="preserve"> vergibt</w:t>
      </w:r>
      <w:r w:rsidR="00F84EBA">
        <w:rPr>
          <w:rFonts w:ascii="Roboto Condensed Light" w:hAnsi="Roboto Condensed Light"/>
        </w:rPr>
        <w:t xml:space="preserve">, entnimmt der Router Informationen über die direkt angeschlossenen Netzwerke. Wenn ein </w:t>
      </w:r>
      <w:proofErr w:type="spellStart"/>
      <w:r w:rsidR="00F84EBA">
        <w:rPr>
          <w:rFonts w:ascii="Roboto Condensed Light" w:hAnsi="Roboto Condensed Light"/>
        </w:rPr>
        <w:t>Routerport</w:t>
      </w:r>
      <w:proofErr w:type="spellEnd"/>
      <w:r w:rsidR="00F84EBA">
        <w:rPr>
          <w:rFonts w:ascii="Roboto Condensed Light" w:hAnsi="Roboto Condensed Light"/>
        </w:rPr>
        <w:t xml:space="preserve"> beispielsweise die IP-Adresse 192.168.</w:t>
      </w:r>
      <w:r w:rsidR="00A57F7B">
        <w:rPr>
          <w:rFonts w:ascii="Roboto Condensed Light" w:hAnsi="Roboto Condensed Light"/>
        </w:rPr>
        <w:t>5</w:t>
      </w:r>
      <w:r w:rsidR="00F84EBA">
        <w:rPr>
          <w:rFonts w:ascii="Roboto Condensed Light" w:hAnsi="Roboto Condensed Light"/>
        </w:rPr>
        <w:t xml:space="preserve">.1 erhält, dann </w:t>
      </w:r>
      <w:r w:rsidR="00A57F7B">
        <w:rPr>
          <w:rFonts w:ascii="Roboto Condensed Light" w:hAnsi="Roboto Condensed Light"/>
        </w:rPr>
        <w:t xml:space="preserve">weiß der Router automatisch, dass das Netzwerk 192.168.5.0 </w:t>
      </w:r>
      <w:r w:rsidR="00531F18">
        <w:rPr>
          <w:rFonts w:ascii="Roboto Condensed Light" w:hAnsi="Roboto Condensed Light"/>
        </w:rPr>
        <w:t>an diesem Anschluss zu finden ist.</w:t>
      </w:r>
    </w:p>
    <w:p w14:paraId="04A0B2FA" w14:textId="45E582FA" w:rsidR="00531F18" w:rsidRDefault="00400CCC" w:rsidP="00C55EF9">
      <w:pPr>
        <w:autoSpaceDE w:val="0"/>
        <w:autoSpaceDN w:val="0"/>
        <w:adjustRightInd w:val="0"/>
        <w:spacing w:before="240"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Schwieriger </w:t>
      </w:r>
      <w:r w:rsidR="00531F18">
        <w:rPr>
          <w:rFonts w:ascii="Roboto Condensed Light" w:hAnsi="Roboto Condensed Light"/>
        </w:rPr>
        <w:t>ist es</w:t>
      </w:r>
      <w:r>
        <w:rPr>
          <w:rFonts w:ascii="Roboto Condensed Light" w:hAnsi="Roboto Condensed Light"/>
        </w:rPr>
        <w:t>, wenn mögliche Zielnetze eines Routers hinter einem weiteren Router „versteckt“ sind</w:t>
      </w:r>
      <w:r w:rsidR="00A77E16">
        <w:rPr>
          <w:rFonts w:ascii="Roboto Condensed Light" w:hAnsi="Roboto Condensed Light"/>
        </w:rPr>
        <w:t xml:space="preserve">. In diesem Fall, benötigt der Router Informationen vom Administrator, um </w:t>
      </w:r>
      <w:r w:rsidR="00CC534E">
        <w:rPr>
          <w:rFonts w:ascii="Roboto Condensed Light" w:hAnsi="Roboto Condensed Light"/>
        </w:rPr>
        <w:t>zu wissen, welche Netzwerke wo zu erreichen sind.</w:t>
      </w:r>
      <w:r w:rsidR="00934983">
        <w:rPr>
          <w:rFonts w:ascii="Roboto Condensed Light" w:hAnsi="Roboto Condensed Light"/>
        </w:rPr>
        <w:t xml:space="preserve"> Der Administrator trägt diese Konfigurationsinformationen in die sogenannte „</w:t>
      </w:r>
      <w:r w:rsidR="00934983" w:rsidRPr="001D64AA">
        <w:rPr>
          <w:rFonts w:ascii="Roboto Condensed Light" w:hAnsi="Roboto Condensed Light"/>
          <w:b/>
          <w:bCs/>
        </w:rPr>
        <w:t>statische“</w:t>
      </w:r>
      <w:r w:rsidR="001D64AA" w:rsidRPr="001D64AA">
        <w:rPr>
          <w:rFonts w:ascii="Roboto Condensed Light" w:hAnsi="Roboto Condensed Light"/>
          <w:b/>
          <w:bCs/>
        </w:rPr>
        <w:t xml:space="preserve"> </w:t>
      </w:r>
      <w:r w:rsidR="001D64AA" w:rsidRPr="001D64AA">
        <w:rPr>
          <w:rFonts w:ascii="Roboto Condensed Light" w:hAnsi="Roboto Condensed Light"/>
        </w:rPr>
        <w:t>Routingtabelle</w:t>
      </w:r>
      <w:r w:rsidR="001D64AA">
        <w:rPr>
          <w:rFonts w:ascii="Roboto Condensed Light" w:hAnsi="Roboto Condensed Light"/>
        </w:rPr>
        <w:t xml:space="preserve"> ein.</w:t>
      </w:r>
    </w:p>
    <w:p w14:paraId="45465DE2" w14:textId="77777777" w:rsidR="001D64AA" w:rsidRDefault="005D737B" w:rsidP="00C55EF9">
      <w:pPr>
        <w:autoSpaceDE w:val="0"/>
        <w:autoSpaceDN w:val="0"/>
        <w:adjustRightInd w:val="0"/>
        <w:spacing w:before="240" w:after="120" w:line="276" w:lineRule="auto"/>
        <w:rPr>
          <w:rFonts w:ascii="Roboto Condensed Light" w:hAnsi="Roboto Condensed Light"/>
        </w:rPr>
      </w:pPr>
      <w:r w:rsidRPr="005D737B">
        <w:rPr>
          <w:rFonts w:ascii="Roboto Condensed Light" w:hAnsi="Roboto Condensed Light"/>
        </w:rPr>
        <w:t xml:space="preserve">Die </w:t>
      </w:r>
      <w:r>
        <w:rPr>
          <w:rFonts w:ascii="Roboto Condensed Light" w:hAnsi="Roboto Condensed Light"/>
        </w:rPr>
        <w:t xml:space="preserve">nachfolgende Übung erfolgt in </w:t>
      </w:r>
      <w:r w:rsidR="00345223">
        <w:rPr>
          <w:rFonts w:ascii="Roboto Condensed Light" w:hAnsi="Roboto Condensed Light"/>
        </w:rPr>
        <w:t>Kleinstgruppen von max. 3 nebeneinandersitzenden Schüler</w:t>
      </w:r>
      <w:r w:rsidR="00F62977">
        <w:rPr>
          <w:rFonts w:ascii="Roboto Condensed Light" w:hAnsi="Roboto Condensed Light"/>
        </w:rPr>
        <w:t>/</w:t>
      </w:r>
      <w:r w:rsidR="00345223">
        <w:rPr>
          <w:rFonts w:ascii="Roboto Condensed Light" w:hAnsi="Roboto Condensed Light"/>
        </w:rPr>
        <w:t xml:space="preserve">Innen. </w:t>
      </w:r>
    </w:p>
    <w:p w14:paraId="4DCE1B76" w14:textId="10DE8FFC" w:rsidR="00F62977" w:rsidRDefault="00F62977" w:rsidP="00C55EF9">
      <w:pPr>
        <w:autoSpaceDE w:val="0"/>
        <w:autoSpaceDN w:val="0"/>
        <w:adjustRightInd w:val="0"/>
        <w:spacing w:before="240"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Kennzeichnen Sie bitte die Gruppenteilnehmer/Innen in Ihre</w:t>
      </w:r>
      <w:r w:rsidR="008911C0">
        <w:rPr>
          <w:rFonts w:ascii="Roboto Condensed Light" w:hAnsi="Roboto Condensed Light"/>
        </w:rPr>
        <w:t>m Endprodukt.</w:t>
      </w:r>
      <w:r>
        <w:rPr>
          <w:rFonts w:ascii="Roboto Condensed Light" w:hAnsi="Roboto Condensed Light"/>
        </w:rPr>
        <w:t xml:space="preserve"> </w:t>
      </w:r>
      <w:r w:rsidR="00345223">
        <w:rPr>
          <w:rFonts w:ascii="Roboto Condensed Light" w:hAnsi="Roboto Condensed Light"/>
        </w:rPr>
        <w:t xml:space="preserve">Die Bearbeitungszeit beträgt </w:t>
      </w:r>
      <w:r w:rsidR="00C55EF9">
        <w:rPr>
          <w:rFonts w:ascii="Roboto Condensed Light" w:hAnsi="Roboto Condensed Light"/>
        </w:rPr>
        <w:t xml:space="preserve">40 Minuten. Laden Sie anschließend Ihre Packet Tracer-Ergebnisdatei bei </w:t>
      </w:r>
      <w:proofErr w:type="spellStart"/>
      <w:r w:rsidR="00C55EF9">
        <w:rPr>
          <w:rFonts w:ascii="Roboto Condensed Light" w:hAnsi="Roboto Condensed Light"/>
        </w:rPr>
        <w:t>Moodle</w:t>
      </w:r>
      <w:proofErr w:type="spellEnd"/>
      <w:r w:rsidR="00C55EF9">
        <w:rPr>
          <w:rFonts w:ascii="Roboto Condensed Light" w:hAnsi="Roboto Condensed Light"/>
        </w:rPr>
        <w:t xml:space="preserve"> hoch</w:t>
      </w:r>
      <w:r w:rsidR="00C36F79">
        <w:rPr>
          <w:rFonts w:ascii="Roboto Condensed Light" w:hAnsi="Roboto Condensed Light"/>
        </w:rPr>
        <w:t xml:space="preserve">. </w:t>
      </w:r>
    </w:p>
    <w:p w14:paraId="6DA073C8" w14:textId="5970A476" w:rsidR="008911C0" w:rsidRPr="005D737B" w:rsidRDefault="008911C0" w:rsidP="00C55EF9">
      <w:pPr>
        <w:autoSpaceDE w:val="0"/>
        <w:autoSpaceDN w:val="0"/>
        <w:adjustRightInd w:val="0"/>
        <w:spacing w:before="240"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Einige Ihrer Ergebnisse werden anschließend im Plenum gezeigt, auf ihre Funktion hin überprüft und besprochen.</w:t>
      </w:r>
    </w:p>
    <w:p w14:paraId="6185FBBF" w14:textId="6574260E" w:rsidR="00FE792F" w:rsidRPr="005D737B" w:rsidRDefault="00FE1499" w:rsidP="00FE1499">
      <w:pPr>
        <w:autoSpaceDE w:val="0"/>
        <w:autoSpaceDN w:val="0"/>
        <w:adjustRightInd w:val="0"/>
        <w:spacing w:before="240" w:after="120"/>
        <w:rPr>
          <w:rFonts w:ascii="Roboto Condensed Light" w:hAnsi="Roboto Condensed Light"/>
          <w:sz w:val="28"/>
          <w:szCs w:val="22"/>
        </w:rPr>
      </w:pPr>
      <w:r w:rsidRPr="005D737B">
        <w:rPr>
          <w:rFonts w:ascii="Roboto Condensed Light" w:hAnsi="Roboto Condensed Light"/>
          <w:b/>
          <w:bCs/>
          <w:sz w:val="28"/>
          <w:szCs w:val="22"/>
        </w:rPr>
        <w:t>Situationsbeschreibung</w:t>
      </w:r>
      <w:r w:rsidRPr="005D737B">
        <w:rPr>
          <w:rFonts w:ascii="Roboto Condensed Light" w:hAnsi="Roboto Condensed Light"/>
          <w:sz w:val="28"/>
          <w:szCs w:val="22"/>
        </w:rPr>
        <w:t>:</w:t>
      </w:r>
    </w:p>
    <w:p w14:paraId="35635746" w14:textId="339A6FE8" w:rsidR="00BE1540" w:rsidRPr="002D1563" w:rsidRDefault="005544D3" w:rsidP="00FE1499">
      <w:pPr>
        <w:autoSpaceDE w:val="0"/>
        <w:autoSpaceDN w:val="0"/>
        <w:adjustRightInd w:val="0"/>
        <w:spacing w:before="240"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Ihr Unternehmen wächst. Die Geschäftsführung konnte in unmittelbarer Nachbarschaft ein </w:t>
      </w:r>
      <w:r w:rsidR="00574464">
        <w:rPr>
          <w:rFonts w:ascii="Roboto Condensed Light" w:hAnsi="Roboto Condensed Light"/>
        </w:rPr>
        <w:t xml:space="preserve">Bürogebäude erwerben, </w:t>
      </w:r>
      <w:r w:rsidR="00FD0ACB">
        <w:rPr>
          <w:rFonts w:ascii="Roboto Condensed Light" w:hAnsi="Roboto Condensed Light"/>
        </w:rPr>
        <w:t>das jetzt an das vorhandene Unternehmensnetzwerk (s. LS 3.4</w:t>
      </w:r>
      <w:r w:rsidR="0046324D">
        <w:rPr>
          <w:rFonts w:ascii="Roboto Condensed Light" w:hAnsi="Roboto Condensed Light"/>
        </w:rPr>
        <w:t xml:space="preserve">-2 vom 7./8.12.20) </w:t>
      </w:r>
      <w:r w:rsidR="00FD0ACB">
        <w:rPr>
          <w:rFonts w:ascii="Roboto Condensed Light" w:hAnsi="Roboto Condensed Light"/>
        </w:rPr>
        <w:t xml:space="preserve">angebunden werden soll. </w:t>
      </w:r>
    </w:p>
    <w:p w14:paraId="15E1EC19" w14:textId="77BCD8EC" w:rsidR="003F277E" w:rsidRDefault="00A05B26" w:rsidP="003D0E60">
      <w:pPr>
        <w:autoSpaceDE w:val="0"/>
        <w:autoSpaceDN w:val="0"/>
        <w:adjustRightInd w:val="0"/>
        <w:spacing w:before="240"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Das geplante Netzwerk </w:t>
      </w:r>
      <w:r w:rsidR="00296705">
        <w:rPr>
          <w:rFonts w:ascii="Roboto Condensed Light" w:hAnsi="Roboto Condensed Light"/>
        </w:rPr>
        <w:t>entspricht jetzt folgendem Bild:</w:t>
      </w:r>
    </w:p>
    <w:p w14:paraId="22DAD32B" w14:textId="58E2EDCF" w:rsidR="00296705" w:rsidRDefault="002E2F71" w:rsidP="003D0E60">
      <w:pPr>
        <w:autoSpaceDE w:val="0"/>
        <w:autoSpaceDN w:val="0"/>
        <w:adjustRightInd w:val="0"/>
        <w:spacing w:before="240" w:after="120" w:line="276" w:lineRule="auto"/>
        <w:rPr>
          <w:rFonts w:ascii="Roboto Condensed Light" w:hAnsi="Roboto Condensed Light"/>
        </w:rPr>
      </w:pPr>
      <w:r w:rsidRPr="002E2F71">
        <w:rPr>
          <w:rFonts w:ascii="Roboto Condensed Light" w:hAnsi="Roboto Condensed Light"/>
          <w:noProof/>
        </w:rPr>
        <w:drawing>
          <wp:inline distT="0" distB="0" distL="0" distR="0" wp14:anchorId="14C9F75E" wp14:editId="0D36D5A0">
            <wp:extent cx="6645910" cy="2687541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272" cy="26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281A" w14:textId="70C37CDE" w:rsidR="00296705" w:rsidRDefault="006015D6" w:rsidP="003D0E60">
      <w:pPr>
        <w:autoSpaceDE w:val="0"/>
        <w:autoSpaceDN w:val="0"/>
        <w:adjustRightInd w:val="0"/>
        <w:spacing w:before="240"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E</w:t>
      </w:r>
      <w:r w:rsidR="007414AC">
        <w:rPr>
          <w:rFonts w:ascii="Roboto Condensed Light" w:hAnsi="Roboto Condensed Light"/>
        </w:rPr>
        <w:t xml:space="preserve">ine Packet Tracer-Simulation </w:t>
      </w:r>
      <w:r w:rsidR="00783477">
        <w:rPr>
          <w:rFonts w:ascii="Roboto Condensed Light" w:hAnsi="Roboto Condensed Light"/>
        </w:rPr>
        <w:t xml:space="preserve">des geplanten Netzwerks aufzubauen </w:t>
      </w:r>
      <w:r w:rsidR="007414AC">
        <w:rPr>
          <w:rFonts w:ascii="Roboto Condensed Light" w:hAnsi="Roboto Condensed Light"/>
        </w:rPr>
        <w:t>und zu testen.</w:t>
      </w:r>
    </w:p>
    <w:p w14:paraId="30A71B9E" w14:textId="48DE664E" w:rsidR="007414AC" w:rsidRDefault="007414AC" w:rsidP="003D0E60">
      <w:pPr>
        <w:autoSpaceDE w:val="0"/>
        <w:autoSpaceDN w:val="0"/>
        <w:adjustRightInd w:val="0"/>
        <w:spacing w:before="240"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lastRenderedPageBreak/>
        <w:t>Ihr Kollege hat bereits einige Vorarbeiten geleistet</w:t>
      </w:r>
      <w:r w:rsidR="00D73000">
        <w:rPr>
          <w:rFonts w:ascii="Roboto Condensed Light" w:hAnsi="Roboto Condensed Light"/>
        </w:rPr>
        <w:t xml:space="preserve"> und Ihnen eine </w:t>
      </w:r>
      <w:r w:rsidR="0047074C">
        <w:rPr>
          <w:rFonts w:ascii="Roboto Condensed Light" w:hAnsi="Roboto Condensed Light"/>
        </w:rPr>
        <w:t xml:space="preserve">Packet Tracer-Datei mit einer </w:t>
      </w:r>
      <w:r w:rsidR="00D73000">
        <w:rPr>
          <w:rFonts w:ascii="Roboto Condensed Light" w:hAnsi="Roboto Condensed Light"/>
        </w:rPr>
        <w:t>angefangene</w:t>
      </w:r>
      <w:r w:rsidR="0047074C">
        <w:rPr>
          <w:rFonts w:ascii="Roboto Condensed Light" w:hAnsi="Roboto Condensed Light"/>
        </w:rPr>
        <w:t>n Konfiguration übergeben.</w:t>
      </w:r>
      <w:r w:rsidR="00FC454C">
        <w:rPr>
          <w:rFonts w:ascii="Roboto Condensed Light" w:hAnsi="Roboto Condensed Light"/>
        </w:rPr>
        <w:t xml:space="preserve"> (Datei LS_3.4-3_a_Stundenaufgabe_1.pka)</w:t>
      </w:r>
      <w:r w:rsidR="00D73000">
        <w:rPr>
          <w:rFonts w:ascii="Roboto Condensed Light" w:hAnsi="Roboto Condensed Light"/>
        </w:rPr>
        <w:t xml:space="preserve"> </w:t>
      </w:r>
    </w:p>
    <w:p w14:paraId="472F7305" w14:textId="77777777" w:rsidR="003F277E" w:rsidRDefault="003F277E" w:rsidP="00FE1499">
      <w:pPr>
        <w:autoSpaceDE w:val="0"/>
        <w:autoSpaceDN w:val="0"/>
        <w:adjustRightInd w:val="0"/>
        <w:spacing w:before="240" w:after="1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Beachten Sie bei Ihrer Arbeit folgende </w:t>
      </w:r>
      <w:r w:rsidRPr="00430B77">
        <w:rPr>
          <w:rFonts w:ascii="Roboto Condensed Light" w:hAnsi="Roboto Condensed Light"/>
          <w:b/>
          <w:bCs/>
        </w:rPr>
        <w:t>Hinweise</w:t>
      </w:r>
      <w:r>
        <w:rPr>
          <w:rFonts w:ascii="Roboto Condensed Light" w:hAnsi="Roboto Condensed Light"/>
        </w:rPr>
        <w:t>:</w:t>
      </w:r>
    </w:p>
    <w:p w14:paraId="3202239A" w14:textId="0E0093B2" w:rsidR="003D0E60" w:rsidRDefault="008C32CA" w:rsidP="009C0889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before="240" w:after="120" w:line="276" w:lineRule="auto"/>
        <w:ind w:left="777" w:hanging="357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Die Router sind </w:t>
      </w:r>
      <w:r w:rsidR="0081128F">
        <w:rPr>
          <w:rFonts w:ascii="Roboto Condensed Light" w:hAnsi="Roboto Condensed Light"/>
        </w:rPr>
        <w:t xml:space="preserve">nur </w:t>
      </w:r>
      <w:r>
        <w:rPr>
          <w:rFonts w:ascii="Roboto Condensed Light" w:hAnsi="Roboto Condensed Light"/>
        </w:rPr>
        <w:t xml:space="preserve">teilweise </w:t>
      </w:r>
      <w:r w:rsidR="00AD5755">
        <w:rPr>
          <w:rFonts w:ascii="Roboto Condensed Light" w:hAnsi="Roboto Condensed Light"/>
        </w:rPr>
        <w:t xml:space="preserve">mit IP-Adressen </w:t>
      </w:r>
      <w:r>
        <w:rPr>
          <w:rFonts w:ascii="Roboto Condensed Light" w:hAnsi="Roboto Condensed Light"/>
        </w:rPr>
        <w:t>vorkonfiguriert</w:t>
      </w:r>
      <w:r w:rsidR="00CF0CE7">
        <w:rPr>
          <w:rFonts w:ascii="Roboto Condensed Light" w:hAnsi="Roboto Condensed Light"/>
        </w:rPr>
        <w:t>, und zwar im Bereich des Verbindungsnetzes</w:t>
      </w:r>
      <w:r w:rsidR="00AD5755">
        <w:rPr>
          <w:rFonts w:ascii="Roboto Condensed Light" w:hAnsi="Roboto Condensed Light"/>
        </w:rPr>
        <w:t xml:space="preserve">. </w:t>
      </w:r>
      <w:r w:rsidR="0081128F">
        <w:rPr>
          <w:rFonts w:ascii="Roboto Condensed Light" w:hAnsi="Roboto Condensed Light"/>
        </w:rPr>
        <w:t xml:space="preserve">Auch die Routingtabelle von </w:t>
      </w:r>
      <w:proofErr w:type="spellStart"/>
      <w:r w:rsidR="0081128F">
        <w:rPr>
          <w:rFonts w:ascii="Roboto Condensed Light" w:hAnsi="Roboto Condensed Light"/>
        </w:rPr>
        <w:t>Router_alt</w:t>
      </w:r>
      <w:proofErr w:type="spellEnd"/>
      <w:r w:rsidR="0081128F">
        <w:rPr>
          <w:rFonts w:ascii="Roboto Condensed Light" w:hAnsi="Roboto Condensed Light"/>
        </w:rPr>
        <w:t xml:space="preserve"> wurde angelegt</w:t>
      </w:r>
      <w:r w:rsidR="006015D6">
        <w:rPr>
          <w:rFonts w:ascii="Roboto Condensed Light" w:hAnsi="Roboto Condensed Light"/>
        </w:rPr>
        <w:t xml:space="preserve">. </w:t>
      </w:r>
      <w:r w:rsidR="003618DF">
        <w:rPr>
          <w:rFonts w:ascii="Roboto Condensed Light" w:hAnsi="Roboto Condensed Light"/>
        </w:rPr>
        <w:t>Für a</w:t>
      </w:r>
      <w:r w:rsidR="00AD5755">
        <w:rPr>
          <w:rFonts w:ascii="Roboto Condensed Light" w:hAnsi="Roboto Condensed Light"/>
        </w:rPr>
        <w:t>ll</w:t>
      </w:r>
      <w:r w:rsidR="003618DF">
        <w:rPr>
          <w:rFonts w:ascii="Roboto Condensed Light" w:hAnsi="Roboto Condensed Light"/>
        </w:rPr>
        <w:t xml:space="preserve">es </w:t>
      </w:r>
      <w:r w:rsidR="006015D6">
        <w:rPr>
          <w:rFonts w:ascii="Roboto Condensed Light" w:hAnsi="Roboto Condensed Light"/>
        </w:rPr>
        <w:t>andere</w:t>
      </w:r>
      <w:r w:rsidR="003618DF">
        <w:rPr>
          <w:rFonts w:ascii="Roboto Condensed Light" w:hAnsi="Roboto Condensed Light"/>
        </w:rPr>
        <w:t xml:space="preserve"> hatte der Kollege leider keine Zeit mehr.</w:t>
      </w:r>
    </w:p>
    <w:p w14:paraId="6D72486A" w14:textId="01CEE021" w:rsidR="003618DF" w:rsidRDefault="009C0889" w:rsidP="00575506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before="240" w:after="120" w:line="276" w:lineRule="auto"/>
        <w:ind w:left="777" w:hanging="357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Die Netzadressen der Abteilungsnetze entnehmen Sie bitte der Zeichnung. Die Router erhalten </w:t>
      </w:r>
      <w:r w:rsidR="00575506">
        <w:rPr>
          <w:rFonts w:ascii="Roboto Condensed Light" w:hAnsi="Roboto Condensed Light"/>
        </w:rPr>
        <w:t>die jeweils niedrigsten IP-Adressen in dem jeweiligen Netz.</w:t>
      </w:r>
    </w:p>
    <w:p w14:paraId="45A1E26D" w14:textId="77777777" w:rsidR="000A055E" w:rsidRDefault="000A055E" w:rsidP="000A055E">
      <w:pPr>
        <w:autoSpaceDE w:val="0"/>
        <w:autoSpaceDN w:val="0"/>
        <w:adjustRightInd w:val="0"/>
        <w:spacing w:before="240" w:after="120" w:line="276" w:lineRule="auto"/>
        <w:ind w:left="420"/>
        <w:rPr>
          <w:rFonts w:ascii="Roboto Condensed Light" w:hAnsi="Roboto Condensed Light"/>
        </w:rPr>
      </w:pPr>
      <w:r w:rsidRPr="000A055E">
        <w:rPr>
          <w:rFonts w:ascii="Roboto Condensed Light" w:hAnsi="Roboto Condensed Light"/>
          <w:b/>
          <w:bCs/>
        </w:rPr>
        <w:t>Aufgaben</w:t>
      </w:r>
      <w:r>
        <w:rPr>
          <w:rFonts w:ascii="Roboto Condensed Light" w:hAnsi="Roboto Condensed Light"/>
        </w:rPr>
        <w:t>:</w:t>
      </w:r>
    </w:p>
    <w:p w14:paraId="2DEEDD49" w14:textId="7B46CF8B" w:rsidR="007640BC" w:rsidRPr="004F3D00" w:rsidRDefault="003154D9" w:rsidP="004F3D00">
      <w:pPr>
        <w:pStyle w:val="Listenabsatz"/>
        <w:numPr>
          <w:ilvl w:val="0"/>
          <w:numId w:val="27"/>
        </w:numPr>
        <w:autoSpaceDE w:val="0"/>
        <w:autoSpaceDN w:val="0"/>
        <w:adjustRightInd w:val="0"/>
        <w:spacing w:before="240" w:after="120" w:line="276" w:lineRule="auto"/>
        <w:rPr>
          <w:rFonts w:ascii="Roboto Condensed Light" w:hAnsi="Roboto Condensed Light"/>
        </w:rPr>
      </w:pPr>
      <w:r w:rsidRPr="000A055E">
        <w:rPr>
          <w:rFonts w:ascii="Roboto Condensed Light" w:hAnsi="Roboto Condensed Light"/>
        </w:rPr>
        <w:t xml:space="preserve">Die Verbindungen vom Switch zum jeweiligen </w:t>
      </w:r>
      <w:proofErr w:type="spellStart"/>
      <w:r w:rsidRPr="000A055E">
        <w:rPr>
          <w:rFonts w:ascii="Roboto Condensed Light" w:hAnsi="Roboto Condensed Light"/>
        </w:rPr>
        <w:t>Routerport</w:t>
      </w:r>
      <w:proofErr w:type="spellEnd"/>
      <w:r w:rsidRPr="000A055E">
        <w:rPr>
          <w:rFonts w:ascii="Roboto Condensed Light" w:hAnsi="Roboto Condensed Light"/>
        </w:rPr>
        <w:t xml:space="preserve"> sollen über Gigabit-Ports erfolgen. </w:t>
      </w:r>
      <w:r w:rsidR="003D4A59" w:rsidRPr="000A055E">
        <w:rPr>
          <w:rFonts w:ascii="Roboto Condensed Light" w:hAnsi="Roboto Condensed Light"/>
        </w:rPr>
        <w:t>Leider wurden die Switches falsch konfiguriert geliefert</w:t>
      </w:r>
      <w:r w:rsidRPr="000A055E">
        <w:rPr>
          <w:rFonts w:ascii="Roboto Condensed Light" w:hAnsi="Roboto Condensed Light"/>
        </w:rPr>
        <w:t xml:space="preserve"> und verfügen nicht über Gigabit-Anschlüsse</w:t>
      </w:r>
      <w:r w:rsidR="000A055E">
        <w:rPr>
          <w:rFonts w:ascii="Roboto Condensed Light" w:hAnsi="Roboto Condensed Light"/>
        </w:rPr>
        <w:t>. Rüsten Sie jeweils einen Gigabit-Anschluss in jedem Switch nach</w:t>
      </w:r>
      <w:r w:rsidR="004F3D00">
        <w:rPr>
          <w:rFonts w:ascii="Roboto Condensed Light" w:hAnsi="Roboto Condensed Light"/>
        </w:rPr>
        <w:t>. Gehen Sie dabei wie folgt vor:</w:t>
      </w:r>
    </w:p>
    <w:p w14:paraId="16A90134" w14:textId="3D2C81CB" w:rsidR="007640BC" w:rsidRDefault="007640BC" w:rsidP="009630E6">
      <w:pPr>
        <w:pStyle w:val="Listenabsatz"/>
        <w:numPr>
          <w:ilvl w:val="1"/>
          <w:numId w:val="28"/>
        </w:numPr>
        <w:autoSpaceDE w:val="0"/>
        <w:autoSpaceDN w:val="0"/>
        <w:adjustRightInd w:val="0"/>
        <w:spacing w:before="240"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Gerät ausschalten</w:t>
      </w:r>
      <w:r w:rsidR="00430B77">
        <w:rPr>
          <w:rFonts w:ascii="Roboto Condensed Light" w:hAnsi="Roboto Condensed Light"/>
        </w:rPr>
        <w:t>.</w:t>
      </w:r>
      <w:r w:rsidR="004F3D00">
        <w:rPr>
          <w:rFonts w:ascii="Roboto Condensed Light" w:hAnsi="Roboto Condensed Light"/>
        </w:rPr>
        <w:t xml:space="preserve"> (Reiter „</w:t>
      </w:r>
      <w:proofErr w:type="spellStart"/>
      <w:r w:rsidR="004F3D00">
        <w:rPr>
          <w:rFonts w:ascii="Roboto Condensed Light" w:hAnsi="Roboto Condensed Light"/>
        </w:rPr>
        <w:t>Physical</w:t>
      </w:r>
      <w:proofErr w:type="spellEnd"/>
      <w:r w:rsidR="004F3D00">
        <w:rPr>
          <w:rFonts w:ascii="Roboto Condensed Light" w:hAnsi="Roboto Condensed Light"/>
        </w:rPr>
        <w:t>“)</w:t>
      </w:r>
    </w:p>
    <w:p w14:paraId="40148CF2" w14:textId="03D349D6" w:rsidR="002A30B2" w:rsidRDefault="004F3D00" w:rsidP="009630E6">
      <w:pPr>
        <w:pStyle w:val="Listenabsatz"/>
        <w:numPr>
          <w:ilvl w:val="1"/>
          <w:numId w:val="28"/>
        </w:numPr>
        <w:autoSpaceDE w:val="0"/>
        <w:autoSpaceDN w:val="0"/>
        <w:adjustRightInd w:val="0"/>
        <w:spacing w:before="240"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Einen der nicht </w:t>
      </w:r>
      <w:r w:rsidR="002A30B2">
        <w:rPr>
          <w:rFonts w:ascii="Roboto Condensed Light" w:hAnsi="Roboto Condensed Light"/>
        </w:rPr>
        <w:t>benötigte</w:t>
      </w:r>
      <w:r>
        <w:rPr>
          <w:rFonts w:ascii="Roboto Condensed Light" w:hAnsi="Roboto Condensed Light"/>
        </w:rPr>
        <w:t>n</w:t>
      </w:r>
      <w:r w:rsidR="002A30B2">
        <w:rPr>
          <w:rFonts w:ascii="Roboto Condensed Light" w:hAnsi="Roboto Condensed Light"/>
        </w:rPr>
        <w:t xml:space="preserve"> Modul</w:t>
      </w:r>
      <w:r>
        <w:rPr>
          <w:rFonts w:ascii="Roboto Condensed Light" w:hAnsi="Roboto Condensed Light"/>
        </w:rPr>
        <w:t>e</w:t>
      </w:r>
      <w:r w:rsidR="002A30B2">
        <w:rPr>
          <w:rFonts w:ascii="Roboto Condensed Light" w:hAnsi="Roboto Condensed Light"/>
        </w:rPr>
        <w:t xml:space="preserve"> </w:t>
      </w:r>
      <w:r w:rsidR="00BD3AF7">
        <w:rPr>
          <w:rFonts w:ascii="Roboto Condensed Light" w:hAnsi="Roboto Condensed Light"/>
        </w:rPr>
        <w:t xml:space="preserve">mit der Maus </w:t>
      </w:r>
      <w:r w:rsidR="0055328F">
        <w:rPr>
          <w:rFonts w:ascii="Roboto Condensed Light" w:hAnsi="Roboto Condensed Light"/>
        </w:rPr>
        <w:t>herausziehen</w:t>
      </w:r>
      <w:r w:rsidR="00BD3AF7">
        <w:rPr>
          <w:rFonts w:ascii="Roboto Condensed Light" w:hAnsi="Roboto Condensed Light"/>
        </w:rPr>
        <w:t xml:space="preserve"> und auf den </w:t>
      </w:r>
      <w:r w:rsidR="0055328F">
        <w:rPr>
          <w:rFonts w:ascii="Roboto Condensed Light" w:hAnsi="Roboto Condensed Light"/>
        </w:rPr>
        <w:t>„</w:t>
      </w:r>
      <w:r w:rsidR="00B35FCF">
        <w:rPr>
          <w:rFonts w:ascii="Roboto Condensed Light" w:hAnsi="Roboto Condensed Light"/>
        </w:rPr>
        <w:t>Modul</w:t>
      </w:r>
      <w:r w:rsidR="0055328F">
        <w:rPr>
          <w:rFonts w:ascii="Roboto Condensed Light" w:hAnsi="Roboto Condensed Light"/>
        </w:rPr>
        <w:t>stapel“ an der linken Seite ablegen</w:t>
      </w:r>
      <w:r w:rsidR="00430B77">
        <w:rPr>
          <w:rFonts w:ascii="Roboto Condensed Light" w:hAnsi="Roboto Condensed Light"/>
        </w:rPr>
        <w:t>.</w:t>
      </w:r>
    </w:p>
    <w:p w14:paraId="468981B0" w14:textId="3CB20344" w:rsidR="0055328F" w:rsidRDefault="0055328F" w:rsidP="009630E6">
      <w:pPr>
        <w:pStyle w:val="Listenabsatz"/>
        <w:numPr>
          <w:ilvl w:val="1"/>
          <w:numId w:val="28"/>
        </w:numPr>
        <w:autoSpaceDE w:val="0"/>
        <w:autoSpaceDN w:val="0"/>
        <w:adjustRightInd w:val="0"/>
        <w:spacing w:before="240"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Neues Modul </w:t>
      </w:r>
      <w:r w:rsidR="00430B77">
        <w:rPr>
          <w:rFonts w:ascii="Roboto Condensed Light" w:hAnsi="Roboto Condensed Light"/>
        </w:rPr>
        <w:t>auf einen freien Steckplatz ziehen.</w:t>
      </w:r>
      <w:r w:rsidR="00B35FCF">
        <w:rPr>
          <w:rFonts w:ascii="Roboto Condensed Light" w:hAnsi="Roboto Condensed Light"/>
        </w:rPr>
        <w:t xml:space="preserve"> Die Modulbezeichnung gibt einen Hinweis auf die damit verbundene Kommunikationsgeschwindigkeit.</w:t>
      </w:r>
    </w:p>
    <w:p w14:paraId="1564C5F1" w14:textId="0ED54811" w:rsidR="00430B77" w:rsidRDefault="00430B77" w:rsidP="009630E6">
      <w:pPr>
        <w:pStyle w:val="Listenabsatz"/>
        <w:numPr>
          <w:ilvl w:val="1"/>
          <w:numId w:val="28"/>
        </w:numPr>
        <w:autoSpaceDE w:val="0"/>
        <w:autoSpaceDN w:val="0"/>
        <w:adjustRightInd w:val="0"/>
        <w:spacing w:before="240" w:after="120" w:line="276" w:lineRule="auto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Gerät wieder einschalten.</w:t>
      </w:r>
    </w:p>
    <w:p w14:paraId="6DFF285A" w14:textId="33436535" w:rsidR="009630E6" w:rsidRDefault="000626AB" w:rsidP="009630E6">
      <w:pPr>
        <w:pStyle w:val="Listenabsatz"/>
        <w:numPr>
          <w:ilvl w:val="0"/>
          <w:numId w:val="27"/>
        </w:numPr>
        <w:autoSpaceDE w:val="0"/>
        <w:autoSpaceDN w:val="0"/>
        <w:adjustRightInd w:val="0"/>
        <w:spacing w:before="240"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Vervollständigen Sie die Routingtabelle vo</w:t>
      </w:r>
      <w:r w:rsidR="0081128F">
        <w:rPr>
          <w:rFonts w:ascii="Roboto Condensed Light" w:hAnsi="Roboto Condensed Light"/>
        </w:rPr>
        <w:t xml:space="preserve">n </w:t>
      </w:r>
      <w:proofErr w:type="spellStart"/>
      <w:r w:rsidR="0081128F">
        <w:rPr>
          <w:rFonts w:ascii="Roboto Condensed Light" w:hAnsi="Roboto Condensed Light"/>
        </w:rPr>
        <w:t>Router_neu</w:t>
      </w:r>
      <w:proofErr w:type="spellEnd"/>
      <w:r w:rsidR="0081128F">
        <w:rPr>
          <w:rFonts w:ascii="Roboto Condensed Light" w:hAnsi="Roboto Condensed Light"/>
        </w:rPr>
        <w:t>.</w:t>
      </w:r>
      <w:r w:rsidR="006015D6">
        <w:rPr>
          <w:rFonts w:ascii="Roboto Condensed Light" w:hAnsi="Roboto Condensed Light"/>
        </w:rPr>
        <w:t xml:space="preserve"> </w:t>
      </w:r>
      <w:r w:rsidR="00F13D30">
        <w:rPr>
          <w:rFonts w:ascii="Roboto Condensed Light" w:hAnsi="Roboto Condensed Light"/>
        </w:rPr>
        <w:t>Gehen Sie dabei wie folgt vor:</w:t>
      </w:r>
    </w:p>
    <w:p w14:paraId="3B8E8336" w14:textId="1962EC93" w:rsidR="00F13D30" w:rsidRDefault="00F13D30" w:rsidP="00F13D30">
      <w:pPr>
        <w:pStyle w:val="Listenabsatz"/>
        <w:numPr>
          <w:ilvl w:val="0"/>
          <w:numId w:val="29"/>
        </w:numPr>
        <w:autoSpaceDE w:val="0"/>
        <w:autoSpaceDN w:val="0"/>
        <w:adjustRightInd w:val="0"/>
        <w:spacing w:before="240" w:after="120" w:line="276" w:lineRule="auto"/>
        <w:contextualSpacing w:val="0"/>
        <w:rPr>
          <w:rFonts w:ascii="Roboto Condensed Light" w:hAnsi="Roboto Condensed Light"/>
          <w:lang w:val="en-US"/>
        </w:rPr>
      </w:pPr>
      <w:r w:rsidRPr="00BE4B2F">
        <w:rPr>
          <w:rFonts w:ascii="Roboto Condensed Light" w:hAnsi="Roboto Condensed Light"/>
          <w:lang w:val="en-US"/>
        </w:rPr>
        <w:t>Reiter „</w:t>
      </w:r>
      <w:proofErr w:type="gramStart"/>
      <w:r w:rsidRPr="00BE4B2F">
        <w:rPr>
          <w:rFonts w:ascii="Roboto Condensed Light" w:hAnsi="Roboto Condensed Light"/>
          <w:lang w:val="en-US"/>
        </w:rPr>
        <w:t>Config“</w:t>
      </w:r>
      <w:proofErr w:type="gramEnd"/>
      <w:r w:rsidRPr="00BE4B2F">
        <w:rPr>
          <w:rFonts w:ascii="Roboto Condensed Light" w:hAnsi="Roboto Condensed Light"/>
          <w:lang w:val="en-US"/>
        </w:rPr>
        <w:t xml:space="preserve">, </w:t>
      </w:r>
      <w:proofErr w:type="spellStart"/>
      <w:r w:rsidR="00BE4B2F" w:rsidRPr="00BE4B2F">
        <w:rPr>
          <w:rFonts w:ascii="Roboto Condensed Light" w:hAnsi="Roboto Condensed Light"/>
          <w:lang w:val="en-US"/>
        </w:rPr>
        <w:t>Bereich</w:t>
      </w:r>
      <w:proofErr w:type="spellEnd"/>
      <w:r w:rsidR="00BE4B2F" w:rsidRPr="00BE4B2F">
        <w:rPr>
          <w:rFonts w:ascii="Roboto Condensed Light" w:hAnsi="Roboto Condensed Light"/>
          <w:lang w:val="en-US"/>
        </w:rPr>
        <w:t xml:space="preserve"> </w:t>
      </w:r>
      <w:r w:rsidR="00BE4B2F">
        <w:rPr>
          <w:rFonts w:ascii="Roboto Condensed Light" w:hAnsi="Roboto Condensed Light"/>
          <w:lang w:val="en-US"/>
        </w:rPr>
        <w:t>“</w:t>
      </w:r>
      <w:r w:rsidR="00BE4B2F" w:rsidRPr="00BE4B2F">
        <w:rPr>
          <w:rFonts w:ascii="Roboto Condensed Light" w:hAnsi="Roboto Condensed Light"/>
          <w:lang w:val="en-US"/>
        </w:rPr>
        <w:t>Routing/S</w:t>
      </w:r>
      <w:r w:rsidR="00BE4B2F">
        <w:rPr>
          <w:rFonts w:ascii="Roboto Condensed Light" w:hAnsi="Roboto Condensed Light"/>
          <w:lang w:val="en-US"/>
        </w:rPr>
        <w:t>tatic”</w:t>
      </w:r>
    </w:p>
    <w:p w14:paraId="031A7934" w14:textId="2F2320D0" w:rsidR="00BE4B2F" w:rsidRDefault="00BE4B2F" w:rsidP="00F13D30">
      <w:pPr>
        <w:pStyle w:val="Listenabsatz"/>
        <w:numPr>
          <w:ilvl w:val="0"/>
          <w:numId w:val="29"/>
        </w:numPr>
        <w:autoSpaceDE w:val="0"/>
        <w:autoSpaceDN w:val="0"/>
        <w:adjustRightInd w:val="0"/>
        <w:spacing w:before="240" w:after="120" w:line="276" w:lineRule="auto"/>
        <w:contextualSpacing w:val="0"/>
        <w:rPr>
          <w:rFonts w:ascii="Roboto Condensed Light" w:hAnsi="Roboto Condensed Light"/>
        </w:rPr>
      </w:pPr>
      <w:r w:rsidRPr="00BE4B2F">
        <w:rPr>
          <w:rFonts w:ascii="Roboto Condensed Light" w:hAnsi="Roboto Condensed Light"/>
        </w:rPr>
        <w:t>Einen Eintrag in der R</w:t>
      </w:r>
      <w:r>
        <w:rPr>
          <w:rFonts w:ascii="Roboto Condensed Light" w:hAnsi="Roboto Condensed Light"/>
        </w:rPr>
        <w:t xml:space="preserve">outingtabelle besteht aus folgenden </w:t>
      </w:r>
      <w:r w:rsidR="00D53449">
        <w:rPr>
          <w:rFonts w:ascii="Roboto Condensed Light" w:hAnsi="Roboto Condensed Light"/>
        </w:rPr>
        <w:t>Bestandteilen:</w:t>
      </w:r>
    </w:p>
    <w:p w14:paraId="71AEA39A" w14:textId="58291853" w:rsidR="00D53449" w:rsidRDefault="0090442E" w:rsidP="000E40BE">
      <w:pPr>
        <w:pStyle w:val="Listenabsatz"/>
        <w:numPr>
          <w:ilvl w:val="1"/>
          <w:numId w:val="29"/>
        </w:numPr>
        <w:autoSpaceDE w:val="0"/>
        <w:autoSpaceDN w:val="0"/>
        <w:adjustRightInd w:val="0"/>
        <w:spacing w:before="60" w:after="60" w:line="276" w:lineRule="auto"/>
        <w:ind w:left="2217" w:hanging="357"/>
        <w:contextualSpacing w:val="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Network:</w:t>
      </w:r>
      <w:r>
        <w:rPr>
          <w:rFonts w:ascii="Roboto Condensed Light" w:hAnsi="Roboto Condensed Light"/>
        </w:rPr>
        <w:tab/>
      </w:r>
      <w:r w:rsidR="00D53449">
        <w:rPr>
          <w:rFonts w:ascii="Roboto Condensed Light" w:hAnsi="Roboto Condensed Light"/>
        </w:rPr>
        <w:t>Netz</w:t>
      </w:r>
      <w:r w:rsidR="00CD6685">
        <w:rPr>
          <w:rFonts w:ascii="Roboto Condensed Light" w:hAnsi="Roboto Condensed Light"/>
        </w:rPr>
        <w:t>werk</w:t>
      </w:r>
      <w:r w:rsidR="00D53449">
        <w:rPr>
          <w:rFonts w:ascii="Roboto Condensed Light" w:hAnsi="Roboto Condensed Light"/>
        </w:rPr>
        <w:t xml:space="preserve">adresse des </w:t>
      </w:r>
      <w:r w:rsidR="00CD6685">
        <w:rPr>
          <w:rFonts w:ascii="Roboto Condensed Light" w:hAnsi="Roboto Condensed Light"/>
        </w:rPr>
        <w:t>Zielnetzes</w:t>
      </w:r>
    </w:p>
    <w:p w14:paraId="6B3CCA69" w14:textId="34148B4E" w:rsidR="00CD6685" w:rsidRDefault="0090442E" w:rsidP="000E40BE">
      <w:pPr>
        <w:pStyle w:val="Listenabsatz"/>
        <w:numPr>
          <w:ilvl w:val="1"/>
          <w:numId w:val="29"/>
        </w:numPr>
        <w:autoSpaceDE w:val="0"/>
        <w:autoSpaceDN w:val="0"/>
        <w:adjustRightInd w:val="0"/>
        <w:spacing w:before="60" w:after="60" w:line="276" w:lineRule="auto"/>
        <w:ind w:left="2217" w:hanging="357"/>
        <w:contextualSpacing w:val="0"/>
        <w:rPr>
          <w:rFonts w:ascii="Roboto Condensed Light" w:hAnsi="Roboto Condensed Light"/>
        </w:rPr>
      </w:pPr>
      <w:proofErr w:type="spellStart"/>
      <w:r>
        <w:rPr>
          <w:rFonts w:ascii="Roboto Condensed Light" w:hAnsi="Roboto Condensed Light"/>
        </w:rPr>
        <w:t>Mask</w:t>
      </w:r>
      <w:proofErr w:type="spellEnd"/>
      <w:r>
        <w:rPr>
          <w:rFonts w:ascii="Roboto Condensed Light" w:hAnsi="Roboto Condensed Light"/>
        </w:rPr>
        <w:t>:</w:t>
      </w:r>
      <w:r>
        <w:rPr>
          <w:rFonts w:ascii="Roboto Condensed Light" w:hAnsi="Roboto Condensed Light"/>
        </w:rPr>
        <w:tab/>
      </w:r>
      <w:r>
        <w:rPr>
          <w:rFonts w:ascii="Roboto Condensed Light" w:hAnsi="Roboto Condensed Light"/>
        </w:rPr>
        <w:tab/>
        <w:t>Dazu gehörende Netzwerkmaske</w:t>
      </w:r>
    </w:p>
    <w:p w14:paraId="015841FA" w14:textId="2049BF7E" w:rsidR="0090442E" w:rsidRPr="000E40BE" w:rsidRDefault="0090442E" w:rsidP="000E40BE">
      <w:pPr>
        <w:pStyle w:val="Listenabsatz"/>
        <w:numPr>
          <w:ilvl w:val="1"/>
          <w:numId w:val="29"/>
        </w:numPr>
        <w:autoSpaceDE w:val="0"/>
        <w:autoSpaceDN w:val="0"/>
        <w:adjustRightInd w:val="0"/>
        <w:spacing w:before="60" w:after="60" w:line="276" w:lineRule="auto"/>
        <w:ind w:left="2217" w:hanging="357"/>
        <w:contextualSpacing w:val="0"/>
        <w:rPr>
          <w:rFonts w:ascii="Roboto Condensed Light" w:hAnsi="Roboto Condensed Light"/>
        </w:rPr>
      </w:pPr>
      <w:r w:rsidRPr="000E40BE">
        <w:rPr>
          <w:rFonts w:ascii="Roboto Condensed Light" w:hAnsi="Roboto Condensed Light"/>
        </w:rPr>
        <w:t>Next Hop:</w:t>
      </w:r>
      <w:r w:rsidRPr="000E40BE">
        <w:rPr>
          <w:rFonts w:ascii="Roboto Condensed Light" w:hAnsi="Roboto Condensed Light"/>
        </w:rPr>
        <w:tab/>
      </w:r>
      <w:r w:rsidR="00CE3435" w:rsidRPr="000E40BE">
        <w:rPr>
          <w:rFonts w:ascii="Roboto Condensed Light" w:hAnsi="Roboto Condensed Light"/>
        </w:rPr>
        <w:t xml:space="preserve">IP-Adresse des </w:t>
      </w:r>
      <w:r w:rsidR="000E40BE" w:rsidRPr="000E40BE">
        <w:rPr>
          <w:rFonts w:ascii="Roboto Condensed Light" w:hAnsi="Roboto Condensed Light"/>
        </w:rPr>
        <w:t>nä</w:t>
      </w:r>
      <w:r w:rsidR="000E40BE">
        <w:rPr>
          <w:rFonts w:ascii="Roboto Condensed Light" w:hAnsi="Roboto Condensed Light"/>
        </w:rPr>
        <w:t>chsten Kommunikationspartners auf dem Weg zum Ziel</w:t>
      </w:r>
    </w:p>
    <w:p w14:paraId="41C87D7D" w14:textId="34622EFC" w:rsidR="0081128F" w:rsidRDefault="000E40BE" w:rsidP="000E40BE">
      <w:pPr>
        <w:pStyle w:val="Listenabsatz"/>
        <w:autoSpaceDE w:val="0"/>
        <w:autoSpaceDN w:val="0"/>
        <w:adjustRightInd w:val="0"/>
        <w:spacing w:before="240" w:after="120" w:line="276" w:lineRule="auto"/>
        <w:ind w:left="114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Hinweis: </w:t>
      </w:r>
      <w:r w:rsidR="00B60F0B">
        <w:rPr>
          <w:rFonts w:ascii="Roboto Condensed Light" w:hAnsi="Roboto Condensed Light"/>
        </w:rPr>
        <w:t xml:space="preserve">Ein Beispiel für einen Eintrag in der Routingtabelle finden Sie bei </w:t>
      </w:r>
      <w:proofErr w:type="spellStart"/>
      <w:r w:rsidR="00B60F0B">
        <w:rPr>
          <w:rFonts w:ascii="Roboto Condensed Light" w:hAnsi="Roboto Condensed Light"/>
        </w:rPr>
        <w:t>Router_alt</w:t>
      </w:r>
      <w:proofErr w:type="spellEnd"/>
    </w:p>
    <w:p w14:paraId="35B1497F" w14:textId="77777777" w:rsidR="00B60F0B" w:rsidRPr="000E40BE" w:rsidRDefault="00B60F0B" w:rsidP="000E40BE">
      <w:pPr>
        <w:pStyle w:val="Listenabsatz"/>
        <w:autoSpaceDE w:val="0"/>
        <w:autoSpaceDN w:val="0"/>
        <w:adjustRightInd w:val="0"/>
        <w:spacing w:before="240" w:after="120" w:line="276" w:lineRule="auto"/>
        <w:ind w:left="1140"/>
        <w:rPr>
          <w:rFonts w:ascii="Roboto Condensed Light" w:hAnsi="Roboto Condensed Light"/>
        </w:rPr>
      </w:pPr>
    </w:p>
    <w:p w14:paraId="273A797C" w14:textId="4432DAC2" w:rsidR="00430B77" w:rsidRDefault="00430B77" w:rsidP="009630E6">
      <w:pPr>
        <w:pStyle w:val="Listenabsatz"/>
        <w:numPr>
          <w:ilvl w:val="0"/>
          <w:numId w:val="27"/>
        </w:numPr>
        <w:autoSpaceDE w:val="0"/>
        <w:autoSpaceDN w:val="0"/>
        <w:adjustRightInd w:val="0"/>
        <w:spacing w:before="240" w:after="120" w:line="276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Der Funktionstest </w:t>
      </w:r>
      <w:r w:rsidR="00864399">
        <w:rPr>
          <w:rFonts w:ascii="Roboto Condensed Light" w:hAnsi="Roboto Condensed Light"/>
        </w:rPr>
        <w:t>ist erfolgreich, wenn sich beliebige PC innerhalb der einzelnen Netzwerke</w:t>
      </w:r>
      <w:r w:rsidR="00A62991">
        <w:rPr>
          <w:rFonts w:ascii="Roboto Condensed Light" w:hAnsi="Roboto Condensed Light"/>
        </w:rPr>
        <w:t>, sowie PCs aus unterschiedlichen Netzwerken</w:t>
      </w:r>
      <w:r w:rsidR="00864399">
        <w:rPr>
          <w:rFonts w:ascii="Roboto Condensed Light" w:hAnsi="Roboto Condensed Light"/>
        </w:rPr>
        <w:t xml:space="preserve"> gegenseitig anpingen lassen</w:t>
      </w:r>
      <w:r w:rsidR="00A62991">
        <w:rPr>
          <w:rFonts w:ascii="Roboto Condensed Light" w:hAnsi="Roboto Condensed Light"/>
        </w:rPr>
        <w:t>.</w:t>
      </w:r>
    </w:p>
    <w:p w14:paraId="516387FF" w14:textId="780A7DAB" w:rsidR="00841FC9" w:rsidRDefault="00841FC9" w:rsidP="00146B71">
      <w:pPr>
        <w:autoSpaceDE w:val="0"/>
        <w:autoSpaceDN w:val="0"/>
        <w:adjustRightInd w:val="0"/>
        <w:spacing w:before="240" w:after="120" w:line="276" w:lineRule="auto"/>
        <w:ind w:left="4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…………………………………………………………………………………………………………………………………………………………………………………………………</w:t>
      </w:r>
    </w:p>
    <w:p w14:paraId="60533C2D" w14:textId="5A9A1D44" w:rsidR="00146B71" w:rsidRPr="00146B71" w:rsidRDefault="005D737B" w:rsidP="00146B71">
      <w:pPr>
        <w:autoSpaceDE w:val="0"/>
        <w:autoSpaceDN w:val="0"/>
        <w:adjustRightInd w:val="0"/>
        <w:spacing w:before="240" w:after="120" w:line="276" w:lineRule="auto"/>
        <w:ind w:left="420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 xml:space="preserve">Sollten Sie vor Ablauf der vorgesehenen Bearbeitungszeit fertig werden, </w:t>
      </w:r>
      <w:r w:rsidR="00C36F79">
        <w:rPr>
          <w:rFonts w:ascii="Roboto Condensed Light" w:hAnsi="Roboto Condensed Light"/>
        </w:rPr>
        <w:t xml:space="preserve">können Sie </w:t>
      </w:r>
      <w:r w:rsidR="00BF0A8B">
        <w:rPr>
          <w:rFonts w:ascii="Roboto Condensed Light" w:hAnsi="Roboto Condensed Light"/>
        </w:rPr>
        <w:t xml:space="preserve">das Netzwerk </w:t>
      </w:r>
      <w:r w:rsidR="00C36F79">
        <w:rPr>
          <w:rFonts w:ascii="Roboto Condensed Light" w:hAnsi="Roboto Condensed Light"/>
        </w:rPr>
        <w:t xml:space="preserve">nach </w:t>
      </w:r>
      <w:r w:rsidR="00926550">
        <w:rPr>
          <w:rFonts w:ascii="Roboto Condensed Light" w:hAnsi="Roboto Condensed Light"/>
        </w:rPr>
        <w:t>Wunsch beliebig</w:t>
      </w:r>
      <w:r w:rsidR="005720A1">
        <w:rPr>
          <w:rFonts w:ascii="Roboto Condensed Light" w:hAnsi="Roboto Condensed Light"/>
        </w:rPr>
        <w:t xml:space="preserve"> erweitern</w:t>
      </w:r>
      <w:r w:rsidR="00926550">
        <w:rPr>
          <w:rFonts w:ascii="Roboto Condensed Light" w:hAnsi="Roboto Condensed Light"/>
        </w:rPr>
        <w:t xml:space="preserve">. </w:t>
      </w:r>
    </w:p>
    <w:sectPr w:rsidR="00146B71" w:rsidRPr="00146B71" w:rsidSect="00E0083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0CA1D" w14:textId="77777777" w:rsidR="00F72F29" w:rsidRDefault="00F72F29" w:rsidP="003D2EEB">
      <w:r>
        <w:separator/>
      </w:r>
    </w:p>
  </w:endnote>
  <w:endnote w:type="continuationSeparator" w:id="0">
    <w:p w14:paraId="272502C8" w14:textId="77777777" w:rsidR="00F72F29" w:rsidRDefault="00F72F29" w:rsidP="003D2EEB">
      <w:r>
        <w:continuationSeparator/>
      </w:r>
    </w:p>
  </w:endnote>
  <w:endnote w:type="continuationNotice" w:id="1">
    <w:p w14:paraId="5F5D4D16" w14:textId="77777777" w:rsidR="00F72F29" w:rsidRDefault="00F72F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DB7BF" w14:textId="29C6B892" w:rsidR="00EC304C" w:rsidRDefault="00F07969" w:rsidP="005438EA">
    <w:pPr>
      <w:pStyle w:val="Fuzeile"/>
      <w:tabs>
        <w:tab w:val="clear" w:pos="4536"/>
        <w:tab w:val="clear" w:pos="9072"/>
        <w:tab w:val="right" w:pos="10466"/>
      </w:tabs>
    </w:pPr>
    <w:r>
      <w:rPr>
        <w:sz w:val="20"/>
      </w:rPr>
      <w:t>GVI</w:t>
    </w:r>
    <w:r w:rsidR="005438EA">
      <w:rPr>
        <w:sz w:val="20"/>
      </w:rPr>
      <w:t xml:space="preserve"> – </w:t>
    </w:r>
    <w:r w:rsidR="00C36F79">
      <w:rPr>
        <w:sz w:val="20"/>
      </w:rPr>
      <w:t>J</w:t>
    </w:r>
    <w:r w:rsidR="00926550">
      <w:rPr>
        <w:sz w:val="20"/>
      </w:rPr>
      <w:t xml:space="preserve">. + P. </w:t>
    </w:r>
    <w:r w:rsidR="005438EA">
      <w:rPr>
        <w:sz w:val="20"/>
      </w:rPr>
      <w:t>Chinta</w:t>
    </w:r>
    <w:r w:rsidR="005438EA">
      <w:rPr>
        <w:sz w:val="20"/>
      </w:rPr>
      <w:tab/>
      <w:t xml:space="preserve">Seite </w:t>
    </w: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EC304C">
          <w:fldChar w:fldCharType="begin"/>
        </w:r>
        <w:r w:rsidR="00EC304C">
          <w:instrText>PAGE   \* MERGEFORMAT</w:instrText>
        </w:r>
        <w:r w:rsidR="00EC304C">
          <w:fldChar w:fldCharType="separate"/>
        </w:r>
        <w:r w:rsidR="00F3617C">
          <w:rPr>
            <w:noProof/>
          </w:rPr>
          <w:t>2</w:t>
        </w:r>
        <w:r w:rsidR="00EC304C">
          <w:fldChar w:fldCharType="end"/>
        </w:r>
      </w:sdtContent>
    </w:sdt>
  </w:p>
  <w:p w14:paraId="1B7EE325" w14:textId="77777777" w:rsidR="00EC304C" w:rsidRDefault="00EC304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B4BC3" w14:textId="3DD46558" w:rsidR="00EC304C" w:rsidRPr="009020C3" w:rsidRDefault="00EC304C" w:rsidP="009020C3">
    <w:pPr>
      <w:pStyle w:val="Fuzeile"/>
      <w:tabs>
        <w:tab w:val="clear" w:pos="4536"/>
        <w:tab w:val="clear" w:pos="9072"/>
        <w:tab w:val="right" w:pos="10466"/>
      </w:tabs>
      <w:rPr>
        <w:sz w:val="20"/>
      </w:rPr>
    </w:pPr>
    <w:r w:rsidRPr="009020C3">
      <w:rPr>
        <w:sz w:val="20"/>
      </w:rPr>
      <w:t>IT</w:t>
    </w:r>
    <w:r w:rsidR="00D61505">
      <w:rPr>
        <w:sz w:val="20"/>
      </w:rPr>
      <w:t>F</w:t>
    </w:r>
    <w:r w:rsidRPr="009020C3">
      <w:rPr>
        <w:sz w:val="20"/>
      </w:rPr>
      <w:t xml:space="preserve"> Mittelstufe</w:t>
    </w:r>
    <w:r>
      <w:rPr>
        <w:sz w:val="20"/>
      </w:rPr>
      <w:t xml:space="preserve"> – J. Chinta</w:t>
    </w:r>
    <w:r>
      <w:rPr>
        <w:sz w:val="20"/>
      </w:rPr>
      <w:tab/>
      <w:t xml:space="preserve">Seite </w:t>
    </w:r>
    <w:r w:rsidRPr="009020C3">
      <w:rPr>
        <w:sz w:val="20"/>
      </w:rPr>
      <w:t>[</w:t>
    </w:r>
    <w:r w:rsidRPr="009020C3">
      <w:rPr>
        <w:sz w:val="20"/>
      </w:rPr>
      <w:fldChar w:fldCharType="begin"/>
    </w:r>
    <w:r w:rsidRPr="009020C3">
      <w:rPr>
        <w:sz w:val="20"/>
      </w:rPr>
      <w:instrText>PAGE   \* MERGEFORMAT</w:instrText>
    </w:r>
    <w:r w:rsidRPr="009020C3">
      <w:rPr>
        <w:sz w:val="20"/>
      </w:rPr>
      <w:fldChar w:fldCharType="separate"/>
    </w:r>
    <w:r w:rsidR="00F3617C">
      <w:rPr>
        <w:noProof/>
        <w:sz w:val="20"/>
      </w:rPr>
      <w:t>1</w:t>
    </w:r>
    <w:r w:rsidRPr="009020C3">
      <w:rPr>
        <w:sz w:val="20"/>
      </w:rPr>
      <w:fldChar w:fldCharType="end"/>
    </w:r>
    <w:r w:rsidRPr="009020C3">
      <w:rPr>
        <w:sz w:val="20"/>
      </w:rPr>
      <w:t>]</w:t>
    </w:r>
  </w:p>
  <w:p w14:paraId="2D219078" w14:textId="77777777" w:rsidR="00EC304C" w:rsidRDefault="00EC304C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A7A95" w14:textId="77777777" w:rsidR="00F72F29" w:rsidRDefault="00F72F29" w:rsidP="003D2EEB">
      <w:r>
        <w:separator/>
      </w:r>
    </w:p>
  </w:footnote>
  <w:footnote w:type="continuationSeparator" w:id="0">
    <w:p w14:paraId="3A18A272" w14:textId="77777777" w:rsidR="00F72F29" w:rsidRDefault="00F72F29" w:rsidP="003D2EEB">
      <w:r>
        <w:continuationSeparator/>
      </w:r>
    </w:p>
  </w:footnote>
  <w:footnote w:type="continuationNotice" w:id="1">
    <w:p w14:paraId="0E4B17DA" w14:textId="77777777" w:rsidR="00F72F29" w:rsidRDefault="00F72F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F44DC" w14:textId="77777777" w:rsidR="00EC304C" w:rsidRDefault="00EC304C" w:rsidP="00F20885">
    <w:pPr>
      <w:pStyle w:val="Kopfzeile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B31A17B" wp14:editId="24846D40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2" name="Grafik 2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119D84" w14:textId="77777777" w:rsidR="00EC304C" w:rsidRDefault="00EC304C" w:rsidP="00F20885">
    <w:pPr>
      <w:pStyle w:val="Kopfzeile"/>
    </w:pPr>
  </w:p>
  <w:p w14:paraId="183D80B0" w14:textId="3CB05A2B" w:rsidR="00EC304C" w:rsidRDefault="00EC304C" w:rsidP="00F07969">
    <w:pPr>
      <w:pStyle w:val="Kopfzeile"/>
      <w:ind w:right="120"/>
      <w:jc w:val="right"/>
    </w:pPr>
  </w:p>
  <w:p w14:paraId="084DBE9A" w14:textId="77777777" w:rsidR="000E5A63" w:rsidRDefault="000E5A63" w:rsidP="00E0083F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0D157" w14:textId="77777777" w:rsidR="00EC304C" w:rsidRDefault="00EC304C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D71946" wp14:editId="4EF1758F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4" name="Grafik 4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4BE294" w14:textId="77777777" w:rsidR="00EC304C" w:rsidRDefault="00EC304C">
    <w:pPr>
      <w:pStyle w:val="Kopfzeile"/>
    </w:pPr>
  </w:p>
  <w:p w14:paraId="5AC6E5E7" w14:textId="3C4FA2A7" w:rsidR="00EC304C" w:rsidRPr="003D2EEB" w:rsidRDefault="00EC304C" w:rsidP="00781D5B">
    <w:pPr>
      <w:pStyle w:val="Kopfzeile"/>
      <w:tabs>
        <w:tab w:val="clear" w:pos="4536"/>
        <w:tab w:val="left" w:pos="993"/>
        <w:tab w:val="center" w:pos="5103"/>
      </w:tabs>
      <w:jc w:val="right"/>
    </w:pPr>
    <w:r>
      <w:rPr>
        <w:sz w:val="28"/>
      </w:rPr>
      <w:tab/>
    </w:r>
    <w:r>
      <w:t>Fach: ITS</w:t>
    </w:r>
    <w:r w:rsidR="001C0B08">
      <w:t xml:space="preserve">, </w:t>
    </w:r>
    <w:r>
      <w:t xml:space="preserve">Datum: </w:t>
    </w:r>
    <w:r w:rsidR="00D61505">
      <w:fldChar w:fldCharType="begin"/>
    </w:r>
    <w:r w:rsidR="00D61505">
      <w:instrText xml:space="preserve"> DATE  \@ "dd.MM.yy" </w:instrText>
    </w:r>
    <w:r w:rsidR="00D61505">
      <w:fldChar w:fldCharType="separate"/>
    </w:r>
    <w:r w:rsidR="002F0293">
      <w:rPr>
        <w:noProof/>
      </w:rPr>
      <w:t>07.12.20</w:t>
    </w:r>
    <w:r w:rsidR="00D6150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11A"/>
    <w:multiLevelType w:val="hybridMultilevel"/>
    <w:tmpl w:val="F59602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2C42"/>
    <w:multiLevelType w:val="hybridMultilevel"/>
    <w:tmpl w:val="D93E9DAC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900CD"/>
    <w:multiLevelType w:val="hybridMultilevel"/>
    <w:tmpl w:val="B2E6B436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7F666AC"/>
    <w:multiLevelType w:val="hybridMultilevel"/>
    <w:tmpl w:val="2B1E81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622FC6"/>
    <w:multiLevelType w:val="hybridMultilevel"/>
    <w:tmpl w:val="D38C4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14AF4"/>
    <w:multiLevelType w:val="hybridMultilevel"/>
    <w:tmpl w:val="2C82E32C"/>
    <w:lvl w:ilvl="0" w:tplc="AF084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  <w:sz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846C88"/>
    <w:multiLevelType w:val="hybridMultilevel"/>
    <w:tmpl w:val="DF3EEC40"/>
    <w:lvl w:ilvl="0" w:tplc="0407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  <w:b/>
      </w:rPr>
    </w:lvl>
    <w:lvl w:ilvl="1" w:tplc="04070019">
      <w:start w:val="1"/>
      <w:numFmt w:val="lowerLetter"/>
      <w:lvlText w:val="%2."/>
      <w:lvlJc w:val="left"/>
      <w:pPr>
        <w:ind w:left="1432" w:hanging="360"/>
      </w:pPr>
    </w:lvl>
    <w:lvl w:ilvl="2" w:tplc="0407001B">
      <w:start w:val="1"/>
      <w:numFmt w:val="lowerRoman"/>
      <w:lvlText w:val="%3."/>
      <w:lvlJc w:val="right"/>
      <w:pPr>
        <w:ind w:left="2152" w:hanging="180"/>
      </w:pPr>
    </w:lvl>
    <w:lvl w:ilvl="3" w:tplc="0407000F" w:tentative="1">
      <w:start w:val="1"/>
      <w:numFmt w:val="decimal"/>
      <w:lvlText w:val="%4."/>
      <w:lvlJc w:val="left"/>
      <w:pPr>
        <w:ind w:left="2872" w:hanging="360"/>
      </w:pPr>
    </w:lvl>
    <w:lvl w:ilvl="4" w:tplc="04070019" w:tentative="1">
      <w:start w:val="1"/>
      <w:numFmt w:val="lowerLetter"/>
      <w:lvlText w:val="%5."/>
      <w:lvlJc w:val="left"/>
      <w:pPr>
        <w:ind w:left="3592" w:hanging="360"/>
      </w:pPr>
    </w:lvl>
    <w:lvl w:ilvl="5" w:tplc="0407001B" w:tentative="1">
      <w:start w:val="1"/>
      <w:numFmt w:val="lowerRoman"/>
      <w:lvlText w:val="%6."/>
      <w:lvlJc w:val="right"/>
      <w:pPr>
        <w:ind w:left="4312" w:hanging="180"/>
      </w:pPr>
    </w:lvl>
    <w:lvl w:ilvl="6" w:tplc="0407000F" w:tentative="1">
      <w:start w:val="1"/>
      <w:numFmt w:val="decimal"/>
      <w:lvlText w:val="%7."/>
      <w:lvlJc w:val="left"/>
      <w:pPr>
        <w:ind w:left="5032" w:hanging="360"/>
      </w:pPr>
    </w:lvl>
    <w:lvl w:ilvl="7" w:tplc="04070019" w:tentative="1">
      <w:start w:val="1"/>
      <w:numFmt w:val="lowerLetter"/>
      <w:lvlText w:val="%8."/>
      <w:lvlJc w:val="left"/>
      <w:pPr>
        <w:ind w:left="5752" w:hanging="360"/>
      </w:pPr>
    </w:lvl>
    <w:lvl w:ilvl="8" w:tplc="0407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8" w15:restartNumberingAfterBreak="0">
    <w:nsid w:val="22833F32"/>
    <w:multiLevelType w:val="hybridMultilevel"/>
    <w:tmpl w:val="282A4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5590C"/>
    <w:multiLevelType w:val="hybridMultilevel"/>
    <w:tmpl w:val="1EB2E382"/>
    <w:lvl w:ilvl="0" w:tplc="824C2A8C">
      <w:start w:val="1"/>
      <w:numFmt w:val="decimal"/>
      <w:lvlText w:val="%1."/>
      <w:lvlJc w:val="left"/>
      <w:pPr>
        <w:ind w:left="360" w:hanging="360"/>
      </w:pPr>
      <w:rPr>
        <w:rFonts w:ascii="Roboto Condensed Light" w:hAnsi="Roboto Condensed Light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8E1925"/>
    <w:multiLevelType w:val="multilevel"/>
    <w:tmpl w:val="BF6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675F40"/>
    <w:multiLevelType w:val="hybridMultilevel"/>
    <w:tmpl w:val="1E36684E"/>
    <w:lvl w:ilvl="0" w:tplc="06A687DA">
      <w:start w:val="1"/>
      <w:numFmt w:val="decimal"/>
      <w:lvlText w:val="Auf. 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813FA3"/>
    <w:multiLevelType w:val="hybridMultilevel"/>
    <w:tmpl w:val="20BC204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821A6E"/>
    <w:multiLevelType w:val="hybridMultilevel"/>
    <w:tmpl w:val="67D011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D6CDC"/>
    <w:multiLevelType w:val="hybridMultilevel"/>
    <w:tmpl w:val="015A303E"/>
    <w:lvl w:ilvl="0" w:tplc="92D6BEFC">
      <w:start w:val="3"/>
      <w:numFmt w:val="decimal"/>
      <w:lvlText w:val="Auf. 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2332F"/>
    <w:multiLevelType w:val="hybridMultilevel"/>
    <w:tmpl w:val="8C505AEC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23B0B21"/>
    <w:multiLevelType w:val="hybridMultilevel"/>
    <w:tmpl w:val="447EF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60F12"/>
    <w:multiLevelType w:val="hybridMultilevel"/>
    <w:tmpl w:val="A134CCB0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3813AE6"/>
    <w:multiLevelType w:val="hybridMultilevel"/>
    <w:tmpl w:val="74A44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249D5"/>
    <w:multiLevelType w:val="multilevel"/>
    <w:tmpl w:val="BF6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D95AE1"/>
    <w:multiLevelType w:val="hybridMultilevel"/>
    <w:tmpl w:val="527E40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6B3110"/>
    <w:multiLevelType w:val="hybridMultilevel"/>
    <w:tmpl w:val="EB90A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7163E"/>
    <w:multiLevelType w:val="hybridMultilevel"/>
    <w:tmpl w:val="055845EA"/>
    <w:lvl w:ilvl="0" w:tplc="0407000F">
      <w:start w:val="1"/>
      <w:numFmt w:val="decimal"/>
      <w:lvlText w:val="%1."/>
      <w:lvlJc w:val="left"/>
      <w:pPr>
        <w:ind w:left="1140" w:hanging="360"/>
      </w:pPr>
    </w:lvl>
    <w:lvl w:ilvl="1" w:tplc="04070019">
      <w:start w:val="1"/>
      <w:numFmt w:val="lowerLetter"/>
      <w:lvlText w:val="%2."/>
      <w:lvlJc w:val="left"/>
      <w:pPr>
        <w:ind w:left="1860" w:hanging="360"/>
      </w:pPr>
    </w:lvl>
    <w:lvl w:ilvl="2" w:tplc="0407001B" w:tentative="1">
      <w:start w:val="1"/>
      <w:numFmt w:val="lowerRoman"/>
      <w:lvlText w:val="%3."/>
      <w:lvlJc w:val="right"/>
      <w:pPr>
        <w:ind w:left="2580" w:hanging="180"/>
      </w:pPr>
    </w:lvl>
    <w:lvl w:ilvl="3" w:tplc="0407000F" w:tentative="1">
      <w:start w:val="1"/>
      <w:numFmt w:val="decimal"/>
      <w:lvlText w:val="%4."/>
      <w:lvlJc w:val="left"/>
      <w:pPr>
        <w:ind w:left="3300" w:hanging="360"/>
      </w:pPr>
    </w:lvl>
    <w:lvl w:ilvl="4" w:tplc="04070019" w:tentative="1">
      <w:start w:val="1"/>
      <w:numFmt w:val="lowerLetter"/>
      <w:lvlText w:val="%5."/>
      <w:lvlJc w:val="left"/>
      <w:pPr>
        <w:ind w:left="4020" w:hanging="360"/>
      </w:pPr>
    </w:lvl>
    <w:lvl w:ilvl="5" w:tplc="0407001B" w:tentative="1">
      <w:start w:val="1"/>
      <w:numFmt w:val="lowerRoman"/>
      <w:lvlText w:val="%6."/>
      <w:lvlJc w:val="right"/>
      <w:pPr>
        <w:ind w:left="4740" w:hanging="180"/>
      </w:pPr>
    </w:lvl>
    <w:lvl w:ilvl="6" w:tplc="0407000F" w:tentative="1">
      <w:start w:val="1"/>
      <w:numFmt w:val="decimal"/>
      <w:lvlText w:val="%7."/>
      <w:lvlJc w:val="left"/>
      <w:pPr>
        <w:ind w:left="5460" w:hanging="360"/>
      </w:pPr>
    </w:lvl>
    <w:lvl w:ilvl="7" w:tplc="04070019" w:tentative="1">
      <w:start w:val="1"/>
      <w:numFmt w:val="lowerLetter"/>
      <w:lvlText w:val="%8."/>
      <w:lvlJc w:val="left"/>
      <w:pPr>
        <w:ind w:left="6180" w:hanging="360"/>
      </w:pPr>
    </w:lvl>
    <w:lvl w:ilvl="8" w:tplc="0407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 w15:restartNumberingAfterBreak="0">
    <w:nsid w:val="72015844"/>
    <w:multiLevelType w:val="hybridMultilevel"/>
    <w:tmpl w:val="E3500D82"/>
    <w:lvl w:ilvl="0" w:tplc="04070019">
      <w:start w:val="1"/>
      <w:numFmt w:val="lowerLetter"/>
      <w:lvlText w:val="%1."/>
      <w:lvlJc w:val="left"/>
      <w:pPr>
        <w:ind w:left="1500" w:hanging="360"/>
      </w:pPr>
    </w:lvl>
    <w:lvl w:ilvl="1" w:tplc="04070019">
      <w:start w:val="1"/>
      <w:numFmt w:val="lowerLetter"/>
      <w:lvlText w:val="%2."/>
      <w:lvlJc w:val="left"/>
      <w:pPr>
        <w:ind w:left="2220" w:hanging="360"/>
      </w:pPr>
    </w:lvl>
    <w:lvl w:ilvl="2" w:tplc="0407001B" w:tentative="1">
      <w:start w:val="1"/>
      <w:numFmt w:val="lowerRoman"/>
      <w:lvlText w:val="%3."/>
      <w:lvlJc w:val="right"/>
      <w:pPr>
        <w:ind w:left="2940" w:hanging="180"/>
      </w:pPr>
    </w:lvl>
    <w:lvl w:ilvl="3" w:tplc="0407000F" w:tentative="1">
      <w:start w:val="1"/>
      <w:numFmt w:val="decimal"/>
      <w:lvlText w:val="%4."/>
      <w:lvlJc w:val="left"/>
      <w:pPr>
        <w:ind w:left="3660" w:hanging="360"/>
      </w:pPr>
    </w:lvl>
    <w:lvl w:ilvl="4" w:tplc="04070019" w:tentative="1">
      <w:start w:val="1"/>
      <w:numFmt w:val="lowerLetter"/>
      <w:lvlText w:val="%5."/>
      <w:lvlJc w:val="left"/>
      <w:pPr>
        <w:ind w:left="4380" w:hanging="360"/>
      </w:pPr>
    </w:lvl>
    <w:lvl w:ilvl="5" w:tplc="0407001B" w:tentative="1">
      <w:start w:val="1"/>
      <w:numFmt w:val="lowerRoman"/>
      <w:lvlText w:val="%6."/>
      <w:lvlJc w:val="right"/>
      <w:pPr>
        <w:ind w:left="5100" w:hanging="180"/>
      </w:pPr>
    </w:lvl>
    <w:lvl w:ilvl="6" w:tplc="0407000F" w:tentative="1">
      <w:start w:val="1"/>
      <w:numFmt w:val="decimal"/>
      <w:lvlText w:val="%7."/>
      <w:lvlJc w:val="left"/>
      <w:pPr>
        <w:ind w:left="5820" w:hanging="360"/>
      </w:pPr>
    </w:lvl>
    <w:lvl w:ilvl="7" w:tplc="04070019" w:tentative="1">
      <w:start w:val="1"/>
      <w:numFmt w:val="lowerLetter"/>
      <w:lvlText w:val="%8."/>
      <w:lvlJc w:val="left"/>
      <w:pPr>
        <w:ind w:left="6540" w:hanging="360"/>
      </w:pPr>
    </w:lvl>
    <w:lvl w:ilvl="8" w:tplc="0407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74CE514C"/>
    <w:multiLevelType w:val="hybridMultilevel"/>
    <w:tmpl w:val="10DC40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07309F"/>
    <w:multiLevelType w:val="hybridMultilevel"/>
    <w:tmpl w:val="13F02D42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50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C7151E7"/>
    <w:multiLevelType w:val="hybridMultilevel"/>
    <w:tmpl w:val="808611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9"/>
  </w:num>
  <w:num w:numId="4">
    <w:abstractNumId w:val="23"/>
  </w:num>
  <w:num w:numId="5">
    <w:abstractNumId w:val="6"/>
  </w:num>
  <w:num w:numId="6">
    <w:abstractNumId w:val="8"/>
  </w:num>
  <w:num w:numId="7">
    <w:abstractNumId w:val="28"/>
  </w:num>
  <w:num w:numId="8">
    <w:abstractNumId w:val="0"/>
  </w:num>
  <w:num w:numId="9">
    <w:abstractNumId w:val="22"/>
  </w:num>
  <w:num w:numId="10">
    <w:abstractNumId w:val="11"/>
  </w:num>
  <w:num w:numId="11">
    <w:abstractNumId w:val="20"/>
  </w:num>
  <w:num w:numId="12">
    <w:abstractNumId w:val="5"/>
  </w:num>
  <w:num w:numId="13">
    <w:abstractNumId w:val="17"/>
  </w:num>
  <w:num w:numId="14">
    <w:abstractNumId w:val="7"/>
  </w:num>
  <w:num w:numId="15">
    <w:abstractNumId w:val="13"/>
  </w:num>
  <w:num w:numId="16">
    <w:abstractNumId w:val="14"/>
  </w:num>
  <w:num w:numId="17">
    <w:abstractNumId w:val="10"/>
  </w:num>
  <w:num w:numId="18">
    <w:abstractNumId w:val="26"/>
  </w:num>
  <w:num w:numId="19">
    <w:abstractNumId w:val="9"/>
  </w:num>
  <w:num w:numId="20">
    <w:abstractNumId w:val="21"/>
  </w:num>
  <w:num w:numId="21">
    <w:abstractNumId w:val="4"/>
  </w:num>
  <w:num w:numId="22">
    <w:abstractNumId w:val="12"/>
  </w:num>
  <w:num w:numId="23">
    <w:abstractNumId w:val="18"/>
  </w:num>
  <w:num w:numId="24">
    <w:abstractNumId w:val="3"/>
  </w:num>
  <w:num w:numId="25">
    <w:abstractNumId w:val="16"/>
  </w:num>
  <w:num w:numId="26">
    <w:abstractNumId w:val="1"/>
  </w:num>
  <w:num w:numId="27">
    <w:abstractNumId w:val="24"/>
  </w:num>
  <w:num w:numId="28">
    <w:abstractNumId w:val="27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885"/>
    <w:rsid w:val="0000316B"/>
    <w:rsid w:val="000074E8"/>
    <w:rsid w:val="0001079B"/>
    <w:rsid w:val="00016205"/>
    <w:rsid w:val="00025E9A"/>
    <w:rsid w:val="000310CE"/>
    <w:rsid w:val="0003577F"/>
    <w:rsid w:val="000407F7"/>
    <w:rsid w:val="00040A26"/>
    <w:rsid w:val="00047972"/>
    <w:rsid w:val="00054EEF"/>
    <w:rsid w:val="00057ACC"/>
    <w:rsid w:val="000626AB"/>
    <w:rsid w:val="0007759C"/>
    <w:rsid w:val="000970A1"/>
    <w:rsid w:val="00097DFF"/>
    <w:rsid w:val="000A055E"/>
    <w:rsid w:val="000A4C6D"/>
    <w:rsid w:val="000A644A"/>
    <w:rsid w:val="000A7E23"/>
    <w:rsid w:val="000B7BC8"/>
    <w:rsid w:val="000C304F"/>
    <w:rsid w:val="000D1100"/>
    <w:rsid w:val="000D2856"/>
    <w:rsid w:val="000D45EA"/>
    <w:rsid w:val="000D626B"/>
    <w:rsid w:val="000D7B82"/>
    <w:rsid w:val="000E1351"/>
    <w:rsid w:val="000E40BE"/>
    <w:rsid w:val="000E51FA"/>
    <w:rsid w:val="000E5A63"/>
    <w:rsid w:val="000F4A9B"/>
    <w:rsid w:val="00102FC7"/>
    <w:rsid w:val="00106E58"/>
    <w:rsid w:val="001121F3"/>
    <w:rsid w:val="00112F19"/>
    <w:rsid w:val="00122642"/>
    <w:rsid w:val="00125B52"/>
    <w:rsid w:val="00135A93"/>
    <w:rsid w:val="001369F8"/>
    <w:rsid w:val="00140330"/>
    <w:rsid w:val="00141DCD"/>
    <w:rsid w:val="0014268D"/>
    <w:rsid w:val="001429DB"/>
    <w:rsid w:val="0014321A"/>
    <w:rsid w:val="00143B1B"/>
    <w:rsid w:val="001445FA"/>
    <w:rsid w:val="001463A4"/>
    <w:rsid w:val="00146B71"/>
    <w:rsid w:val="001524A3"/>
    <w:rsid w:val="00152A59"/>
    <w:rsid w:val="001629DC"/>
    <w:rsid w:val="0017627D"/>
    <w:rsid w:val="00195046"/>
    <w:rsid w:val="00195D54"/>
    <w:rsid w:val="001A1D7B"/>
    <w:rsid w:val="001B0B25"/>
    <w:rsid w:val="001B4623"/>
    <w:rsid w:val="001B4CD1"/>
    <w:rsid w:val="001B6A4A"/>
    <w:rsid w:val="001C0B08"/>
    <w:rsid w:val="001D0CA3"/>
    <w:rsid w:val="001D3C43"/>
    <w:rsid w:val="001D64AA"/>
    <w:rsid w:val="001D668C"/>
    <w:rsid w:val="001E1633"/>
    <w:rsid w:val="001E2AE0"/>
    <w:rsid w:val="00213EB6"/>
    <w:rsid w:val="002177B6"/>
    <w:rsid w:val="002202BE"/>
    <w:rsid w:val="00220B6B"/>
    <w:rsid w:val="00220FFD"/>
    <w:rsid w:val="0022389C"/>
    <w:rsid w:val="002249AF"/>
    <w:rsid w:val="002304E1"/>
    <w:rsid w:val="00231DB7"/>
    <w:rsid w:val="002339B2"/>
    <w:rsid w:val="002345EE"/>
    <w:rsid w:val="00241A67"/>
    <w:rsid w:val="00242211"/>
    <w:rsid w:val="002432AF"/>
    <w:rsid w:val="00251E3B"/>
    <w:rsid w:val="00252B12"/>
    <w:rsid w:val="00255079"/>
    <w:rsid w:val="0027241B"/>
    <w:rsid w:val="00276775"/>
    <w:rsid w:val="00277FA4"/>
    <w:rsid w:val="00296705"/>
    <w:rsid w:val="002A30B2"/>
    <w:rsid w:val="002B25F1"/>
    <w:rsid w:val="002B595D"/>
    <w:rsid w:val="002B61AE"/>
    <w:rsid w:val="002B681D"/>
    <w:rsid w:val="002C4E65"/>
    <w:rsid w:val="002C54F2"/>
    <w:rsid w:val="002D1563"/>
    <w:rsid w:val="002E13CC"/>
    <w:rsid w:val="002E2F71"/>
    <w:rsid w:val="002F0293"/>
    <w:rsid w:val="00300121"/>
    <w:rsid w:val="00301E4B"/>
    <w:rsid w:val="003118C6"/>
    <w:rsid w:val="003154D9"/>
    <w:rsid w:val="00315876"/>
    <w:rsid w:val="00324C3C"/>
    <w:rsid w:val="0032556C"/>
    <w:rsid w:val="00345223"/>
    <w:rsid w:val="003618DF"/>
    <w:rsid w:val="00375181"/>
    <w:rsid w:val="003832AE"/>
    <w:rsid w:val="003836F7"/>
    <w:rsid w:val="00387B95"/>
    <w:rsid w:val="00387CFD"/>
    <w:rsid w:val="00387D1C"/>
    <w:rsid w:val="0039315E"/>
    <w:rsid w:val="003A1DF5"/>
    <w:rsid w:val="003A5551"/>
    <w:rsid w:val="003A7837"/>
    <w:rsid w:val="003A7F83"/>
    <w:rsid w:val="003A7F87"/>
    <w:rsid w:val="003B2028"/>
    <w:rsid w:val="003C29D5"/>
    <w:rsid w:val="003C46CC"/>
    <w:rsid w:val="003C4C7B"/>
    <w:rsid w:val="003C719E"/>
    <w:rsid w:val="003D0B24"/>
    <w:rsid w:val="003D0C94"/>
    <w:rsid w:val="003D0E60"/>
    <w:rsid w:val="003D2EEB"/>
    <w:rsid w:val="003D4A59"/>
    <w:rsid w:val="003E024A"/>
    <w:rsid w:val="003E1194"/>
    <w:rsid w:val="003E3449"/>
    <w:rsid w:val="003E393B"/>
    <w:rsid w:val="003E63A5"/>
    <w:rsid w:val="003F2547"/>
    <w:rsid w:val="003F25A2"/>
    <w:rsid w:val="003F277E"/>
    <w:rsid w:val="003F3FCB"/>
    <w:rsid w:val="00400739"/>
    <w:rsid w:val="00400CCC"/>
    <w:rsid w:val="00410CF9"/>
    <w:rsid w:val="004148B6"/>
    <w:rsid w:val="00414C6B"/>
    <w:rsid w:val="00416861"/>
    <w:rsid w:val="00416EAF"/>
    <w:rsid w:val="0042408B"/>
    <w:rsid w:val="00427C7E"/>
    <w:rsid w:val="00427EBB"/>
    <w:rsid w:val="00430B77"/>
    <w:rsid w:val="004411B4"/>
    <w:rsid w:val="00443FCC"/>
    <w:rsid w:val="00444D97"/>
    <w:rsid w:val="00462FE5"/>
    <w:rsid w:val="0046324D"/>
    <w:rsid w:val="00463D45"/>
    <w:rsid w:val="004656E3"/>
    <w:rsid w:val="00466C5B"/>
    <w:rsid w:val="00467184"/>
    <w:rsid w:val="0047074C"/>
    <w:rsid w:val="00471280"/>
    <w:rsid w:val="00475327"/>
    <w:rsid w:val="00477A3F"/>
    <w:rsid w:val="004949EB"/>
    <w:rsid w:val="004A0C62"/>
    <w:rsid w:val="004A4100"/>
    <w:rsid w:val="004A6053"/>
    <w:rsid w:val="004A63C4"/>
    <w:rsid w:val="004B546C"/>
    <w:rsid w:val="004C72F3"/>
    <w:rsid w:val="004F1F21"/>
    <w:rsid w:val="004F3D00"/>
    <w:rsid w:val="004F69A0"/>
    <w:rsid w:val="005016D2"/>
    <w:rsid w:val="005040E1"/>
    <w:rsid w:val="00506442"/>
    <w:rsid w:val="005115B4"/>
    <w:rsid w:val="0051189F"/>
    <w:rsid w:val="005118F8"/>
    <w:rsid w:val="00522348"/>
    <w:rsid w:val="00522C86"/>
    <w:rsid w:val="00531F18"/>
    <w:rsid w:val="00533683"/>
    <w:rsid w:val="00536D7A"/>
    <w:rsid w:val="0053730E"/>
    <w:rsid w:val="00541411"/>
    <w:rsid w:val="005438EA"/>
    <w:rsid w:val="00552C6A"/>
    <w:rsid w:val="0055328F"/>
    <w:rsid w:val="00553843"/>
    <w:rsid w:val="005544D3"/>
    <w:rsid w:val="005616AA"/>
    <w:rsid w:val="005617F5"/>
    <w:rsid w:val="005623A9"/>
    <w:rsid w:val="00565361"/>
    <w:rsid w:val="005720A1"/>
    <w:rsid w:val="00574464"/>
    <w:rsid w:val="00575506"/>
    <w:rsid w:val="005815CB"/>
    <w:rsid w:val="005A59A2"/>
    <w:rsid w:val="005B4651"/>
    <w:rsid w:val="005B610A"/>
    <w:rsid w:val="005B7A44"/>
    <w:rsid w:val="005C0A0C"/>
    <w:rsid w:val="005D08EB"/>
    <w:rsid w:val="005D737B"/>
    <w:rsid w:val="005E6164"/>
    <w:rsid w:val="005F4936"/>
    <w:rsid w:val="005F7165"/>
    <w:rsid w:val="006015D6"/>
    <w:rsid w:val="00602CE7"/>
    <w:rsid w:val="00605877"/>
    <w:rsid w:val="0062176B"/>
    <w:rsid w:val="00622C1C"/>
    <w:rsid w:val="00624118"/>
    <w:rsid w:val="00625570"/>
    <w:rsid w:val="00632431"/>
    <w:rsid w:val="00634B52"/>
    <w:rsid w:val="006362DF"/>
    <w:rsid w:val="00640AD4"/>
    <w:rsid w:val="006471D3"/>
    <w:rsid w:val="00654044"/>
    <w:rsid w:val="00660AB0"/>
    <w:rsid w:val="00661CB4"/>
    <w:rsid w:val="006636D0"/>
    <w:rsid w:val="00663CCC"/>
    <w:rsid w:val="006643E2"/>
    <w:rsid w:val="00671820"/>
    <w:rsid w:val="0067188E"/>
    <w:rsid w:val="006745F2"/>
    <w:rsid w:val="00675990"/>
    <w:rsid w:val="006820C2"/>
    <w:rsid w:val="00682D72"/>
    <w:rsid w:val="00686333"/>
    <w:rsid w:val="00686DEC"/>
    <w:rsid w:val="0069044D"/>
    <w:rsid w:val="0069781C"/>
    <w:rsid w:val="006A3371"/>
    <w:rsid w:val="006A41E4"/>
    <w:rsid w:val="006B1762"/>
    <w:rsid w:val="006B17D2"/>
    <w:rsid w:val="006B5488"/>
    <w:rsid w:val="006C0CE2"/>
    <w:rsid w:val="006C7584"/>
    <w:rsid w:val="006D4A91"/>
    <w:rsid w:val="006D6130"/>
    <w:rsid w:val="006D796A"/>
    <w:rsid w:val="006E0EE4"/>
    <w:rsid w:val="006E55F9"/>
    <w:rsid w:val="006E65BF"/>
    <w:rsid w:val="006E6AB7"/>
    <w:rsid w:val="006E7A71"/>
    <w:rsid w:val="006F1319"/>
    <w:rsid w:val="006F5589"/>
    <w:rsid w:val="006F5793"/>
    <w:rsid w:val="006F7975"/>
    <w:rsid w:val="006F7A9F"/>
    <w:rsid w:val="00703BC9"/>
    <w:rsid w:val="0071185E"/>
    <w:rsid w:val="00714E48"/>
    <w:rsid w:val="00716B38"/>
    <w:rsid w:val="0072621D"/>
    <w:rsid w:val="007414AC"/>
    <w:rsid w:val="0074208C"/>
    <w:rsid w:val="0075051A"/>
    <w:rsid w:val="00756705"/>
    <w:rsid w:val="00756FAE"/>
    <w:rsid w:val="0076250F"/>
    <w:rsid w:val="007640BC"/>
    <w:rsid w:val="00773DE8"/>
    <w:rsid w:val="00780004"/>
    <w:rsid w:val="007816B7"/>
    <w:rsid w:val="00781D5B"/>
    <w:rsid w:val="00783477"/>
    <w:rsid w:val="00785A45"/>
    <w:rsid w:val="00790EDE"/>
    <w:rsid w:val="007A40C5"/>
    <w:rsid w:val="007B6696"/>
    <w:rsid w:val="007B7600"/>
    <w:rsid w:val="007C4A2E"/>
    <w:rsid w:val="007D0CB4"/>
    <w:rsid w:val="007D32BA"/>
    <w:rsid w:val="007E327D"/>
    <w:rsid w:val="007F0991"/>
    <w:rsid w:val="007F30DD"/>
    <w:rsid w:val="00804275"/>
    <w:rsid w:val="0080610D"/>
    <w:rsid w:val="0081128F"/>
    <w:rsid w:val="008138BA"/>
    <w:rsid w:val="008259DD"/>
    <w:rsid w:val="0082603B"/>
    <w:rsid w:val="008273E8"/>
    <w:rsid w:val="00840FA3"/>
    <w:rsid w:val="00841FC9"/>
    <w:rsid w:val="00842B86"/>
    <w:rsid w:val="008430F3"/>
    <w:rsid w:val="00845577"/>
    <w:rsid w:val="00845C45"/>
    <w:rsid w:val="008505DD"/>
    <w:rsid w:val="00853C66"/>
    <w:rsid w:val="008620A2"/>
    <w:rsid w:val="00862EA2"/>
    <w:rsid w:val="00864399"/>
    <w:rsid w:val="00874EC7"/>
    <w:rsid w:val="00874EE2"/>
    <w:rsid w:val="00883D53"/>
    <w:rsid w:val="00884E64"/>
    <w:rsid w:val="00886964"/>
    <w:rsid w:val="008911C0"/>
    <w:rsid w:val="00891BF7"/>
    <w:rsid w:val="008A2FDA"/>
    <w:rsid w:val="008A6065"/>
    <w:rsid w:val="008A7FAD"/>
    <w:rsid w:val="008B54D2"/>
    <w:rsid w:val="008C2A4C"/>
    <w:rsid w:val="008C32CA"/>
    <w:rsid w:val="008D09CA"/>
    <w:rsid w:val="008D0FAD"/>
    <w:rsid w:val="008D12DE"/>
    <w:rsid w:val="008D2A2B"/>
    <w:rsid w:val="008D55CE"/>
    <w:rsid w:val="008D7102"/>
    <w:rsid w:val="008D7C02"/>
    <w:rsid w:val="008E1FF5"/>
    <w:rsid w:val="008F042E"/>
    <w:rsid w:val="008F0584"/>
    <w:rsid w:val="008F0FAE"/>
    <w:rsid w:val="008F2C4B"/>
    <w:rsid w:val="00901198"/>
    <w:rsid w:val="009020C3"/>
    <w:rsid w:val="00902E62"/>
    <w:rsid w:val="0090442E"/>
    <w:rsid w:val="00913F43"/>
    <w:rsid w:val="00916183"/>
    <w:rsid w:val="00926550"/>
    <w:rsid w:val="0093014C"/>
    <w:rsid w:val="00934983"/>
    <w:rsid w:val="00934DA3"/>
    <w:rsid w:val="0093600D"/>
    <w:rsid w:val="00957859"/>
    <w:rsid w:val="009630E6"/>
    <w:rsid w:val="00970B38"/>
    <w:rsid w:val="00996F2A"/>
    <w:rsid w:val="009A79A9"/>
    <w:rsid w:val="009B270D"/>
    <w:rsid w:val="009B6372"/>
    <w:rsid w:val="009C0889"/>
    <w:rsid w:val="009D1E51"/>
    <w:rsid w:val="009D1F46"/>
    <w:rsid w:val="009E0EF6"/>
    <w:rsid w:val="009F17DB"/>
    <w:rsid w:val="009F2F50"/>
    <w:rsid w:val="00A004AB"/>
    <w:rsid w:val="00A02B61"/>
    <w:rsid w:val="00A058EE"/>
    <w:rsid w:val="00A05B26"/>
    <w:rsid w:val="00A07189"/>
    <w:rsid w:val="00A13FBD"/>
    <w:rsid w:val="00A156AE"/>
    <w:rsid w:val="00A16C89"/>
    <w:rsid w:val="00A30BF7"/>
    <w:rsid w:val="00A3277E"/>
    <w:rsid w:val="00A50842"/>
    <w:rsid w:val="00A51BEA"/>
    <w:rsid w:val="00A552D9"/>
    <w:rsid w:val="00A57CD1"/>
    <w:rsid w:val="00A57F7B"/>
    <w:rsid w:val="00A61EE3"/>
    <w:rsid w:val="00A62991"/>
    <w:rsid w:val="00A64C6F"/>
    <w:rsid w:val="00A736E8"/>
    <w:rsid w:val="00A77B47"/>
    <w:rsid w:val="00A77E16"/>
    <w:rsid w:val="00A80E2B"/>
    <w:rsid w:val="00A856BB"/>
    <w:rsid w:val="00A95BD1"/>
    <w:rsid w:val="00A97F1E"/>
    <w:rsid w:val="00AA0519"/>
    <w:rsid w:val="00AA0778"/>
    <w:rsid w:val="00AA16E5"/>
    <w:rsid w:val="00AA22F2"/>
    <w:rsid w:val="00AA5878"/>
    <w:rsid w:val="00AA630F"/>
    <w:rsid w:val="00AA6E5B"/>
    <w:rsid w:val="00AB038F"/>
    <w:rsid w:val="00AC57CC"/>
    <w:rsid w:val="00AC5AAC"/>
    <w:rsid w:val="00AC6325"/>
    <w:rsid w:val="00AD236E"/>
    <w:rsid w:val="00AD5755"/>
    <w:rsid w:val="00AE350C"/>
    <w:rsid w:val="00AE586A"/>
    <w:rsid w:val="00B03018"/>
    <w:rsid w:val="00B079B8"/>
    <w:rsid w:val="00B20E03"/>
    <w:rsid w:val="00B25B49"/>
    <w:rsid w:val="00B27609"/>
    <w:rsid w:val="00B3247D"/>
    <w:rsid w:val="00B35FCF"/>
    <w:rsid w:val="00B40171"/>
    <w:rsid w:val="00B425A8"/>
    <w:rsid w:val="00B51508"/>
    <w:rsid w:val="00B53857"/>
    <w:rsid w:val="00B5717C"/>
    <w:rsid w:val="00B60F0B"/>
    <w:rsid w:val="00B64860"/>
    <w:rsid w:val="00B71C00"/>
    <w:rsid w:val="00B74163"/>
    <w:rsid w:val="00B81580"/>
    <w:rsid w:val="00B83B1E"/>
    <w:rsid w:val="00B96F93"/>
    <w:rsid w:val="00BA1BD9"/>
    <w:rsid w:val="00BA4F5C"/>
    <w:rsid w:val="00BA53D8"/>
    <w:rsid w:val="00BB00B2"/>
    <w:rsid w:val="00BB3483"/>
    <w:rsid w:val="00BB7C57"/>
    <w:rsid w:val="00BB7D14"/>
    <w:rsid w:val="00BC2562"/>
    <w:rsid w:val="00BD3904"/>
    <w:rsid w:val="00BD3AF7"/>
    <w:rsid w:val="00BD3F65"/>
    <w:rsid w:val="00BD4A2B"/>
    <w:rsid w:val="00BD6B1F"/>
    <w:rsid w:val="00BD7F7F"/>
    <w:rsid w:val="00BE0AE4"/>
    <w:rsid w:val="00BE1540"/>
    <w:rsid w:val="00BE2AC5"/>
    <w:rsid w:val="00BE3DA8"/>
    <w:rsid w:val="00BE4B2F"/>
    <w:rsid w:val="00BF0A8B"/>
    <w:rsid w:val="00BF2634"/>
    <w:rsid w:val="00BF3133"/>
    <w:rsid w:val="00BF446C"/>
    <w:rsid w:val="00BF4DDB"/>
    <w:rsid w:val="00BF76C4"/>
    <w:rsid w:val="00C17FFB"/>
    <w:rsid w:val="00C22D0D"/>
    <w:rsid w:val="00C36770"/>
    <w:rsid w:val="00C36F79"/>
    <w:rsid w:val="00C45B69"/>
    <w:rsid w:val="00C5445C"/>
    <w:rsid w:val="00C55EF9"/>
    <w:rsid w:val="00C633E2"/>
    <w:rsid w:val="00C65B5D"/>
    <w:rsid w:val="00C77A3C"/>
    <w:rsid w:val="00C840F1"/>
    <w:rsid w:val="00C86FEA"/>
    <w:rsid w:val="00C87ECF"/>
    <w:rsid w:val="00C91B6A"/>
    <w:rsid w:val="00C92524"/>
    <w:rsid w:val="00C929B4"/>
    <w:rsid w:val="00CA07B2"/>
    <w:rsid w:val="00CA1545"/>
    <w:rsid w:val="00CA559C"/>
    <w:rsid w:val="00CB7EC8"/>
    <w:rsid w:val="00CC16FD"/>
    <w:rsid w:val="00CC534E"/>
    <w:rsid w:val="00CC6F48"/>
    <w:rsid w:val="00CD02AA"/>
    <w:rsid w:val="00CD52F6"/>
    <w:rsid w:val="00CD6685"/>
    <w:rsid w:val="00CE0381"/>
    <w:rsid w:val="00CE0E34"/>
    <w:rsid w:val="00CE1600"/>
    <w:rsid w:val="00CE2207"/>
    <w:rsid w:val="00CE31BA"/>
    <w:rsid w:val="00CE3435"/>
    <w:rsid w:val="00CF0CE7"/>
    <w:rsid w:val="00D00733"/>
    <w:rsid w:val="00D011BB"/>
    <w:rsid w:val="00D0175D"/>
    <w:rsid w:val="00D01DF2"/>
    <w:rsid w:val="00D20B52"/>
    <w:rsid w:val="00D21F81"/>
    <w:rsid w:val="00D227BE"/>
    <w:rsid w:val="00D27A67"/>
    <w:rsid w:val="00D34280"/>
    <w:rsid w:val="00D349BA"/>
    <w:rsid w:val="00D365D4"/>
    <w:rsid w:val="00D4047E"/>
    <w:rsid w:val="00D42A72"/>
    <w:rsid w:val="00D53449"/>
    <w:rsid w:val="00D57A23"/>
    <w:rsid w:val="00D61505"/>
    <w:rsid w:val="00D6195A"/>
    <w:rsid w:val="00D67195"/>
    <w:rsid w:val="00D7148F"/>
    <w:rsid w:val="00D717E1"/>
    <w:rsid w:val="00D73000"/>
    <w:rsid w:val="00D7692E"/>
    <w:rsid w:val="00D81E6F"/>
    <w:rsid w:val="00D848EE"/>
    <w:rsid w:val="00D91F9C"/>
    <w:rsid w:val="00DA6BF9"/>
    <w:rsid w:val="00DB09B7"/>
    <w:rsid w:val="00DB1268"/>
    <w:rsid w:val="00DB580C"/>
    <w:rsid w:val="00DC553B"/>
    <w:rsid w:val="00DC562D"/>
    <w:rsid w:val="00DC65C9"/>
    <w:rsid w:val="00DD1F5A"/>
    <w:rsid w:val="00DD3C06"/>
    <w:rsid w:val="00DD4DE5"/>
    <w:rsid w:val="00DE2096"/>
    <w:rsid w:val="00DE721D"/>
    <w:rsid w:val="00E0083F"/>
    <w:rsid w:val="00E1190B"/>
    <w:rsid w:val="00E13384"/>
    <w:rsid w:val="00E2771A"/>
    <w:rsid w:val="00E324B2"/>
    <w:rsid w:val="00E33CD3"/>
    <w:rsid w:val="00E3608F"/>
    <w:rsid w:val="00E55ED2"/>
    <w:rsid w:val="00E63456"/>
    <w:rsid w:val="00E67B2E"/>
    <w:rsid w:val="00E703DB"/>
    <w:rsid w:val="00E70514"/>
    <w:rsid w:val="00E715F2"/>
    <w:rsid w:val="00E7240C"/>
    <w:rsid w:val="00E73F63"/>
    <w:rsid w:val="00E76EE4"/>
    <w:rsid w:val="00E7749D"/>
    <w:rsid w:val="00E9172C"/>
    <w:rsid w:val="00E925DE"/>
    <w:rsid w:val="00E936BF"/>
    <w:rsid w:val="00E9676D"/>
    <w:rsid w:val="00EA1730"/>
    <w:rsid w:val="00EC1600"/>
    <w:rsid w:val="00EC304C"/>
    <w:rsid w:val="00ED0483"/>
    <w:rsid w:val="00ED1F54"/>
    <w:rsid w:val="00ED2A32"/>
    <w:rsid w:val="00ED6844"/>
    <w:rsid w:val="00EE0470"/>
    <w:rsid w:val="00F0425A"/>
    <w:rsid w:val="00F05B78"/>
    <w:rsid w:val="00F073BB"/>
    <w:rsid w:val="00F07969"/>
    <w:rsid w:val="00F12327"/>
    <w:rsid w:val="00F13D30"/>
    <w:rsid w:val="00F14739"/>
    <w:rsid w:val="00F20885"/>
    <w:rsid w:val="00F31835"/>
    <w:rsid w:val="00F3617C"/>
    <w:rsid w:val="00F43521"/>
    <w:rsid w:val="00F462FC"/>
    <w:rsid w:val="00F51F16"/>
    <w:rsid w:val="00F614A5"/>
    <w:rsid w:val="00F62977"/>
    <w:rsid w:val="00F65885"/>
    <w:rsid w:val="00F729F7"/>
    <w:rsid w:val="00F72F29"/>
    <w:rsid w:val="00F76C0A"/>
    <w:rsid w:val="00F7757D"/>
    <w:rsid w:val="00F83E7C"/>
    <w:rsid w:val="00F840DC"/>
    <w:rsid w:val="00F84EBA"/>
    <w:rsid w:val="00F90F26"/>
    <w:rsid w:val="00F94892"/>
    <w:rsid w:val="00F96469"/>
    <w:rsid w:val="00FB1E9D"/>
    <w:rsid w:val="00FB215C"/>
    <w:rsid w:val="00FB3C0F"/>
    <w:rsid w:val="00FB7804"/>
    <w:rsid w:val="00FC0772"/>
    <w:rsid w:val="00FC454C"/>
    <w:rsid w:val="00FD0ACB"/>
    <w:rsid w:val="00FD49B7"/>
    <w:rsid w:val="00FD56A8"/>
    <w:rsid w:val="00FE1499"/>
    <w:rsid w:val="00FE2084"/>
    <w:rsid w:val="00FE2C0E"/>
    <w:rsid w:val="00FE5C7E"/>
    <w:rsid w:val="00FE7857"/>
    <w:rsid w:val="00FE792F"/>
    <w:rsid w:val="00FF0ADB"/>
    <w:rsid w:val="00FF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35DBD2"/>
  <w15:chartTrackingRefBased/>
  <w15:docId w15:val="{0CD8E490-6E31-40F8-ABC1-9191F7F9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1D7B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51189F"/>
    <w:pPr>
      <w:ind w:left="720"/>
      <w:contextualSpacing/>
    </w:pPr>
  </w:style>
  <w:style w:type="character" w:styleId="Hyperlink">
    <w:name w:val="Hyperlink"/>
    <w:rsid w:val="001A1D7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1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chen\AppData\Roaming\Microsoft\Templates\Klausur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3" ma:contentTypeDescription="Ein neues Dokument erstellen." ma:contentTypeScope="" ma:versionID="6642e84424b4fbbc7db35a655993e3fe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0fd1589e407d9812d6a979ff00c4583f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37711E-70F3-464E-BAD2-3BBE122D9E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46BA30-F67B-4861-9E71-63F2799AF0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2C5D86-E80F-4F3A-958A-BDB42A3B4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Klausurvorlage.dotx</Template>
  <TotalTime>0</TotalTime>
  <Pages>2</Pages>
  <Words>497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</dc:creator>
  <cp:keywords/>
  <dc:description/>
  <cp:lastModifiedBy>Jochen Chinta</cp:lastModifiedBy>
  <cp:revision>97</cp:revision>
  <cp:lastPrinted>2018-06-20T08:17:00Z</cp:lastPrinted>
  <dcterms:created xsi:type="dcterms:W3CDTF">2020-11-16T15:24:00Z</dcterms:created>
  <dcterms:modified xsi:type="dcterms:W3CDTF">2020-12-07T17:02:00Z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