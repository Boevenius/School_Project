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5C3D0" w14:textId="30C2A14A" w:rsidR="00414C6B" w:rsidRPr="00044DBC" w:rsidRDefault="004331BE" w:rsidP="00414C6B">
      <w:pPr>
        <w:shd w:val="clear" w:color="auto" w:fill="FFFFFF"/>
        <w:spacing w:before="100" w:beforeAutospacing="1" w:after="100" w:afterAutospacing="1" w:line="300" w:lineRule="atLeast"/>
        <w:ind w:left="360"/>
        <w:jc w:val="center"/>
        <w:rPr>
          <w:rFonts w:ascii="Roboto Condensed Light" w:hAnsi="Roboto Condensed Light" w:cs="Helvetica"/>
          <w:b/>
          <w:bCs/>
          <w:color w:val="333333"/>
          <w:sz w:val="28"/>
          <w:szCs w:val="22"/>
        </w:rPr>
      </w:pPr>
      <w:r w:rsidRPr="00044DBC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>Wiederholungsaufgaben für die Klausur (Teil I)</w:t>
      </w:r>
    </w:p>
    <w:p w14:paraId="72D11C1A" w14:textId="32CBCA73" w:rsidR="00044DBC" w:rsidRPr="00044DBC" w:rsidRDefault="00044DBC" w:rsidP="00044DBC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E</w:t>
      </w:r>
      <w:r w:rsidRPr="00044DBC">
        <w:rPr>
          <w:rFonts w:ascii="Roboto Condensed Light" w:hAnsi="Roboto Condensed Light"/>
        </w:rPr>
        <w:t>in kleine</w:t>
      </w:r>
      <w:r>
        <w:rPr>
          <w:rFonts w:ascii="Roboto Condensed Light" w:hAnsi="Roboto Condensed Light"/>
        </w:rPr>
        <w:t>s</w:t>
      </w:r>
      <w:r w:rsidRPr="00044DBC">
        <w:rPr>
          <w:rFonts w:ascii="Roboto Condensed Light" w:hAnsi="Roboto Condensed Light"/>
        </w:rPr>
        <w:t xml:space="preserve"> Schulnetzwerk beste</w:t>
      </w:r>
      <w:r w:rsidR="00AB3598">
        <w:rPr>
          <w:rFonts w:ascii="Roboto Condensed Light" w:hAnsi="Roboto Condensed Light"/>
        </w:rPr>
        <w:t>ht</w:t>
      </w:r>
      <w:r w:rsidRPr="00044DBC">
        <w:rPr>
          <w:rFonts w:ascii="Roboto Condensed Light" w:hAnsi="Roboto Condensed Light"/>
        </w:rPr>
        <w:t xml:space="preserve"> </w:t>
      </w:r>
      <w:r w:rsidR="00F01265">
        <w:rPr>
          <w:rFonts w:ascii="Roboto Condensed Light" w:hAnsi="Roboto Condensed Light"/>
        </w:rPr>
        <w:t>dre</w:t>
      </w:r>
      <w:r w:rsidR="00B803D5">
        <w:rPr>
          <w:rFonts w:ascii="Roboto Condensed Light" w:hAnsi="Roboto Condensed Light"/>
        </w:rPr>
        <w:t>i Netzw</w:t>
      </w:r>
      <w:r w:rsidR="00C27A8F">
        <w:rPr>
          <w:rFonts w:ascii="Roboto Condensed Light" w:hAnsi="Roboto Condensed Light"/>
        </w:rPr>
        <w:t>erken, die logisch voneinander getrennt sind</w:t>
      </w:r>
      <w:r w:rsidRPr="00044DBC">
        <w:rPr>
          <w:rFonts w:ascii="Roboto Condensed Light" w:hAnsi="Roboto Condensed Light"/>
        </w:rPr>
        <w:t>:</w:t>
      </w:r>
    </w:p>
    <w:p w14:paraId="5B300535" w14:textId="031499E1" w:rsidR="00044DBC" w:rsidRPr="00044DBC" w:rsidRDefault="00044DBC" w:rsidP="00CD6590">
      <w:pPr>
        <w:numPr>
          <w:ilvl w:val="1"/>
          <w:numId w:val="4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 w:rsidRPr="00044DBC">
        <w:rPr>
          <w:rFonts w:ascii="Roboto Condensed Light" w:hAnsi="Roboto Condensed Light"/>
        </w:rPr>
        <w:t xml:space="preserve">Schülernetz – </w:t>
      </w:r>
      <w:r w:rsidR="00C27A8F">
        <w:rPr>
          <w:rFonts w:ascii="Roboto Condensed Light" w:hAnsi="Roboto Condensed Light"/>
        </w:rPr>
        <w:t xml:space="preserve">1 Server, </w:t>
      </w:r>
      <w:r w:rsidRPr="00044DBC">
        <w:rPr>
          <w:rFonts w:ascii="Roboto Condensed Light" w:hAnsi="Roboto Condensed Light"/>
        </w:rPr>
        <w:t>4 Klassenräume mit jeweils 20 PC und einem Drucker</w:t>
      </w:r>
      <w:r w:rsidR="00F02B56">
        <w:rPr>
          <w:rFonts w:ascii="Roboto Condensed Light" w:hAnsi="Roboto Condensed Light"/>
        </w:rPr>
        <w:t xml:space="preserve"> (</w:t>
      </w:r>
      <w:r w:rsidR="00F02B56" w:rsidRPr="00F02B56">
        <w:rPr>
          <w:rFonts w:ascii="Roboto Condensed Light" w:hAnsi="Roboto Condensed Light"/>
          <w:color w:val="0070C0"/>
        </w:rPr>
        <w:t>85 Clients</w:t>
      </w:r>
      <w:r w:rsidR="00F02B56">
        <w:rPr>
          <w:rFonts w:ascii="Roboto Condensed Light" w:hAnsi="Roboto Condensed Light"/>
        </w:rPr>
        <w:t>)</w:t>
      </w:r>
    </w:p>
    <w:p w14:paraId="5C44B485" w14:textId="1AD37C43" w:rsidR="00044DBC" w:rsidRPr="00044DBC" w:rsidRDefault="008B6454" w:rsidP="00CD6590">
      <w:pPr>
        <w:numPr>
          <w:ilvl w:val="1"/>
          <w:numId w:val="4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Verwaltungsnetz – 1 Server, 3 Drucker, 10 PC</w:t>
      </w:r>
      <w:r w:rsidR="003C05B7">
        <w:rPr>
          <w:rFonts w:ascii="Roboto Condensed Light" w:hAnsi="Roboto Condensed Light"/>
        </w:rPr>
        <w:t xml:space="preserve">, </w:t>
      </w:r>
      <w:r w:rsidR="006E44D2">
        <w:rPr>
          <w:rFonts w:ascii="Roboto Condensed Light" w:hAnsi="Roboto Condensed Light"/>
        </w:rPr>
        <w:t>12 IP-Telefone</w:t>
      </w:r>
      <w:r w:rsidR="00F02B56">
        <w:rPr>
          <w:rFonts w:ascii="Roboto Condensed Light" w:hAnsi="Roboto Condensed Light"/>
        </w:rPr>
        <w:t xml:space="preserve"> (</w:t>
      </w:r>
      <w:r w:rsidR="00F02B56" w:rsidRPr="00F02B56">
        <w:rPr>
          <w:rFonts w:ascii="Roboto Condensed Light" w:hAnsi="Roboto Condensed Light"/>
          <w:color w:val="0070C0"/>
        </w:rPr>
        <w:t>26 Clients</w:t>
      </w:r>
      <w:r w:rsidR="00F02B56">
        <w:rPr>
          <w:rFonts w:ascii="Roboto Condensed Light" w:hAnsi="Roboto Condensed Light"/>
        </w:rPr>
        <w:t>)</w:t>
      </w:r>
    </w:p>
    <w:p w14:paraId="0DDE8538" w14:textId="03F86539" w:rsidR="0040146D" w:rsidRPr="00AA0EA1" w:rsidRDefault="00F01265" w:rsidP="00CD6590">
      <w:pPr>
        <w:numPr>
          <w:ilvl w:val="1"/>
          <w:numId w:val="4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W-LAN </w:t>
      </w:r>
      <w:r w:rsidR="007535A6">
        <w:rPr>
          <w:rFonts w:ascii="Roboto Condensed Light" w:hAnsi="Roboto Condensed Light"/>
        </w:rPr>
        <w:t>–</w:t>
      </w:r>
      <w:r>
        <w:rPr>
          <w:rFonts w:ascii="Roboto Condensed Light" w:hAnsi="Roboto Condensed Light"/>
        </w:rPr>
        <w:t xml:space="preserve"> </w:t>
      </w:r>
      <w:r w:rsidR="007535A6">
        <w:rPr>
          <w:rFonts w:ascii="Roboto Condensed Light" w:hAnsi="Roboto Condensed Light"/>
        </w:rPr>
        <w:t xml:space="preserve">in jedem der 4 Klassenräume und im Lehrerzimmer </w:t>
      </w:r>
      <w:r w:rsidR="00374449">
        <w:rPr>
          <w:rFonts w:ascii="Roboto Condensed Light" w:hAnsi="Roboto Condensed Light"/>
        </w:rPr>
        <w:t>befinden sich</w:t>
      </w:r>
      <w:r w:rsidR="007535A6">
        <w:rPr>
          <w:rFonts w:ascii="Roboto Condensed Light" w:hAnsi="Roboto Condensed Light"/>
        </w:rPr>
        <w:t xml:space="preserve"> Access Points </w:t>
      </w:r>
    </w:p>
    <w:p w14:paraId="2DD833DD" w14:textId="77777777" w:rsidR="00E31C59" w:rsidRDefault="0089222E" w:rsidP="00E31C59">
      <w:pPr>
        <w:autoSpaceDE w:val="0"/>
        <w:autoSpaceDN w:val="0"/>
        <w:adjustRightInd w:val="0"/>
        <w:spacing w:after="120" w:line="276" w:lineRule="auto"/>
        <w:ind w:firstLine="502"/>
        <w:rPr>
          <w:rFonts w:ascii="Roboto Condensed Light" w:hAnsi="Roboto Condensed Light"/>
        </w:rPr>
      </w:pPr>
      <w:r w:rsidRPr="00E31C59">
        <w:rPr>
          <w:rFonts w:ascii="Roboto Condensed Light" w:hAnsi="Roboto Condensed Light"/>
          <w:b/>
          <w:bCs/>
        </w:rPr>
        <w:t>Hinweis</w:t>
      </w:r>
      <w:r w:rsidR="00E31C59">
        <w:rPr>
          <w:rFonts w:ascii="Roboto Condensed Light" w:hAnsi="Roboto Condensed Light"/>
          <w:b/>
          <w:bCs/>
        </w:rPr>
        <w:t>e</w:t>
      </w:r>
      <w:r w:rsidRPr="00E31C59">
        <w:rPr>
          <w:rFonts w:ascii="Roboto Condensed Light" w:hAnsi="Roboto Condensed Light"/>
        </w:rPr>
        <w:t>:</w:t>
      </w:r>
    </w:p>
    <w:p w14:paraId="46C79F50" w14:textId="4C5045FC" w:rsidR="0089222E" w:rsidRDefault="0089222E" w:rsidP="00E31C59">
      <w:pPr>
        <w:pStyle w:val="Listenabsatz"/>
        <w:numPr>
          <w:ilvl w:val="0"/>
          <w:numId w:val="44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E31C59">
        <w:rPr>
          <w:rFonts w:ascii="Roboto Condensed Light" w:hAnsi="Roboto Condensed Light"/>
        </w:rPr>
        <w:t>Die Schule hat sich für IP-Adressen der Klasse B entschieden.</w:t>
      </w:r>
    </w:p>
    <w:p w14:paraId="3E99AF5C" w14:textId="77562164" w:rsidR="00E31C59" w:rsidRPr="00E31C59" w:rsidRDefault="00E31C59" w:rsidP="00E31C59">
      <w:pPr>
        <w:pStyle w:val="Listenabsatz"/>
        <w:numPr>
          <w:ilvl w:val="0"/>
          <w:numId w:val="44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Die Anbindung der Server soll mit mindestens </w:t>
      </w:r>
      <w:r w:rsidR="00A4679E">
        <w:rPr>
          <w:rFonts w:ascii="Roboto Condensed Light" w:hAnsi="Roboto Condensed Light"/>
        </w:rPr>
        <w:t xml:space="preserve">1 </w:t>
      </w:r>
      <w:proofErr w:type="spellStart"/>
      <w:r w:rsidR="00A4679E">
        <w:rPr>
          <w:rFonts w:ascii="Roboto Condensed Light" w:hAnsi="Roboto Condensed Light"/>
        </w:rPr>
        <w:t>Gbps</w:t>
      </w:r>
      <w:proofErr w:type="spellEnd"/>
      <w:r w:rsidR="001D18EF">
        <w:rPr>
          <w:rFonts w:ascii="Roboto Condensed Light" w:hAnsi="Roboto Condensed Light"/>
        </w:rPr>
        <w:t>,</w:t>
      </w:r>
      <w:r w:rsidR="00A4679E">
        <w:rPr>
          <w:rFonts w:ascii="Roboto Condensed Light" w:hAnsi="Roboto Condensed Light"/>
        </w:rPr>
        <w:t xml:space="preserve"> </w:t>
      </w:r>
      <w:r w:rsidR="001D18EF">
        <w:rPr>
          <w:rFonts w:ascii="Roboto Condensed Light" w:hAnsi="Roboto Condensed Light"/>
        </w:rPr>
        <w:t>besser jedoch mehr erfolgen.</w:t>
      </w:r>
    </w:p>
    <w:p w14:paraId="709319FC" w14:textId="43086868" w:rsidR="0089222E" w:rsidRPr="0089222E" w:rsidRDefault="00CD6590" w:rsidP="00CD6590">
      <w:pPr>
        <w:autoSpaceDE w:val="0"/>
        <w:autoSpaceDN w:val="0"/>
        <w:adjustRightInd w:val="0"/>
        <w:spacing w:after="120" w:line="276" w:lineRule="auto"/>
        <w:ind w:left="502"/>
        <w:rPr>
          <w:rFonts w:ascii="Roboto Condensed Light" w:hAnsi="Roboto Condensed Light"/>
        </w:rPr>
      </w:pPr>
      <w:r w:rsidRPr="00CD6590">
        <w:rPr>
          <w:rFonts w:ascii="Roboto Condensed Light" w:hAnsi="Roboto Condensed Light"/>
          <w:b/>
          <w:bCs/>
        </w:rPr>
        <w:t>Aufgaben</w:t>
      </w:r>
      <w:r>
        <w:rPr>
          <w:rFonts w:ascii="Roboto Condensed Light" w:hAnsi="Roboto Condensed Light"/>
        </w:rPr>
        <w:t>:</w:t>
      </w:r>
    </w:p>
    <w:p w14:paraId="1EF7D19D" w14:textId="45A08B04" w:rsidR="00AB3598" w:rsidRDefault="00374449" w:rsidP="00D96766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Zeichnen Sie die logische Topologie des Netzwerks</w:t>
      </w:r>
      <w:r w:rsidR="00862487">
        <w:rPr>
          <w:rFonts w:ascii="Roboto Condensed Light" w:hAnsi="Roboto Condensed Light"/>
        </w:rPr>
        <w:t xml:space="preserve"> </w:t>
      </w:r>
      <w:r w:rsidR="00862487" w:rsidRPr="00862487">
        <w:rPr>
          <w:rFonts w:ascii="Roboto Condensed Light" w:hAnsi="Roboto Condensed Light"/>
          <w:color w:val="0070C0"/>
        </w:rPr>
        <w:sym w:font="Wingdings" w:char="F0E0"/>
      </w:r>
      <w:r w:rsidR="00862487">
        <w:rPr>
          <w:rFonts w:ascii="Roboto Condensed Light" w:hAnsi="Roboto Condensed Light"/>
          <w:color w:val="0070C0"/>
        </w:rPr>
        <w:t xml:space="preserve"> s. Anhang 2</w:t>
      </w:r>
    </w:p>
    <w:p w14:paraId="5CBB8FC0" w14:textId="3EADE7FD" w:rsidR="007D59B0" w:rsidRDefault="00AB3D40" w:rsidP="00D96766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Trag</w:t>
      </w:r>
      <w:r w:rsidR="00C9747D">
        <w:rPr>
          <w:rFonts w:ascii="Roboto Condensed Light" w:hAnsi="Roboto Condensed Light"/>
        </w:rPr>
        <w:t xml:space="preserve">en Sie </w:t>
      </w:r>
      <w:r>
        <w:rPr>
          <w:rFonts w:ascii="Roboto Condensed Light" w:hAnsi="Roboto Condensed Light"/>
        </w:rPr>
        <w:t xml:space="preserve">in </w:t>
      </w:r>
      <w:r w:rsidR="00C9747D">
        <w:rPr>
          <w:rFonts w:ascii="Roboto Condensed Light" w:hAnsi="Roboto Condensed Light"/>
        </w:rPr>
        <w:t>Ihre</w:t>
      </w:r>
      <w:r>
        <w:rPr>
          <w:rFonts w:ascii="Roboto Condensed Light" w:hAnsi="Roboto Condensed Light"/>
        </w:rPr>
        <w:t>r</w:t>
      </w:r>
      <w:r w:rsidR="00C9747D">
        <w:rPr>
          <w:rFonts w:ascii="Roboto Condensed Light" w:hAnsi="Roboto Condensed Light"/>
        </w:rPr>
        <w:t xml:space="preserve"> Zeichnung </w:t>
      </w:r>
      <w:r>
        <w:rPr>
          <w:rFonts w:ascii="Roboto Condensed Light" w:hAnsi="Roboto Condensed Light"/>
        </w:rPr>
        <w:t xml:space="preserve">auch die </w:t>
      </w:r>
      <w:r w:rsidR="007C4F5B">
        <w:rPr>
          <w:rFonts w:ascii="Roboto Condensed Light" w:hAnsi="Roboto Condensed Light"/>
        </w:rPr>
        <w:t xml:space="preserve">Netzadressen der </w:t>
      </w:r>
      <w:r>
        <w:rPr>
          <w:rFonts w:ascii="Roboto Condensed Light" w:hAnsi="Roboto Condensed Light"/>
        </w:rPr>
        <w:t xml:space="preserve">geplanten </w:t>
      </w:r>
      <w:r w:rsidR="007C4F5B">
        <w:rPr>
          <w:rFonts w:ascii="Roboto Condensed Light" w:hAnsi="Roboto Condensed Light"/>
        </w:rPr>
        <w:t xml:space="preserve">IP-Bereiche </w:t>
      </w:r>
      <w:r w:rsidR="00562388">
        <w:rPr>
          <w:rFonts w:ascii="Roboto Condensed Light" w:hAnsi="Roboto Condensed Light"/>
        </w:rPr>
        <w:t>sowie die IP-Adressen der Router-Anschlüsse ein.</w:t>
      </w:r>
      <w:r w:rsidR="00862487">
        <w:rPr>
          <w:rFonts w:ascii="Roboto Condensed Light" w:hAnsi="Roboto Condensed Light"/>
        </w:rPr>
        <w:t xml:space="preserve"> </w:t>
      </w:r>
      <w:r w:rsidR="00862487" w:rsidRPr="00862487">
        <w:rPr>
          <w:rFonts w:ascii="Roboto Condensed Light" w:hAnsi="Roboto Condensed Light"/>
          <w:color w:val="0070C0"/>
        </w:rPr>
        <w:sym w:font="Wingdings" w:char="F0E0"/>
      </w:r>
      <w:r w:rsidR="00862487">
        <w:rPr>
          <w:rFonts w:ascii="Roboto Condensed Light" w:hAnsi="Roboto Condensed Light"/>
          <w:color w:val="0070C0"/>
        </w:rPr>
        <w:t xml:space="preserve"> s. Anhang 2</w:t>
      </w:r>
    </w:p>
    <w:p w14:paraId="542021CC" w14:textId="30A9A649" w:rsidR="00562388" w:rsidRDefault="00DB70B3" w:rsidP="00D96766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Schreiben Sie für beide angegebenen Server die wichtigsten IP-Konfigurationsparameter auf.</w:t>
      </w:r>
    </w:p>
    <w:p w14:paraId="775CFC08" w14:textId="651B9192" w:rsidR="00862487" w:rsidRPr="00862487" w:rsidRDefault="00862487" w:rsidP="00862487">
      <w:pPr>
        <w:pStyle w:val="Listenabsatz"/>
        <w:numPr>
          <w:ilvl w:val="1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 w:rsidRPr="00862487">
        <w:rPr>
          <w:rFonts w:ascii="Roboto Condensed Light" w:hAnsi="Roboto Condensed Light"/>
          <w:color w:val="0070C0"/>
        </w:rPr>
        <w:t>Server Schüler</w:t>
      </w:r>
    </w:p>
    <w:p w14:paraId="6DAC87F2" w14:textId="30D09F4E" w:rsidR="00862487" w:rsidRDefault="00862487" w:rsidP="00862487">
      <w:pPr>
        <w:pStyle w:val="Listenabsatz"/>
        <w:numPr>
          <w:ilvl w:val="2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IP-Adresse: 172.16.0.201</w:t>
      </w:r>
    </w:p>
    <w:p w14:paraId="194C78F9" w14:textId="64333EA8" w:rsidR="00862487" w:rsidRDefault="00862487" w:rsidP="00862487">
      <w:pPr>
        <w:pStyle w:val="Listenabsatz"/>
        <w:numPr>
          <w:ilvl w:val="2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Netzmaske: 255.255.0.0</w:t>
      </w:r>
    </w:p>
    <w:p w14:paraId="1CF7A3A7" w14:textId="48532E66" w:rsidR="00862487" w:rsidRDefault="00862487" w:rsidP="00862487">
      <w:pPr>
        <w:pStyle w:val="Listenabsatz"/>
        <w:numPr>
          <w:ilvl w:val="2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Default Gateway: 172.16.0.1</w:t>
      </w:r>
    </w:p>
    <w:p w14:paraId="3A27E22F" w14:textId="5602B694" w:rsidR="001C6A3C" w:rsidRPr="00862487" w:rsidRDefault="001C6A3C" w:rsidP="00862487">
      <w:pPr>
        <w:pStyle w:val="Listenabsatz"/>
        <w:numPr>
          <w:ilvl w:val="2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Evtl. DNS-Server, hier aber nicht bekannt und auch nicht behandelt</w:t>
      </w:r>
    </w:p>
    <w:p w14:paraId="259F475B" w14:textId="75529A25" w:rsidR="00862487" w:rsidRDefault="00862487" w:rsidP="00862487">
      <w:pPr>
        <w:pStyle w:val="Listenabsatz"/>
        <w:numPr>
          <w:ilvl w:val="1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 w:rsidRPr="00862487">
        <w:rPr>
          <w:rFonts w:ascii="Roboto Condensed Light" w:hAnsi="Roboto Condensed Light"/>
          <w:color w:val="0070C0"/>
        </w:rPr>
        <w:t>Server Verwaltung</w:t>
      </w:r>
    </w:p>
    <w:p w14:paraId="31810FB8" w14:textId="17D8C3B3" w:rsidR="00862487" w:rsidRDefault="00862487" w:rsidP="00862487">
      <w:pPr>
        <w:pStyle w:val="Listenabsatz"/>
        <w:numPr>
          <w:ilvl w:val="2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IP-Adresse: 172.17.0.201</w:t>
      </w:r>
    </w:p>
    <w:p w14:paraId="3F44E5FA" w14:textId="77777777" w:rsidR="00862487" w:rsidRDefault="00862487" w:rsidP="00862487">
      <w:pPr>
        <w:pStyle w:val="Listenabsatz"/>
        <w:numPr>
          <w:ilvl w:val="2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Netzmaske: 255.255.0.0</w:t>
      </w:r>
    </w:p>
    <w:p w14:paraId="7CF08090" w14:textId="0A0482C4" w:rsidR="00862487" w:rsidRDefault="00862487" w:rsidP="00862487">
      <w:pPr>
        <w:pStyle w:val="Listenabsatz"/>
        <w:numPr>
          <w:ilvl w:val="2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Default Gateway: 172.17.0.1</w:t>
      </w:r>
    </w:p>
    <w:p w14:paraId="6A1953CC" w14:textId="67664492" w:rsidR="001C6A3C" w:rsidRPr="001C6A3C" w:rsidRDefault="001C6A3C" w:rsidP="001C6A3C">
      <w:pPr>
        <w:pStyle w:val="Listenabsatz"/>
        <w:numPr>
          <w:ilvl w:val="2"/>
          <w:numId w:val="2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Evtl. DNS-Server, hier aber nicht bekannt und auch nicht behandelt</w:t>
      </w:r>
    </w:p>
    <w:p w14:paraId="5E489380" w14:textId="77777777" w:rsidR="00912BEE" w:rsidRDefault="002C44B2" w:rsidP="002C44B2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 w:rsidRPr="00BF0B5F">
        <w:rPr>
          <w:rFonts w:ascii="Roboto Condensed Light" w:hAnsi="Roboto Condensed Light"/>
        </w:rPr>
        <w:t xml:space="preserve">Das Schulnetzwerk soll </w:t>
      </w:r>
      <w:r w:rsidR="00BF0B5F" w:rsidRPr="00BF0B5F">
        <w:rPr>
          <w:rFonts w:ascii="Roboto Condensed Light" w:hAnsi="Roboto Condensed Light"/>
        </w:rPr>
        <w:t xml:space="preserve">unter Beachtung der DIN EN-50173 </w:t>
      </w:r>
      <w:r w:rsidRPr="00BF0B5F">
        <w:rPr>
          <w:rFonts w:ascii="Roboto Condensed Light" w:hAnsi="Roboto Condensed Light"/>
        </w:rPr>
        <w:t>strukturiert verkabelt werden</w:t>
      </w:r>
      <w:r w:rsidR="00BF0B5F" w:rsidRPr="00BF0B5F">
        <w:rPr>
          <w:rFonts w:ascii="Roboto Condensed Light" w:hAnsi="Roboto Condensed Light"/>
        </w:rPr>
        <w:t>.</w:t>
      </w:r>
    </w:p>
    <w:p w14:paraId="4D9FE6D2" w14:textId="0DEFCE92" w:rsidR="00374449" w:rsidRPr="000555CA" w:rsidRDefault="00F404E5" w:rsidP="000555CA">
      <w:pPr>
        <w:autoSpaceDE w:val="0"/>
        <w:autoSpaceDN w:val="0"/>
        <w:adjustRightInd w:val="0"/>
        <w:spacing w:after="120" w:line="276" w:lineRule="auto"/>
        <w:ind w:firstLine="502"/>
        <w:rPr>
          <w:rFonts w:ascii="Roboto Condensed Light" w:hAnsi="Roboto Condensed Light"/>
        </w:rPr>
      </w:pPr>
      <w:r w:rsidRPr="000555CA">
        <w:rPr>
          <w:rFonts w:ascii="Roboto Condensed Light" w:hAnsi="Roboto Condensed Light"/>
        </w:rPr>
        <w:t>Die Schule ist wie folgt aufgebaut:</w:t>
      </w:r>
    </w:p>
    <w:p w14:paraId="43D46592" w14:textId="4D213EE6" w:rsidR="00F404E5" w:rsidRDefault="00F404E5" w:rsidP="000555CA">
      <w:pPr>
        <w:pStyle w:val="Listenabsatz"/>
        <w:numPr>
          <w:ilvl w:val="1"/>
          <w:numId w:val="30"/>
        </w:numPr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Keller: </w:t>
      </w:r>
      <w:r w:rsidR="00F70F13">
        <w:rPr>
          <w:rFonts w:ascii="Roboto Condensed Light" w:hAnsi="Roboto Condensed Light"/>
        </w:rPr>
        <w:t xml:space="preserve">Abschließbarer </w:t>
      </w:r>
      <w:r w:rsidR="002A63D6">
        <w:rPr>
          <w:rFonts w:ascii="Roboto Condensed Light" w:hAnsi="Roboto Condensed Light"/>
        </w:rPr>
        <w:t xml:space="preserve">Versorgungsraum mit Elektro-, Wasser-, Gas- und Internetanschluss. </w:t>
      </w:r>
      <w:r w:rsidR="00F70F13">
        <w:rPr>
          <w:rFonts w:ascii="Roboto Condensed Light" w:hAnsi="Roboto Condensed Light"/>
        </w:rPr>
        <w:t>Der Raum ist trocken, gut belüftet und kühl und steht zum größten Teil leer.</w:t>
      </w:r>
    </w:p>
    <w:p w14:paraId="0F76E6AF" w14:textId="5C2B5C65" w:rsidR="00943638" w:rsidRDefault="00943638" w:rsidP="000555CA">
      <w:pPr>
        <w:pStyle w:val="Listenabsatz"/>
        <w:numPr>
          <w:ilvl w:val="1"/>
          <w:numId w:val="30"/>
        </w:numPr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Erdgeschoß: 4 Klassenräume, Lehrerzimmer, Küche, Schulleiterbüro</w:t>
      </w:r>
      <w:r w:rsidR="00BC2FF8">
        <w:rPr>
          <w:rFonts w:ascii="Roboto Condensed Light" w:hAnsi="Roboto Condensed Light"/>
        </w:rPr>
        <w:t>, zwei abschließbare Abstellräume</w:t>
      </w:r>
    </w:p>
    <w:p w14:paraId="6356CD27" w14:textId="5D8D6D68" w:rsidR="007925BE" w:rsidRDefault="007925BE" w:rsidP="000555CA">
      <w:pPr>
        <w:pStyle w:val="Listenabsatz"/>
        <w:numPr>
          <w:ilvl w:val="0"/>
          <w:numId w:val="41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Wo/wie würden Sie die in der Norm genannten Netzwerkkomponenten platzieren?</w:t>
      </w:r>
    </w:p>
    <w:p w14:paraId="15AB136A" w14:textId="124AA086" w:rsidR="00E6145B" w:rsidRPr="00E6145B" w:rsidRDefault="00E6145B" w:rsidP="00E6145B">
      <w:pPr>
        <w:pStyle w:val="Listenabsatz"/>
        <w:autoSpaceDE w:val="0"/>
        <w:autoSpaceDN w:val="0"/>
        <w:adjustRightInd w:val="0"/>
        <w:spacing w:after="120" w:line="276" w:lineRule="auto"/>
        <w:ind w:left="862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Standort-/Gebäudeverteiler (SV/GV) im Kellerraum</w:t>
      </w:r>
      <w:r w:rsidR="00002063">
        <w:rPr>
          <w:rFonts w:ascii="Roboto Condensed Light" w:hAnsi="Roboto Condensed Light"/>
          <w:color w:val="0070C0"/>
        </w:rPr>
        <w:br/>
      </w:r>
      <w:r>
        <w:rPr>
          <w:rFonts w:ascii="Roboto Condensed Light" w:hAnsi="Roboto Condensed Light"/>
          <w:color w:val="0070C0"/>
        </w:rPr>
        <w:t>Etagenverteiler (EV) im abschließbaren Raum im EG</w:t>
      </w:r>
    </w:p>
    <w:p w14:paraId="30C62214" w14:textId="1CE7B4C3" w:rsidR="00D96766" w:rsidRPr="00BC2FF8" w:rsidRDefault="00D96766" w:rsidP="000555CA">
      <w:pPr>
        <w:pStyle w:val="Listenabsatz"/>
        <w:numPr>
          <w:ilvl w:val="0"/>
          <w:numId w:val="41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BC2FF8">
        <w:rPr>
          <w:rFonts w:ascii="Roboto Condensed Light" w:hAnsi="Roboto Condensed Light"/>
        </w:rPr>
        <w:t xml:space="preserve">Wo </w:t>
      </w:r>
      <w:r w:rsidR="008119C1">
        <w:rPr>
          <w:rFonts w:ascii="Roboto Condensed Light" w:hAnsi="Roboto Condensed Light"/>
        </w:rPr>
        <w:t>würd</w:t>
      </w:r>
      <w:r w:rsidRPr="00BC2FF8">
        <w:rPr>
          <w:rFonts w:ascii="Roboto Condensed Light" w:hAnsi="Roboto Condensed Light"/>
        </w:rPr>
        <w:t xml:space="preserve">en </w:t>
      </w:r>
      <w:r w:rsidR="006A4F2D">
        <w:rPr>
          <w:rFonts w:ascii="Roboto Condensed Light" w:hAnsi="Roboto Condensed Light"/>
        </w:rPr>
        <w:t xml:space="preserve">dadurch </w:t>
      </w:r>
      <w:r w:rsidR="00BE19E0" w:rsidRPr="00BC2FF8">
        <w:rPr>
          <w:rFonts w:ascii="Roboto Condensed Light" w:hAnsi="Roboto Condensed Light"/>
        </w:rPr>
        <w:t xml:space="preserve">die </w:t>
      </w:r>
      <w:r w:rsidR="008119C1">
        <w:rPr>
          <w:rFonts w:ascii="Roboto Condensed Light" w:hAnsi="Roboto Condensed Light"/>
        </w:rPr>
        <w:t xml:space="preserve">genormten </w:t>
      </w:r>
      <w:r w:rsidR="00A91C1B" w:rsidRPr="00BC2FF8">
        <w:rPr>
          <w:rFonts w:ascii="Roboto Condensed Light" w:hAnsi="Roboto Condensed Light"/>
        </w:rPr>
        <w:t>Verkabelungsbereiche</w:t>
      </w:r>
      <w:r w:rsidR="008119C1">
        <w:rPr>
          <w:rFonts w:ascii="Roboto Condensed Light" w:hAnsi="Roboto Condensed Light"/>
        </w:rPr>
        <w:t xml:space="preserve"> entstehen</w:t>
      </w:r>
      <w:r w:rsidR="00A91C1B" w:rsidRPr="00BC2FF8">
        <w:rPr>
          <w:rFonts w:ascii="Roboto Condensed Light" w:hAnsi="Roboto Condensed Light"/>
        </w:rPr>
        <w:t>?</w:t>
      </w:r>
      <w:r w:rsidR="00E6145B">
        <w:rPr>
          <w:rFonts w:ascii="Roboto Condensed Light" w:hAnsi="Roboto Condensed Light"/>
        </w:rPr>
        <w:br/>
      </w:r>
      <w:r w:rsidR="00E6145B">
        <w:rPr>
          <w:rFonts w:ascii="Roboto Condensed Light" w:hAnsi="Roboto Condensed Light"/>
          <w:color w:val="0070C0"/>
        </w:rPr>
        <w:t>Primärverkabelung außen bis zum SV, Sekundärverkabelung zwischen SV und EV, Tertiärverkabelung zwischen EV und Endgeräte</w:t>
      </w:r>
      <w:r w:rsidR="00B716F8">
        <w:rPr>
          <w:rFonts w:ascii="Roboto Condensed Light" w:hAnsi="Roboto Condensed Light"/>
          <w:color w:val="0070C0"/>
        </w:rPr>
        <w:br/>
      </w:r>
    </w:p>
    <w:p w14:paraId="2F38BBBF" w14:textId="70A9A5E4" w:rsidR="00563E56" w:rsidRPr="007A71DE" w:rsidRDefault="00A91C1B" w:rsidP="00B716F8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lastRenderedPageBreak/>
        <w:t xml:space="preserve">Erstellen Sie eine </w:t>
      </w:r>
      <w:r w:rsidR="00BC4127">
        <w:rPr>
          <w:rFonts w:ascii="Roboto Condensed Light" w:hAnsi="Roboto Condensed Light"/>
        </w:rPr>
        <w:t>Tabelle</w:t>
      </w:r>
      <w:r w:rsidR="00FC42A6">
        <w:rPr>
          <w:rFonts w:ascii="Roboto Condensed Light" w:hAnsi="Roboto Condensed Light"/>
        </w:rPr>
        <w:t xml:space="preserve"> </w:t>
      </w:r>
      <w:r w:rsidR="00563E56">
        <w:rPr>
          <w:rFonts w:ascii="Roboto Condensed Light" w:hAnsi="Roboto Condensed Light"/>
        </w:rPr>
        <w:t xml:space="preserve">mit den, </w:t>
      </w:r>
      <w:r w:rsidR="007B195A">
        <w:rPr>
          <w:rFonts w:ascii="Roboto Condensed Light" w:hAnsi="Roboto Condensed Light"/>
        </w:rPr>
        <w:t>für die Vernetzung benötigten passiven und aktiven Komponenten</w:t>
      </w:r>
      <w:r w:rsidR="00364F4F">
        <w:rPr>
          <w:rFonts w:ascii="Roboto Condensed Light" w:hAnsi="Roboto Condensed Light"/>
        </w:rPr>
        <w:t xml:space="preserve">. </w:t>
      </w:r>
      <w:r w:rsidR="00364F4F">
        <w:rPr>
          <w:rFonts w:ascii="Roboto Condensed Light" w:hAnsi="Roboto Condensed Light"/>
        </w:rPr>
        <w:br/>
        <w:t>Wählen Sie die Komponenten aus der Materialliste Ihres Hardwarelieferanten aus. (Anhang)</w:t>
      </w:r>
      <w:r w:rsidR="00563E56">
        <w:rPr>
          <w:rFonts w:ascii="Roboto Condensed Light" w:hAnsi="Roboto Condensed Light"/>
        </w:rPr>
        <w:br/>
      </w:r>
      <w:r w:rsidR="00E76E46">
        <w:rPr>
          <w:rFonts w:ascii="Roboto Condensed Light" w:hAnsi="Roboto Condensed Light"/>
        </w:rPr>
        <w:t xml:space="preserve">Vernachlässigen Sie </w:t>
      </w:r>
      <w:r w:rsidR="00C61BA4">
        <w:rPr>
          <w:rFonts w:ascii="Roboto Condensed Light" w:hAnsi="Roboto Condensed Light"/>
        </w:rPr>
        <w:t>die Ausstattung mit W-LAN Access Points.</w:t>
      </w:r>
    </w:p>
    <w:p w14:paraId="196EC4FF" w14:textId="2427ED1B" w:rsidR="00563E56" w:rsidRPr="00905EAC" w:rsidRDefault="00F02B56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 w:rsidRPr="00905EAC">
        <w:rPr>
          <w:rFonts w:ascii="Roboto Condensed Light" w:hAnsi="Roboto Condensed Light"/>
          <w:sz w:val="22"/>
          <w:szCs w:val="18"/>
        </w:rPr>
        <w:t xml:space="preserve">5 </w:t>
      </w:r>
      <w:proofErr w:type="spellStart"/>
      <w:r w:rsidRPr="00905EAC">
        <w:rPr>
          <w:rFonts w:ascii="Roboto Condensed Light" w:hAnsi="Roboto Condensed Light"/>
          <w:sz w:val="22"/>
          <w:szCs w:val="18"/>
        </w:rPr>
        <w:t>Stck</w:t>
      </w:r>
      <w:proofErr w:type="spellEnd"/>
      <w:r w:rsidRPr="00905EAC">
        <w:rPr>
          <w:rFonts w:ascii="Roboto Condensed Light" w:hAnsi="Roboto Condensed Light"/>
          <w:sz w:val="22"/>
          <w:szCs w:val="18"/>
        </w:rPr>
        <w:t xml:space="preserve">. – </w:t>
      </w:r>
      <w:r w:rsidR="00563E56" w:rsidRPr="00905EAC">
        <w:rPr>
          <w:rFonts w:ascii="Roboto Condensed Light" w:hAnsi="Roboto Condensed Light"/>
          <w:sz w:val="22"/>
          <w:szCs w:val="18"/>
        </w:rPr>
        <w:t xml:space="preserve">Switch GigaSW24, 24x1000+2x10G LWL, </w:t>
      </w:r>
      <w:proofErr w:type="spellStart"/>
      <w:r w:rsidR="00563E56" w:rsidRPr="00905EAC">
        <w:rPr>
          <w:rFonts w:ascii="Roboto Condensed Light" w:hAnsi="Roboto Condensed Light"/>
          <w:sz w:val="22"/>
          <w:szCs w:val="18"/>
        </w:rPr>
        <w:t>PoE</w:t>
      </w:r>
      <w:proofErr w:type="spellEnd"/>
      <w:r w:rsidR="00563E56" w:rsidRPr="00905EAC">
        <w:rPr>
          <w:rFonts w:ascii="Roboto Condensed Light" w:hAnsi="Roboto Condensed Light"/>
          <w:sz w:val="22"/>
          <w:szCs w:val="18"/>
        </w:rPr>
        <w:t>, Management-Funktion, 19 Zoll/1HE</w:t>
      </w:r>
      <w:r w:rsidR="00D7638A" w:rsidRPr="00905EAC">
        <w:rPr>
          <w:rFonts w:ascii="Roboto Condensed Light" w:hAnsi="Roboto Condensed Light"/>
          <w:sz w:val="22"/>
          <w:szCs w:val="18"/>
        </w:rPr>
        <w:t xml:space="preserve"> (</w:t>
      </w:r>
      <w:r w:rsidR="00D7638A" w:rsidRPr="00905EAC">
        <w:rPr>
          <w:rFonts w:ascii="Roboto Condensed Light" w:hAnsi="Roboto Condensed Light"/>
          <w:b/>
          <w:bCs/>
          <w:sz w:val="22"/>
          <w:szCs w:val="18"/>
        </w:rPr>
        <w:t>Schüler</w:t>
      </w:r>
      <w:r w:rsidR="00D7638A" w:rsidRPr="00905EAC">
        <w:rPr>
          <w:rFonts w:ascii="Roboto Condensed Light" w:hAnsi="Roboto Condensed Light"/>
          <w:sz w:val="22"/>
          <w:szCs w:val="18"/>
        </w:rPr>
        <w:t>)</w:t>
      </w:r>
      <w:r w:rsidR="009B7481" w:rsidRPr="00905EAC">
        <w:rPr>
          <w:rFonts w:ascii="Roboto Condensed Light" w:hAnsi="Roboto Condensed Light"/>
          <w:sz w:val="22"/>
          <w:szCs w:val="18"/>
        </w:rPr>
        <w:br/>
      </w:r>
      <w:r w:rsidR="00905EAC" w:rsidRPr="00905EAC">
        <w:rPr>
          <w:rFonts w:ascii="Roboto Condensed Light" w:hAnsi="Roboto Condensed Light"/>
          <w:sz w:val="22"/>
          <w:szCs w:val="18"/>
        </w:rPr>
        <w:t>die</w:t>
      </w:r>
      <w:r w:rsidR="00905EAC">
        <w:rPr>
          <w:rFonts w:ascii="Roboto Condensed Light" w:hAnsi="Roboto Condensed Light"/>
          <w:sz w:val="22"/>
          <w:szCs w:val="18"/>
        </w:rPr>
        <w:t xml:space="preserve"> 2x10 </w:t>
      </w:r>
      <w:proofErr w:type="spellStart"/>
      <w:r w:rsidR="00905EAC">
        <w:rPr>
          <w:rFonts w:ascii="Roboto Condensed Light" w:hAnsi="Roboto Condensed Light"/>
          <w:sz w:val="22"/>
          <w:szCs w:val="18"/>
        </w:rPr>
        <w:t>Gbps</w:t>
      </w:r>
      <w:proofErr w:type="spellEnd"/>
      <w:r w:rsidR="00905EAC">
        <w:rPr>
          <w:rFonts w:ascii="Roboto Condensed Light" w:hAnsi="Roboto Condensed Light"/>
          <w:sz w:val="22"/>
          <w:szCs w:val="18"/>
        </w:rPr>
        <w:t>-LWL-Leitungen auf jeden Fall für die Server-Anbindung einplanen.</w:t>
      </w:r>
    </w:p>
    <w:p w14:paraId="6860A9A5" w14:textId="13FD2714" w:rsidR="00D7638A" w:rsidRPr="00D7638A" w:rsidRDefault="00D7638A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 w:rsidRPr="00D7638A">
        <w:rPr>
          <w:rFonts w:ascii="Roboto Condensed Light" w:hAnsi="Roboto Condensed Light"/>
          <w:sz w:val="22"/>
          <w:szCs w:val="18"/>
        </w:rPr>
        <w:t xml:space="preserve">2 </w:t>
      </w:r>
      <w:proofErr w:type="spellStart"/>
      <w:r w:rsidRPr="00D7638A">
        <w:rPr>
          <w:rFonts w:ascii="Roboto Condensed Light" w:hAnsi="Roboto Condensed Light"/>
          <w:sz w:val="22"/>
          <w:szCs w:val="18"/>
        </w:rPr>
        <w:t>Stck</w:t>
      </w:r>
      <w:proofErr w:type="spellEnd"/>
      <w:r w:rsidRPr="00D7638A">
        <w:rPr>
          <w:rFonts w:ascii="Roboto Condensed Light" w:hAnsi="Roboto Condensed Light"/>
          <w:sz w:val="22"/>
          <w:szCs w:val="18"/>
        </w:rPr>
        <w:t xml:space="preserve">. – Switch GigaSW24, 24x1000+2x10G LWL, </w:t>
      </w:r>
      <w:proofErr w:type="spellStart"/>
      <w:r w:rsidRPr="00D7638A">
        <w:rPr>
          <w:rFonts w:ascii="Roboto Condensed Light" w:hAnsi="Roboto Condensed Light"/>
          <w:sz w:val="22"/>
          <w:szCs w:val="18"/>
        </w:rPr>
        <w:t>PoE</w:t>
      </w:r>
      <w:proofErr w:type="spellEnd"/>
      <w:r w:rsidRPr="00D7638A">
        <w:rPr>
          <w:rFonts w:ascii="Roboto Condensed Light" w:hAnsi="Roboto Condensed Light"/>
          <w:sz w:val="22"/>
          <w:szCs w:val="18"/>
        </w:rPr>
        <w:t>, Management-Funktion, 19 Zoll/1HE (</w:t>
      </w:r>
      <w:r w:rsidRPr="00D7638A">
        <w:rPr>
          <w:rFonts w:ascii="Roboto Condensed Light" w:hAnsi="Roboto Condensed Light"/>
          <w:b/>
          <w:bCs/>
          <w:sz w:val="22"/>
          <w:szCs w:val="18"/>
        </w:rPr>
        <w:t>Verwaltung</w:t>
      </w:r>
      <w:r w:rsidRPr="00D7638A">
        <w:rPr>
          <w:rFonts w:ascii="Roboto Condensed Light" w:hAnsi="Roboto Condensed Light"/>
          <w:sz w:val="22"/>
          <w:szCs w:val="18"/>
        </w:rPr>
        <w:t>)</w:t>
      </w:r>
      <w:r w:rsidR="00F02B56" w:rsidRPr="00D7638A">
        <w:rPr>
          <w:rFonts w:ascii="Roboto Condensed Light" w:hAnsi="Roboto Condensed Light"/>
          <w:sz w:val="22"/>
          <w:szCs w:val="18"/>
        </w:rPr>
        <w:t xml:space="preserve"> </w:t>
      </w:r>
    </w:p>
    <w:p w14:paraId="6A84F424" w14:textId="77A83026" w:rsidR="00563E56" w:rsidRPr="00D7638A" w:rsidRDefault="00D7638A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  <w:lang w:val="en-US"/>
        </w:rPr>
      </w:pPr>
      <w:r>
        <w:rPr>
          <w:rFonts w:ascii="Roboto Condensed Light" w:hAnsi="Roboto Condensed Light"/>
          <w:sz w:val="22"/>
          <w:szCs w:val="18"/>
          <w:lang w:val="en-US"/>
        </w:rPr>
        <w:t xml:space="preserve">1 </w:t>
      </w:r>
      <w:proofErr w:type="spellStart"/>
      <w:r w:rsidR="00F02B56" w:rsidRPr="00D7638A">
        <w:rPr>
          <w:rFonts w:ascii="Roboto Condensed Light" w:hAnsi="Roboto Condensed Light"/>
          <w:sz w:val="22"/>
          <w:szCs w:val="18"/>
          <w:lang w:val="en-US"/>
        </w:rPr>
        <w:t>Stck</w:t>
      </w:r>
      <w:proofErr w:type="spellEnd"/>
      <w:r w:rsidR="00F02B56" w:rsidRPr="00D7638A">
        <w:rPr>
          <w:rFonts w:ascii="Roboto Condensed Light" w:hAnsi="Roboto Condensed Light"/>
          <w:sz w:val="22"/>
          <w:szCs w:val="18"/>
          <w:lang w:val="en-US"/>
        </w:rPr>
        <w:t xml:space="preserve">. </w:t>
      </w:r>
      <w:r w:rsidR="00F02B56" w:rsidRPr="003D006A">
        <w:rPr>
          <w:rFonts w:ascii="Roboto Condensed Light" w:hAnsi="Roboto Condensed Light"/>
          <w:sz w:val="22"/>
          <w:szCs w:val="18"/>
          <w:lang w:val="en-US"/>
        </w:rPr>
        <w:t xml:space="preserve">– </w:t>
      </w:r>
      <w:r w:rsidR="00563E56" w:rsidRPr="00D7638A">
        <w:rPr>
          <w:rFonts w:ascii="Roboto Condensed Light" w:hAnsi="Roboto Condensed Light"/>
          <w:sz w:val="22"/>
          <w:szCs w:val="18"/>
          <w:lang w:val="en-US"/>
        </w:rPr>
        <w:t xml:space="preserve">Router RU340, &lt; 500 Users, 4xLAN 1000, 2xDSL-WAN-Interface, 802.11n </w:t>
      </w:r>
      <w:proofErr w:type="spellStart"/>
      <w:r w:rsidR="00563E56" w:rsidRPr="00D7638A">
        <w:rPr>
          <w:rFonts w:ascii="Roboto Condensed Light" w:hAnsi="Roboto Condensed Light"/>
          <w:sz w:val="22"/>
          <w:szCs w:val="18"/>
          <w:lang w:val="en-US"/>
        </w:rPr>
        <w:t>WiFi</w:t>
      </w:r>
      <w:proofErr w:type="spellEnd"/>
      <w:r w:rsidR="00563E56" w:rsidRPr="00D7638A">
        <w:rPr>
          <w:rFonts w:ascii="Roboto Condensed Light" w:hAnsi="Roboto Condensed Light"/>
          <w:sz w:val="22"/>
          <w:szCs w:val="18"/>
          <w:lang w:val="en-US"/>
        </w:rPr>
        <w:t>, VPN</w:t>
      </w:r>
      <w:r w:rsidR="00563E56" w:rsidRPr="003D006A">
        <w:rPr>
          <w:rFonts w:ascii="Roboto Condensed Light" w:hAnsi="Roboto Condensed Light"/>
          <w:sz w:val="22"/>
          <w:szCs w:val="18"/>
          <w:lang w:val="en-US"/>
        </w:rPr>
        <w:t xml:space="preserve">, 19 </w:t>
      </w:r>
      <w:proofErr w:type="spellStart"/>
      <w:r w:rsidR="00563E56" w:rsidRPr="003D006A">
        <w:rPr>
          <w:rFonts w:ascii="Roboto Condensed Light" w:hAnsi="Roboto Condensed Light"/>
          <w:sz w:val="22"/>
          <w:szCs w:val="18"/>
          <w:lang w:val="en-US"/>
        </w:rPr>
        <w:t>Zoll</w:t>
      </w:r>
      <w:proofErr w:type="spellEnd"/>
      <w:r w:rsidR="00563E56" w:rsidRPr="003D006A">
        <w:rPr>
          <w:rFonts w:ascii="Roboto Condensed Light" w:hAnsi="Roboto Condensed Light"/>
          <w:sz w:val="22"/>
          <w:szCs w:val="18"/>
          <w:lang w:val="en-US"/>
        </w:rPr>
        <w:t>/1HE</w:t>
      </w:r>
    </w:p>
    <w:p w14:paraId="55C780C6" w14:textId="66D41D46" w:rsidR="00563E56" w:rsidRDefault="00A638DD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  <w:lang w:val="en-US"/>
        </w:rPr>
      </w:pPr>
      <w:r>
        <w:rPr>
          <w:rFonts w:ascii="Roboto Condensed Light" w:hAnsi="Roboto Condensed Light"/>
          <w:sz w:val="22"/>
          <w:szCs w:val="18"/>
          <w:lang w:val="en-US"/>
        </w:rPr>
        <w:t>6</w:t>
      </w:r>
      <w:r w:rsidR="00F02B56" w:rsidRPr="003D006A">
        <w:rPr>
          <w:rFonts w:ascii="Roboto Condensed Light" w:hAnsi="Roboto Condensed Light"/>
          <w:sz w:val="22"/>
          <w:szCs w:val="18"/>
          <w:lang w:val="en-US"/>
        </w:rPr>
        <w:t xml:space="preserve"> </w:t>
      </w:r>
      <w:proofErr w:type="spellStart"/>
      <w:r w:rsidR="00F02B56" w:rsidRPr="003D006A">
        <w:rPr>
          <w:rFonts w:ascii="Roboto Condensed Light" w:hAnsi="Roboto Condensed Light"/>
          <w:sz w:val="22"/>
          <w:szCs w:val="18"/>
          <w:lang w:val="en-US"/>
        </w:rPr>
        <w:t>Stck</w:t>
      </w:r>
      <w:proofErr w:type="spellEnd"/>
      <w:r w:rsidR="00F02B56" w:rsidRPr="003D006A">
        <w:rPr>
          <w:rFonts w:ascii="Roboto Condensed Light" w:hAnsi="Roboto Condensed Light"/>
          <w:sz w:val="22"/>
          <w:szCs w:val="18"/>
          <w:lang w:val="en-US"/>
        </w:rPr>
        <w:t xml:space="preserve">. – </w:t>
      </w:r>
      <w:proofErr w:type="spellStart"/>
      <w:r w:rsidR="00563E56" w:rsidRPr="003D006A">
        <w:rPr>
          <w:rFonts w:ascii="Roboto Condensed Light" w:hAnsi="Roboto Condensed Light"/>
          <w:sz w:val="22"/>
          <w:szCs w:val="18"/>
          <w:lang w:val="en-US"/>
        </w:rPr>
        <w:t>Patchfeld</w:t>
      </w:r>
      <w:proofErr w:type="spellEnd"/>
      <w:r w:rsidR="00563E56" w:rsidRPr="003D006A">
        <w:rPr>
          <w:rFonts w:ascii="Roboto Condensed Light" w:hAnsi="Roboto Condensed Light"/>
          <w:sz w:val="22"/>
          <w:szCs w:val="18"/>
          <w:lang w:val="en-US"/>
        </w:rPr>
        <w:t xml:space="preserve"> 24-Port Cat 6a, 19 </w:t>
      </w:r>
      <w:proofErr w:type="spellStart"/>
      <w:r w:rsidR="00563E56" w:rsidRPr="003D006A">
        <w:rPr>
          <w:rFonts w:ascii="Roboto Condensed Light" w:hAnsi="Roboto Condensed Light"/>
          <w:sz w:val="22"/>
          <w:szCs w:val="18"/>
          <w:lang w:val="en-US"/>
        </w:rPr>
        <w:t>Zoll</w:t>
      </w:r>
      <w:proofErr w:type="spellEnd"/>
      <w:r w:rsidR="00563E56" w:rsidRPr="003D006A">
        <w:rPr>
          <w:rFonts w:ascii="Roboto Condensed Light" w:hAnsi="Roboto Condensed Light"/>
          <w:sz w:val="22"/>
          <w:szCs w:val="18"/>
          <w:lang w:val="en-US"/>
        </w:rPr>
        <w:t>/1HE</w:t>
      </w:r>
      <w:r w:rsidR="000301EB">
        <w:rPr>
          <w:rFonts w:ascii="Roboto Condensed Light" w:hAnsi="Roboto Condensed Light"/>
          <w:sz w:val="22"/>
          <w:szCs w:val="18"/>
          <w:lang w:val="en-US"/>
        </w:rPr>
        <w:t xml:space="preserve"> (</w:t>
      </w:r>
      <w:proofErr w:type="spellStart"/>
      <w:r w:rsidR="000301EB">
        <w:rPr>
          <w:rFonts w:ascii="Roboto Condensed Light" w:hAnsi="Roboto Condensed Light"/>
          <w:sz w:val="22"/>
          <w:szCs w:val="18"/>
          <w:lang w:val="en-US"/>
        </w:rPr>
        <w:t>im</w:t>
      </w:r>
      <w:proofErr w:type="spellEnd"/>
      <w:r w:rsidR="000301EB">
        <w:rPr>
          <w:rFonts w:ascii="Roboto Condensed Light" w:hAnsi="Roboto Condensed Light"/>
          <w:sz w:val="22"/>
          <w:szCs w:val="18"/>
          <w:lang w:val="en-US"/>
        </w:rPr>
        <w:t xml:space="preserve"> </w:t>
      </w:r>
      <w:proofErr w:type="spellStart"/>
      <w:r w:rsidR="000301EB">
        <w:rPr>
          <w:rFonts w:ascii="Roboto Condensed Light" w:hAnsi="Roboto Condensed Light"/>
          <w:sz w:val="22"/>
          <w:szCs w:val="18"/>
          <w:lang w:val="en-US"/>
        </w:rPr>
        <w:t>Etagenverteiler</w:t>
      </w:r>
      <w:proofErr w:type="spellEnd"/>
      <w:r w:rsidR="000301EB">
        <w:rPr>
          <w:rFonts w:ascii="Roboto Condensed Light" w:hAnsi="Roboto Condensed Light"/>
          <w:sz w:val="22"/>
          <w:szCs w:val="18"/>
          <w:lang w:val="en-US"/>
        </w:rPr>
        <w:t xml:space="preserve"> 1. OG)</w:t>
      </w:r>
    </w:p>
    <w:p w14:paraId="00D85B24" w14:textId="602FB40E" w:rsidR="000301EB" w:rsidRPr="000301EB" w:rsidRDefault="000301EB" w:rsidP="000301EB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 w:rsidRPr="000301EB">
        <w:rPr>
          <w:rFonts w:ascii="Roboto Condensed Light" w:hAnsi="Roboto Condensed Light"/>
          <w:sz w:val="22"/>
          <w:szCs w:val="18"/>
        </w:rPr>
        <w:t xml:space="preserve">1 </w:t>
      </w:r>
      <w:proofErr w:type="spellStart"/>
      <w:r w:rsidRPr="000301EB">
        <w:rPr>
          <w:rFonts w:ascii="Roboto Condensed Light" w:hAnsi="Roboto Condensed Light"/>
          <w:sz w:val="22"/>
          <w:szCs w:val="18"/>
        </w:rPr>
        <w:t>Stck</w:t>
      </w:r>
      <w:proofErr w:type="spellEnd"/>
      <w:r w:rsidRPr="000301EB">
        <w:rPr>
          <w:rFonts w:ascii="Roboto Condensed Light" w:hAnsi="Roboto Condensed Light"/>
          <w:sz w:val="22"/>
          <w:szCs w:val="18"/>
        </w:rPr>
        <w:t>. – Patchfeld 24-Port Cat 6a, 19 Zoll/1HE (im Gebäudeverteiler, Kel</w:t>
      </w:r>
      <w:r>
        <w:rPr>
          <w:rFonts w:ascii="Roboto Condensed Light" w:hAnsi="Roboto Condensed Light"/>
          <w:sz w:val="22"/>
          <w:szCs w:val="18"/>
        </w:rPr>
        <w:t>ler)</w:t>
      </w:r>
    </w:p>
    <w:p w14:paraId="6CD192DF" w14:textId="72DF9313" w:rsidR="00563E56" w:rsidRPr="00B23CE1" w:rsidRDefault="00F02B56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 w:rsidRPr="00B23CE1">
        <w:rPr>
          <w:rFonts w:ascii="Roboto Condensed Light" w:hAnsi="Roboto Condensed Light"/>
          <w:sz w:val="22"/>
          <w:szCs w:val="18"/>
        </w:rPr>
        <w:t xml:space="preserve">60 </w:t>
      </w:r>
      <w:proofErr w:type="spellStart"/>
      <w:r w:rsidRPr="00B23CE1">
        <w:rPr>
          <w:rFonts w:ascii="Roboto Condensed Light" w:hAnsi="Roboto Condensed Light"/>
          <w:sz w:val="22"/>
          <w:szCs w:val="18"/>
        </w:rPr>
        <w:t>Stck</w:t>
      </w:r>
      <w:proofErr w:type="spellEnd"/>
      <w:r w:rsidRPr="00B23CE1">
        <w:rPr>
          <w:rFonts w:ascii="Roboto Condensed Light" w:hAnsi="Roboto Condensed Light"/>
          <w:sz w:val="22"/>
          <w:szCs w:val="18"/>
        </w:rPr>
        <w:t>.</w:t>
      </w:r>
      <w:r w:rsidR="00B23CE1">
        <w:rPr>
          <w:rFonts w:ascii="Roboto Condensed Light" w:hAnsi="Roboto Condensed Light"/>
          <w:sz w:val="22"/>
          <w:szCs w:val="18"/>
        </w:rPr>
        <w:t xml:space="preserve"> (ca.)</w:t>
      </w:r>
      <w:r w:rsidRPr="00B23CE1">
        <w:rPr>
          <w:rFonts w:ascii="Roboto Condensed Light" w:hAnsi="Roboto Condensed Light"/>
          <w:sz w:val="22"/>
          <w:szCs w:val="18"/>
        </w:rPr>
        <w:t xml:space="preserve"> – </w:t>
      </w:r>
      <w:r w:rsidR="00563E56" w:rsidRPr="00B23CE1">
        <w:rPr>
          <w:rFonts w:ascii="Roboto Condensed Light" w:hAnsi="Roboto Condensed Light"/>
          <w:sz w:val="22"/>
          <w:szCs w:val="18"/>
        </w:rPr>
        <w:t>Netzwerk</w:t>
      </w:r>
      <w:r w:rsidR="00690496" w:rsidRPr="00B23CE1">
        <w:rPr>
          <w:rFonts w:ascii="Roboto Condensed Light" w:hAnsi="Roboto Condensed Light"/>
          <w:sz w:val="22"/>
          <w:szCs w:val="18"/>
        </w:rPr>
        <w:t>-Doppel</w:t>
      </w:r>
      <w:r w:rsidR="00563E56" w:rsidRPr="00B23CE1">
        <w:rPr>
          <w:rFonts w:ascii="Roboto Condensed Light" w:hAnsi="Roboto Condensed Light"/>
          <w:sz w:val="22"/>
          <w:szCs w:val="18"/>
        </w:rPr>
        <w:t>dose Cat.6a, 2xRJ45</w:t>
      </w:r>
      <w:r w:rsidRPr="00B23CE1">
        <w:rPr>
          <w:rFonts w:ascii="Roboto Condensed Light" w:hAnsi="Roboto Condensed Light"/>
          <w:sz w:val="22"/>
          <w:szCs w:val="18"/>
        </w:rPr>
        <w:t>, Aufputz, weiß</w:t>
      </w:r>
    </w:p>
    <w:p w14:paraId="5911B383" w14:textId="20D3531E" w:rsidR="008C7E4C" w:rsidRPr="003D006A" w:rsidRDefault="008C7E4C" w:rsidP="008C7E4C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1</w:t>
      </w:r>
      <w:r w:rsidRPr="003D006A">
        <w:rPr>
          <w:rFonts w:ascii="Roboto Condensed Light" w:hAnsi="Roboto Condensed Light"/>
          <w:sz w:val="22"/>
          <w:szCs w:val="18"/>
        </w:rPr>
        <w:t xml:space="preserve"> </w:t>
      </w:r>
      <w:proofErr w:type="spellStart"/>
      <w:r w:rsidRPr="003D006A">
        <w:rPr>
          <w:rFonts w:ascii="Roboto Condensed Light" w:hAnsi="Roboto Condensed Light"/>
          <w:sz w:val="22"/>
          <w:szCs w:val="18"/>
        </w:rPr>
        <w:t>Stck</w:t>
      </w:r>
      <w:proofErr w:type="spellEnd"/>
      <w:r w:rsidRPr="003D006A">
        <w:rPr>
          <w:rFonts w:ascii="Roboto Condensed Light" w:hAnsi="Roboto Condensed Light"/>
          <w:sz w:val="22"/>
          <w:szCs w:val="18"/>
        </w:rPr>
        <w:t xml:space="preserve">. </w:t>
      </w:r>
      <w:r w:rsidRPr="001E445E">
        <w:rPr>
          <w:rFonts w:ascii="Roboto Condensed Light" w:hAnsi="Roboto Condensed Light"/>
          <w:sz w:val="22"/>
          <w:szCs w:val="18"/>
        </w:rPr>
        <w:t xml:space="preserve">– </w:t>
      </w:r>
      <w:r w:rsidRPr="003D006A">
        <w:rPr>
          <w:rFonts w:ascii="Roboto Condensed Light" w:hAnsi="Roboto Condensed Light"/>
          <w:sz w:val="22"/>
          <w:szCs w:val="18"/>
        </w:rPr>
        <w:t xml:space="preserve">Netzwerkschrank 19 Zoll, </w:t>
      </w:r>
      <w:r>
        <w:rPr>
          <w:rFonts w:ascii="Roboto Condensed Light" w:hAnsi="Roboto Condensed Light"/>
          <w:sz w:val="22"/>
          <w:szCs w:val="18"/>
        </w:rPr>
        <w:t>4</w:t>
      </w:r>
      <w:r w:rsidRPr="003D006A">
        <w:rPr>
          <w:rFonts w:ascii="Roboto Condensed Light" w:hAnsi="Roboto Condensed Light"/>
          <w:sz w:val="22"/>
          <w:szCs w:val="18"/>
        </w:rPr>
        <w:t xml:space="preserve"> HE</w:t>
      </w:r>
      <w:r>
        <w:rPr>
          <w:rFonts w:ascii="Roboto Condensed Light" w:hAnsi="Roboto Condensed Light"/>
          <w:sz w:val="22"/>
          <w:szCs w:val="18"/>
        </w:rPr>
        <w:t xml:space="preserve"> (im Keller)</w:t>
      </w:r>
    </w:p>
    <w:p w14:paraId="301BE773" w14:textId="306AF028" w:rsidR="00563E56" w:rsidRPr="003D006A" w:rsidRDefault="00960006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1</w:t>
      </w:r>
      <w:r w:rsidR="00F02B56" w:rsidRPr="003D006A">
        <w:rPr>
          <w:rFonts w:ascii="Roboto Condensed Light" w:hAnsi="Roboto Condensed Light"/>
          <w:sz w:val="22"/>
          <w:szCs w:val="18"/>
        </w:rPr>
        <w:t xml:space="preserve"> </w:t>
      </w:r>
      <w:proofErr w:type="spellStart"/>
      <w:r w:rsidR="00F02B56" w:rsidRPr="003D006A">
        <w:rPr>
          <w:rFonts w:ascii="Roboto Condensed Light" w:hAnsi="Roboto Condensed Light"/>
          <w:sz w:val="22"/>
          <w:szCs w:val="18"/>
        </w:rPr>
        <w:t>Stck</w:t>
      </w:r>
      <w:proofErr w:type="spellEnd"/>
      <w:r w:rsidR="00F02B56" w:rsidRPr="003D006A">
        <w:rPr>
          <w:rFonts w:ascii="Roboto Condensed Light" w:hAnsi="Roboto Condensed Light"/>
          <w:sz w:val="22"/>
          <w:szCs w:val="18"/>
        </w:rPr>
        <w:t xml:space="preserve">. </w:t>
      </w:r>
      <w:r w:rsidR="00F02B56" w:rsidRPr="001E445E">
        <w:rPr>
          <w:rFonts w:ascii="Roboto Condensed Light" w:hAnsi="Roboto Condensed Light"/>
          <w:sz w:val="22"/>
          <w:szCs w:val="18"/>
        </w:rPr>
        <w:t xml:space="preserve">– </w:t>
      </w:r>
      <w:r w:rsidR="00563E56" w:rsidRPr="003D006A">
        <w:rPr>
          <w:rFonts w:ascii="Roboto Condensed Light" w:hAnsi="Roboto Condensed Light"/>
          <w:sz w:val="22"/>
          <w:szCs w:val="18"/>
        </w:rPr>
        <w:t>Netzwerkschrank 19 Zoll, 27 HE</w:t>
      </w:r>
      <w:r w:rsidR="001E445E">
        <w:rPr>
          <w:rFonts w:ascii="Roboto Condensed Light" w:hAnsi="Roboto Condensed Light"/>
          <w:sz w:val="22"/>
          <w:szCs w:val="18"/>
        </w:rPr>
        <w:t xml:space="preserve"> (</w:t>
      </w:r>
      <w:r w:rsidR="008C7E4C">
        <w:rPr>
          <w:rFonts w:ascii="Roboto Condensed Light" w:hAnsi="Roboto Condensed Light"/>
          <w:sz w:val="22"/>
          <w:szCs w:val="18"/>
        </w:rPr>
        <w:t>im Erdgeschoß, Etagenverteiler</w:t>
      </w:r>
      <w:r w:rsidR="001E445E">
        <w:rPr>
          <w:rFonts w:ascii="Roboto Condensed Light" w:hAnsi="Roboto Condensed Light"/>
          <w:sz w:val="22"/>
          <w:szCs w:val="18"/>
        </w:rPr>
        <w:t>)</w:t>
      </w:r>
    </w:p>
    <w:p w14:paraId="69D05DC3" w14:textId="2AA157D6" w:rsidR="00D52C15" w:rsidRDefault="00085446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Evtl. 2 x LWL vom Router zu den Switchen im Etagenverteiler (oder Cat 7 TP)</w:t>
      </w:r>
    </w:p>
    <w:p w14:paraId="0AB37534" w14:textId="61468548" w:rsidR="00F01ED9" w:rsidRDefault="00F01ED9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>
        <w:rPr>
          <w:rFonts w:ascii="Roboto Condensed Light" w:hAnsi="Roboto Condensed Light"/>
          <w:sz w:val="22"/>
          <w:szCs w:val="18"/>
        </w:rPr>
        <w:t>2 x LWL, 1 m vom Switch zu beiden Servern</w:t>
      </w:r>
    </w:p>
    <w:p w14:paraId="23D1A883" w14:textId="669128A0" w:rsidR="00563E56" w:rsidRPr="003D006A" w:rsidRDefault="00F02B56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 w:rsidRPr="003D006A">
        <w:rPr>
          <w:rFonts w:ascii="Roboto Condensed Light" w:hAnsi="Roboto Condensed Light"/>
          <w:sz w:val="22"/>
          <w:szCs w:val="18"/>
        </w:rPr>
        <w:t xml:space="preserve">? </w:t>
      </w:r>
      <w:proofErr w:type="spellStart"/>
      <w:r w:rsidRPr="003D006A">
        <w:rPr>
          <w:rFonts w:ascii="Roboto Condensed Light" w:hAnsi="Roboto Condensed Light"/>
          <w:sz w:val="22"/>
          <w:szCs w:val="18"/>
        </w:rPr>
        <w:t>Stck</w:t>
      </w:r>
      <w:proofErr w:type="spellEnd"/>
      <w:r w:rsidRPr="003D006A">
        <w:rPr>
          <w:rFonts w:ascii="Roboto Condensed Light" w:hAnsi="Roboto Condensed Light"/>
          <w:sz w:val="22"/>
          <w:szCs w:val="18"/>
        </w:rPr>
        <w:t xml:space="preserve">. 500 m-Rolle – </w:t>
      </w:r>
      <w:r w:rsidR="00563E56" w:rsidRPr="003D006A">
        <w:rPr>
          <w:rFonts w:ascii="Roboto Condensed Light" w:hAnsi="Roboto Condensed Light"/>
          <w:sz w:val="22"/>
          <w:szCs w:val="18"/>
        </w:rPr>
        <w:t>Netzwerkkabel/</w:t>
      </w:r>
      <w:proofErr w:type="spellStart"/>
      <w:r w:rsidR="00563E56" w:rsidRPr="003D006A">
        <w:rPr>
          <w:rFonts w:ascii="Roboto Condensed Light" w:hAnsi="Roboto Condensed Light"/>
          <w:sz w:val="22"/>
          <w:szCs w:val="18"/>
        </w:rPr>
        <w:t>Verl</w:t>
      </w:r>
      <w:r w:rsidR="00722AC2" w:rsidRPr="003D006A">
        <w:rPr>
          <w:rFonts w:ascii="Roboto Condensed Light" w:hAnsi="Roboto Condensed Light"/>
          <w:sz w:val="22"/>
          <w:szCs w:val="18"/>
        </w:rPr>
        <w:t>e</w:t>
      </w:r>
      <w:r w:rsidR="00563E56" w:rsidRPr="003D006A">
        <w:rPr>
          <w:rFonts w:ascii="Roboto Condensed Light" w:hAnsi="Roboto Condensed Light"/>
          <w:sz w:val="22"/>
          <w:szCs w:val="18"/>
        </w:rPr>
        <w:t>gekabel</w:t>
      </w:r>
      <w:proofErr w:type="spellEnd"/>
      <w:r w:rsidR="00563E56" w:rsidRPr="003D006A">
        <w:rPr>
          <w:rFonts w:ascii="Roboto Condensed Light" w:hAnsi="Roboto Condensed Light"/>
          <w:sz w:val="22"/>
          <w:szCs w:val="18"/>
        </w:rPr>
        <w:t xml:space="preserve"> Cat.7, S/FTP, 500 m Trommel, 1,89 €/m</w:t>
      </w:r>
      <w:r w:rsidR="00722AC2" w:rsidRPr="003D006A">
        <w:rPr>
          <w:rFonts w:ascii="Roboto Condensed Light" w:hAnsi="Roboto Condensed Light"/>
          <w:sz w:val="22"/>
          <w:szCs w:val="18"/>
        </w:rPr>
        <w:br/>
        <w:t>(Hierfür muss man die Größe des Gebäudes und der Räumlichkeiten kennen.</w:t>
      </w:r>
      <w:r w:rsidR="003F2428">
        <w:rPr>
          <w:rFonts w:ascii="Roboto Condensed Light" w:hAnsi="Roboto Condensed Light"/>
          <w:sz w:val="22"/>
          <w:szCs w:val="18"/>
        </w:rPr>
        <w:t xml:space="preserve"> Vermutlich mehrere km</w:t>
      </w:r>
      <w:r w:rsidR="00722AC2" w:rsidRPr="003D006A">
        <w:rPr>
          <w:rFonts w:ascii="Roboto Condensed Light" w:hAnsi="Roboto Condensed Light"/>
          <w:sz w:val="22"/>
          <w:szCs w:val="18"/>
        </w:rPr>
        <w:t>)</w:t>
      </w:r>
    </w:p>
    <w:p w14:paraId="56F1F7C1" w14:textId="2E77C2D4" w:rsidR="00563E56" w:rsidRPr="003D006A" w:rsidRDefault="00F02B56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 w:rsidRPr="003D006A">
        <w:rPr>
          <w:rFonts w:ascii="Roboto Condensed Light" w:hAnsi="Roboto Condensed Light"/>
          <w:sz w:val="22"/>
          <w:szCs w:val="18"/>
        </w:rPr>
        <w:t xml:space="preserve">111 </w:t>
      </w:r>
      <w:proofErr w:type="spellStart"/>
      <w:r w:rsidRPr="003D006A">
        <w:rPr>
          <w:rFonts w:ascii="Roboto Condensed Light" w:hAnsi="Roboto Condensed Light"/>
          <w:sz w:val="22"/>
          <w:szCs w:val="18"/>
        </w:rPr>
        <w:t>Stck</w:t>
      </w:r>
      <w:proofErr w:type="spellEnd"/>
      <w:r w:rsidRPr="003D006A">
        <w:rPr>
          <w:rFonts w:ascii="Roboto Condensed Light" w:hAnsi="Roboto Condensed Light"/>
          <w:sz w:val="22"/>
          <w:szCs w:val="18"/>
        </w:rPr>
        <w:t xml:space="preserve">. – </w:t>
      </w:r>
      <w:r w:rsidR="00563E56" w:rsidRPr="003D006A">
        <w:rPr>
          <w:rFonts w:ascii="Roboto Condensed Light" w:hAnsi="Roboto Condensed Light"/>
          <w:sz w:val="22"/>
          <w:szCs w:val="18"/>
        </w:rPr>
        <w:t xml:space="preserve">Patchkabel Cat.7, </w:t>
      </w:r>
      <w:r w:rsidRPr="003D006A">
        <w:rPr>
          <w:rFonts w:ascii="Roboto Condensed Light" w:hAnsi="Roboto Condensed Light"/>
          <w:sz w:val="22"/>
          <w:szCs w:val="18"/>
        </w:rPr>
        <w:t>3 m lang für den Anschluss der Endgeräte in den Räumen</w:t>
      </w:r>
    </w:p>
    <w:p w14:paraId="6FAC4CD5" w14:textId="374E1AC2" w:rsidR="00F02B56" w:rsidRDefault="00F02B56" w:rsidP="00F02B56">
      <w:pPr>
        <w:pStyle w:val="Listenabsatz"/>
        <w:numPr>
          <w:ilvl w:val="1"/>
          <w:numId w:val="47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sz w:val="22"/>
          <w:szCs w:val="18"/>
        </w:rPr>
      </w:pPr>
      <w:r w:rsidRPr="003D006A">
        <w:rPr>
          <w:rFonts w:ascii="Roboto Condensed Light" w:hAnsi="Roboto Condensed Light"/>
          <w:sz w:val="22"/>
          <w:szCs w:val="18"/>
        </w:rPr>
        <w:t xml:space="preserve">111 </w:t>
      </w:r>
      <w:proofErr w:type="spellStart"/>
      <w:r w:rsidRPr="003D006A">
        <w:rPr>
          <w:rFonts w:ascii="Roboto Condensed Light" w:hAnsi="Roboto Condensed Light"/>
          <w:sz w:val="22"/>
          <w:szCs w:val="18"/>
        </w:rPr>
        <w:t>Stck</w:t>
      </w:r>
      <w:proofErr w:type="spellEnd"/>
      <w:r w:rsidRPr="003D006A">
        <w:rPr>
          <w:rFonts w:ascii="Roboto Condensed Light" w:hAnsi="Roboto Condensed Light"/>
          <w:sz w:val="22"/>
          <w:szCs w:val="18"/>
        </w:rPr>
        <w:t xml:space="preserve">. – Patchkabel Cat.7, 0,5 m lang für die Verbindung Patchpanel </w:t>
      </w:r>
      <w:r w:rsidR="00EC50C9" w:rsidRPr="003D006A">
        <w:rPr>
          <w:rFonts w:ascii="Roboto Condensed Light" w:hAnsi="Roboto Condensed Light"/>
          <w:sz w:val="22"/>
          <w:szCs w:val="18"/>
        </w:rPr>
        <w:t>–</w:t>
      </w:r>
      <w:r w:rsidRPr="003D006A">
        <w:rPr>
          <w:rFonts w:ascii="Roboto Condensed Light" w:hAnsi="Roboto Condensed Light"/>
          <w:sz w:val="22"/>
          <w:szCs w:val="18"/>
        </w:rPr>
        <w:t xml:space="preserve"> Switch</w:t>
      </w:r>
    </w:p>
    <w:p w14:paraId="39590420" w14:textId="77777777" w:rsidR="00A05097" w:rsidRDefault="00A05097" w:rsidP="00A05097">
      <w:p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C61BA4">
        <w:rPr>
          <w:rFonts w:ascii="Roboto Condensed Light" w:hAnsi="Roboto Condensed Light"/>
          <w:b/>
          <w:bCs/>
        </w:rPr>
        <w:t>Anmerkung</w:t>
      </w:r>
      <w:r>
        <w:rPr>
          <w:rFonts w:ascii="Roboto Condensed Light" w:hAnsi="Roboto Condensed Light"/>
          <w:b/>
          <w:bCs/>
        </w:rPr>
        <w:t>en</w:t>
      </w:r>
      <w:r w:rsidRPr="007A71DE">
        <w:rPr>
          <w:rFonts w:ascii="Roboto Condensed Light" w:hAnsi="Roboto Condensed Light"/>
        </w:rPr>
        <w:t xml:space="preserve">: </w:t>
      </w:r>
    </w:p>
    <w:p w14:paraId="4A6552ED" w14:textId="79A16A0B" w:rsidR="00A05097" w:rsidRPr="00A05097" w:rsidRDefault="00A05097" w:rsidP="00A05097">
      <w:pPr>
        <w:pStyle w:val="Listenabsatz"/>
        <w:numPr>
          <w:ilvl w:val="0"/>
          <w:numId w:val="50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sz w:val="22"/>
          <w:szCs w:val="18"/>
        </w:rPr>
      </w:pPr>
      <w:r w:rsidRPr="00A05097">
        <w:rPr>
          <w:rFonts w:ascii="Roboto Condensed Light" w:hAnsi="Roboto Condensed Light"/>
        </w:rPr>
        <w:t>Die angegebene Lösung ist nur eine von vielen möglichen. Auch andere Antworten sind zulässig.</w:t>
      </w:r>
    </w:p>
    <w:p w14:paraId="406E1996" w14:textId="1A9944D8" w:rsidR="00A05097" w:rsidRPr="00A05097" w:rsidRDefault="00A05097" w:rsidP="00A05097">
      <w:pPr>
        <w:pStyle w:val="Listenabsatz"/>
        <w:numPr>
          <w:ilvl w:val="0"/>
          <w:numId w:val="50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sz w:val="22"/>
          <w:szCs w:val="18"/>
        </w:rPr>
      </w:pPr>
      <w:r w:rsidRPr="00A05097">
        <w:rPr>
          <w:rFonts w:ascii="Roboto Condensed Light" w:hAnsi="Roboto Condensed Light"/>
        </w:rPr>
        <w:t>Vor allem im Bereich der Abstimmung der Geschwindigkeiten</w:t>
      </w:r>
      <w:r>
        <w:rPr>
          <w:rFonts w:ascii="Roboto Condensed Light" w:hAnsi="Roboto Condensed Light"/>
        </w:rPr>
        <w:t xml:space="preserve"> </w:t>
      </w:r>
      <w:r w:rsidR="00EF2916">
        <w:rPr>
          <w:rFonts w:ascii="Roboto Condensed Light" w:hAnsi="Roboto Condensed Light"/>
        </w:rPr>
        <w:t>zum Router hin sind Optimierungen hinsichtlich der verwendeten Switch-/</w:t>
      </w:r>
      <w:proofErr w:type="spellStart"/>
      <w:r w:rsidR="00EF2916">
        <w:rPr>
          <w:rFonts w:ascii="Roboto Condensed Light" w:hAnsi="Roboto Condensed Light"/>
        </w:rPr>
        <w:t>Routerports</w:t>
      </w:r>
      <w:proofErr w:type="spellEnd"/>
      <w:r w:rsidR="00EF2916">
        <w:rPr>
          <w:rFonts w:ascii="Roboto Condensed Light" w:hAnsi="Roboto Condensed Light"/>
        </w:rPr>
        <w:t xml:space="preserve"> denkbar und sinnvoll.</w:t>
      </w:r>
    </w:p>
    <w:p w14:paraId="1E497C20" w14:textId="6E7F4E61" w:rsidR="008A65FB" w:rsidRDefault="008A65FB" w:rsidP="00A91C1B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Nennen Sie zu einem Switch und zu einem Router jeweils drei </w:t>
      </w:r>
      <w:r w:rsidR="00A07023">
        <w:rPr>
          <w:rFonts w:ascii="Roboto Condensed Light" w:hAnsi="Roboto Condensed Light"/>
        </w:rPr>
        <w:t>technische Leistungsmerkmale und erläutern Sie diese.</w:t>
      </w:r>
    </w:p>
    <w:p w14:paraId="24EEC990" w14:textId="114936AE" w:rsidR="00EC50C9" w:rsidRPr="00EC50C9" w:rsidRDefault="00EC50C9" w:rsidP="00EC50C9">
      <w:pPr>
        <w:numPr>
          <w:ilvl w:val="1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>Switch: s. Tabelle im Lehrbuch auf Seite 355</w:t>
      </w:r>
    </w:p>
    <w:p w14:paraId="7B643923" w14:textId="151FDF4A" w:rsidR="00EC50C9" w:rsidRPr="00044DBC" w:rsidRDefault="00EC50C9" w:rsidP="00EC50C9">
      <w:pPr>
        <w:numPr>
          <w:ilvl w:val="1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>Router: s. Tabelle im Lehrbuch auf Seite 358</w:t>
      </w:r>
    </w:p>
    <w:p w14:paraId="6185FBBF" w14:textId="1D29361B" w:rsidR="00FE792F" w:rsidRDefault="00143088" w:rsidP="00C86FEA">
      <w:pPr>
        <w:pStyle w:val="Listenabsatz"/>
        <w:numPr>
          <w:ilvl w:val="0"/>
          <w:numId w:val="25"/>
        </w:numPr>
        <w:autoSpaceDE w:val="0"/>
        <w:autoSpaceDN w:val="0"/>
        <w:adjustRightInd w:val="0"/>
        <w:spacing w:before="240" w:after="120"/>
        <w:ind w:left="499" w:hanging="357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Bei einem Test im kleineren Maßstab in der IT-Werkstatt </w:t>
      </w:r>
      <w:r w:rsidR="00D5485C">
        <w:rPr>
          <w:rFonts w:ascii="Roboto Condensed Light" w:hAnsi="Roboto Condensed Light"/>
        </w:rPr>
        <w:t xml:space="preserve">werden Verluste in der Datenübertragung festgestellt. </w:t>
      </w:r>
      <w:r w:rsidR="008F3C47">
        <w:rPr>
          <w:rFonts w:ascii="Roboto Condensed Light" w:hAnsi="Roboto Condensed Light"/>
        </w:rPr>
        <w:t>Sie vermuten einen Fehler in der Switch-Weiterleitung.</w:t>
      </w:r>
      <w:r w:rsidR="008F3C47">
        <w:rPr>
          <w:rFonts w:ascii="Roboto Condensed Light" w:hAnsi="Roboto Condensed Light"/>
        </w:rPr>
        <w:br/>
      </w:r>
      <w:r w:rsidR="00B20720">
        <w:rPr>
          <w:rFonts w:ascii="Roboto Condensed Light" w:hAnsi="Roboto Condensed Light"/>
        </w:rPr>
        <w:t>Fü</w:t>
      </w:r>
      <w:r w:rsidR="00D5485C">
        <w:rPr>
          <w:rFonts w:ascii="Roboto Condensed Light" w:hAnsi="Roboto Condensed Light"/>
        </w:rPr>
        <w:t xml:space="preserve">r </w:t>
      </w:r>
      <w:r w:rsidR="00B20720">
        <w:rPr>
          <w:rFonts w:ascii="Roboto Condensed Light" w:hAnsi="Roboto Condensed Light"/>
        </w:rPr>
        <w:t xml:space="preserve">die Fehlersuche </w:t>
      </w:r>
      <w:r w:rsidR="005717BD">
        <w:rPr>
          <w:rFonts w:ascii="Roboto Condensed Light" w:hAnsi="Roboto Condensed Light"/>
        </w:rPr>
        <w:t>verwenden Sie einen Netzwerksimulator</w:t>
      </w:r>
      <w:r w:rsidR="008F3C47">
        <w:rPr>
          <w:rFonts w:ascii="Roboto Condensed Light" w:hAnsi="Roboto Condensed Light"/>
        </w:rPr>
        <w:t xml:space="preserve"> und probieren exemplarisch einige </w:t>
      </w:r>
      <w:r w:rsidR="00B20720">
        <w:rPr>
          <w:rFonts w:ascii="Roboto Condensed Light" w:hAnsi="Roboto Condensed Light"/>
        </w:rPr>
        <w:t>Fälle durch.</w:t>
      </w:r>
    </w:p>
    <w:p w14:paraId="0C12DF3E" w14:textId="69AFD8C5" w:rsidR="00D3279E" w:rsidRPr="00D3279E" w:rsidRDefault="00D3279E" w:rsidP="00D3279E">
      <w:pPr>
        <w:ind w:left="499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Hinweis: </w:t>
      </w:r>
      <w:r w:rsidRPr="00D3279E">
        <w:rPr>
          <w:rFonts w:ascii="Roboto Condensed Light" w:hAnsi="Roboto Condensed Light"/>
        </w:rPr>
        <w:t>Die MAC-Adresstabelle des Switches hat die aufgeführten Einträge.</w:t>
      </w:r>
    </w:p>
    <w:p w14:paraId="4B0B0EA3" w14:textId="77777777" w:rsidR="00D3279E" w:rsidRDefault="00D3279E" w:rsidP="00D3279E">
      <w:pPr>
        <w:jc w:val="center"/>
      </w:pPr>
      <w:r>
        <w:rPr>
          <w:noProof/>
        </w:rPr>
        <w:lastRenderedPageBreak/>
        <w:drawing>
          <wp:inline distT="0" distB="0" distL="0" distR="0" wp14:anchorId="2EC2BF26" wp14:editId="2D8B102B">
            <wp:extent cx="5057270" cy="2277374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847" cy="22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DFEC" w14:textId="77777777" w:rsidR="00E20BF0" w:rsidRDefault="00E20BF0" w:rsidP="00E20BF0">
      <w:pPr>
        <w:pStyle w:val="a-Aufzhlung"/>
        <w:numPr>
          <w:ilvl w:val="0"/>
          <w:numId w:val="0"/>
        </w:numPr>
        <w:tabs>
          <w:tab w:val="num" w:pos="1440"/>
          <w:tab w:val="num" w:pos="2340"/>
        </w:tabs>
        <w:ind w:left="720"/>
        <w:rPr>
          <w:rFonts w:ascii="Roboto Condensed Light" w:hAnsi="Roboto Condensed Light"/>
        </w:rPr>
      </w:pPr>
    </w:p>
    <w:p w14:paraId="023D5723" w14:textId="6A93888C" w:rsidR="00D3279E" w:rsidRPr="00E20BF0" w:rsidRDefault="00D3279E" w:rsidP="00D3279E">
      <w:pPr>
        <w:pStyle w:val="a-Aufzhlung"/>
        <w:numPr>
          <w:ilvl w:val="0"/>
          <w:numId w:val="35"/>
        </w:numPr>
        <w:tabs>
          <w:tab w:val="num" w:pos="1440"/>
          <w:tab w:val="num" w:pos="2340"/>
        </w:tabs>
        <w:rPr>
          <w:rFonts w:ascii="Roboto Condensed Light" w:hAnsi="Roboto Condensed Light"/>
        </w:rPr>
      </w:pPr>
      <w:r w:rsidRPr="00E20BF0">
        <w:rPr>
          <w:rFonts w:ascii="Roboto Condensed Light" w:hAnsi="Roboto Condensed Light"/>
        </w:rPr>
        <w:t xml:space="preserve">Der Switch erhält an Port Fa5 einen Ethernet-Frame mit der Absenderadresse </w:t>
      </w:r>
      <w:r w:rsidRPr="00E20BF0">
        <w:rPr>
          <w:rFonts w:ascii="Roboto Condensed Light" w:hAnsi="Roboto Condensed Light"/>
          <w:b/>
        </w:rPr>
        <w:t xml:space="preserve">0C </w:t>
      </w:r>
      <w:r w:rsidRPr="00E20BF0">
        <w:rPr>
          <w:rFonts w:ascii="Roboto Condensed Light" w:hAnsi="Roboto Condensed Light"/>
        </w:rPr>
        <w:t xml:space="preserve">und der Zieladresse </w:t>
      </w:r>
      <w:r w:rsidRPr="00E20BF0">
        <w:rPr>
          <w:rFonts w:ascii="Roboto Condensed Light" w:hAnsi="Roboto Condensed Light"/>
          <w:b/>
        </w:rPr>
        <w:t>0F</w:t>
      </w:r>
      <w:r w:rsidRPr="00E20BF0">
        <w:rPr>
          <w:rFonts w:ascii="Roboto Condensed Light" w:hAnsi="Roboto Condensed Light"/>
        </w:rPr>
        <w:t>. Erläutern Sie mit Begründung, wohin der Switch den Frame weiterleitet und welche Änderungen er ggf. in der MAC-Adresstabelle vornimmt.</w:t>
      </w:r>
      <w:r w:rsidR="00EC50C9">
        <w:rPr>
          <w:rFonts w:ascii="Roboto Condensed Light" w:hAnsi="Roboto Condensed Light"/>
        </w:rPr>
        <w:br/>
      </w:r>
      <w:r w:rsidR="00EC50C9" w:rsidRPr="00EC50C9">
        <w:rPr>
          <w:rFonts w:ascii="Roboto Condensed Light" w:hAnsi="Roboto Condensed Light"/>
          <w:color w:val="0070C0"/>
        </w:rPr>
        <w:sym w:font="Wingdings" w:char="F0E0"/>
      </w:r>
      <w:r w:rsidR="00EC50C9" w:rsidRPr="00EC50C9">
        <w:rPr>
          <w:rFonts w:ascii="Roboto Condensed Light" w:hAnsi="Roboto Condensed Light"/>
          <w:color w:val="0070C0"/>
        </w:rPr>
        <w:t xml:space="preserve"> Switch leitet Frame direkt weiter an Fa9</w:t>
      </w:r>
      <w:r w:rsidR="00EC50C9" w:rsidRPr="00EC50C9">
        <w:rPr>
          <w:rFonts w:ascii="Roboto Condensed Light" w:hAnsi="Roboto Condensed Light"/>
          <w:color w:val="0070C0"/>
        </w:rPr>
        <w:br/>
      </w:r>
      <w:r w:rsidR="00EC50C9" w:rsidRPr="00EC50C9">
        <w:rPr>
          <w:rFonts w:ascii="Roboto Condensed Light" w:hAnsi="Roboto Condensed Light"/>
          <w:color w:val="0070C0"/>
        </w:rPr>
        <w:sym w:font="Wingdings" w:char="F0E0"/>
      </w:r>
      <w:r w:rsidR="00EC50C9" w:rsidRPr="00EC50C9">
        <w:rPr>
          <w:rFonts w:ascii="Roboto Condensed Light" w:hAnsi="Roboto Condensed Light"/>
          <w:color w:val="0070C0"/>
        </w:rPr>
        <w:t xml:space="preserve"> es werden keine Änderungen an der Weiterleitungstabelle vorgenommen, da die Adressen schon bekannt sind</w:t>
      </w:r>
    </w:p>
    <w:p w14:paraId="281053DA" w14:textId="77777777" w:rsidR="00D3279E" w:rsidRDefault="00D3279E" w:rsidP="00D3279E"/>
    <w:p w14:paraId="271F488A" w14:textId="47339A95" w:rsidR="00D3279E" w:rsidRPr="005418EC" w:rsidRDefault="00D3279E" w:rsidP="005418EC">
      <w:pPr>
        <w:pStyle w:val="a-Aufzhlung"/>
        <w:numPr>
          <w:ilvl w:val="0"/>
          <w:numId w:val="35"/>
        </w:numPr>
        <w:tabs>
          <w:tab w:val="num" w:pos="1440"/>
          <w:tab w:val="num" w:pos="2340"/>
        </w:tabs>
        <w:rPr>
          <w:rFonts w:ascii="Roboto Condensed Light" w:hAnsi="Roboto Condensed Light"/>
        </w:rPr>
      </w:pPr>
      <w:r w:rsidRPr="00E20BF0">
        <w:rPr>
          <w:rFonts w:ascii="Roboto Condensed Light" w:hAnsi="Roboto Condensed Light"/>
        </w:rPr>
        <w:t xml:space="preserve">Der Switch erhält an Port Fa3 einen Ethernet-Frame mit der Absenderadresse </w:t>
      </w:r>
      <w:r w:rsidRPr="00E20BF0">
        <w:rPr>
          <w:rFonts w:ascii="Roboto Condensed Light" w:hAnsi="Roboto Condensed Light"/>
          <w:b/>
        </w:rPr>
        <w:t xml:space="preserve">0B </w:t>
      </w:r>
      <w:r w:rsidRPr="00E20BF0">
        <w:rPr>
          <w:rFonts w:ascii="Roboto Condensed Light" w:hAnsi="Roboto Condensed Light"/>
        </w:rPr>
        <w:t xml:space="preserve">und der Zieladresse </w:t>
      </w:r>
      <w:r w:rsidRPr="00E20BF0">
        <w:rPr>
          <w:rFonts w:ascii="Roboto Condensed Light" w:hAnsi="Roboto Condensed Light"/>
          <w:b/>
        </w:rPr>
        <w:t>AB</w:t>
      </w:r>
      <w:r w:rsidRPr="00E20BF0">
        <w:rPr>
          <w:rFonts w:ascii="Roboto Condensed Light" w:hAnsi="Roboto Condensed Light"/>
        </w:rPr>
        <w:t>. Erläutern Sie mit Begründung, wohin der Switch den Frame weiterleitet und welche Änderungen er ggf. in der MAC-Adresstabelle vornimmt.</w:t>
      </w:r>
      <w:r w:rsidR="00EC50C9">
        <w:rPr>
          <w:rFonts w:ascii="Roboto Condensed Light" w:hAnsi="Roboto Condensed Light"/>
        </w:rPr>
        <w:br/>
      </w:r>
      <w:r w:rsidR="00EC50C9" w:rsidRPr="00EC50C9">
        <w:rPr>
          <w:rFonts w:ascii="Roboto Condensed Light" w:hAnsi="Roboto Condensed Light"/>
          <w:color w:val="0070C0"/>
        </w:rPr>
        <w:sym w:font="Wingdings" w:char="F0E0"/>
      </w:r>
      <w:r w:rsidR="00EC50C9" w:rsidRPr="00EC50C9">
        <w:rPr>
          <w:rFonts w:ascii="Roboto Condensed Light" w:hAnsi="Roboto Condensed Light"/>
          <w:color w:val="0070C0"/>
        </w:rPr>
        <w:t xml:space="preserve"> Switch </w:t>
      </w:r>
      <w:r w:rsidR="00EC50C9">
        <w:rPr>
          <w:rFonts w:ascii="Roboto Condensed Light" w:hAnsi="Roboto Condensed Light"/>
          <w:color w:val="0070C0"/>
        </w:rPr>
        <w:t xml:space="preserve">„flutet“ das </w:t>
      </w:r>
      <w:r w:rsidR="00EC50C9" w:rsidRPr="00EC50C9">
        <w:rPr>
          <w:rFonts w:ascii="Roboto Condensed Light" w:hAnsi="Roboto Condensed Light"/>
          <w:color w:val="0070C0"/>
        </w:rPr>
        <w:t xml:space="preserve">Frame </w:t>
      </w:r>
      <w:r w:rsidR="00EC50C9">
        <w:rPr>
          <w:rFonts w:ascii="Roboto Condensed Light" w:hAnsi="Roboto Condensed Light"/>
          <w:color w:val="0070C0"/>
        </w:rPr>
        <w:t>an alle aktiven Ports (Fa1, Fa3, Fa5, Fa9)</w:t>
      </w:r>
      <w:r w:rsidR="00EC50C9" w:rsidRPr="00EC50C9">
        <w:rPr>
          <w:rFonts w:ascii="Roboto Condensed Light" w:hAnsi="Roboto Condensed Light"/>
          <w:color w:val="0070C0"/>
        </w:rPr>
        <w:br/>
      </w:r>
      <w:r w:rsidR="00EC50C9" w:rsidRPr="00EC50C9">
        <w:rPr>
          <w:rFonts w:ascii="Roboto Condensed Light" w:hAnsi="Roboto Condensed Light"/>
          <w:color w:val="0070C0"/>
        </w:rPr>
        <w:sym w:font="Wingdings" w:char="F0E0"/>
      </w:r>
      <w:r w:rsidR="00EC50C9" w:rsidRPr="00EC50C9">
        <w:rPr>
          <w:rFonts w:ascii="Roboto Condensed Light" w:hAnsi="Roboto Condensed Light"/>
          <w:color w:val="0070C0"/>
        </w:rPr>
        <w:t xml:space="preserve"> es werden keine Änderungen an der Weiterleitungstabelle vorgenommen, da die Adressen schon bekannt sind</w:t>
      </w:r>
    </w:p>
    <w:p w14:paraId="5F68AF90" w14:textId="2C4C5938" w:rsidR="005418EC" w:rsidRPr="005418EC" w:rsidRDefault="005418EC" w:rsidP="005418EC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Die Schulleiterin überlegt, </w:t>
      </w:r>
      <w:r w:rsidR="00E65358">
        <w:rPr>
          <w:rFonts w:ascii="Roboto Condensed Light" w:hAnsi="Roboto Condensed Light"/>
        </w:rPr>
        <w:t xml:space="preserve">die Schulmensa, die </w:t>
      </w:r>
      <w:r w:rsidR="005F73F2">
        <w:rPr>
          <w:rFonts w:ascii="Roboto Condensed Light" w:hAnsi="Roboto Condensed Light"/>
        </w:rPr>
        <w:t xml:space="preserve">in einem anderen Gebäude </w:t>
      </w:r>
      <w:r w:rsidR="00E65358">
        <w:rPr>
          <w:rFonts w:ascii="Roboto Condensed Light" w:hAnsi="Roboto Condensed Light"/>
        </w:rPr>
        <w:t xml:space="preserve">auf der anderen Straßenseite </w:t>
      </w:r>
      <w:r w:rsidR="005F73F2">
        <w:rPr>
          <w:rFonts w:ascii="Roboto Condensed Light" w:hAnsi="Roboto Condensed Light"/>
        </w:rPr>
        <w:t>untergebracht ist, ebenfalls mit d</w:t>
      </w:r>
      <w:r w:rsidR="006C7522">
        <w:rPr>
          <w:rFonts w:ascii="Roboto Condensed Light" w:hAnsi="Roboto Condensed Light"/>
        </w:rPr>
        <w:t>e</w:t>
      </w:r>
      <w:r w:rsidR="005F73F2">
        <w:rPr>
          <w:rFonts w:ascii="Roboto Condensed Light" w:hAnsi="Roboto Condensed Light"/>
        </w:rPr>
        <w:t xml:space="preserve">m Schulnetzwerk </w:t>
      </w:r>
      <w:r w:rsidR="006C7522">
        <w:rPr>
          <w:rFonts w:ascii="Roboto Condensed Light" w:hAnsi="Roboto Condensed Light"/>
        </w:rPr>
        <w:t xml:space="preserve">zu verbinden. Dazu sollen die zwei Gebäude </w:t>
      </w:r>
      <w:r w:rsidR="002E0DB5">
        <w:rPr>
          <w:rFonts w:ascii="Roboto Condensed Light" w:hAnsi="Roboto Condensed Light"/>
        </w:rPr>
        <w:t xml:space="preserve">per Kabel miteinander verbunden werden. </w:t>
      </w:r>
      <w:r w:rsidR="00FF2C6C">
        <w:rPr>
          <w:rFonts w:ascii="Roboto Condensed Light" w:hAnsi="Roboto Condensed Light"/>
        </w:rPr>
        <w:t xml:space="preserve">In der Mensa </w:t>
      </w:r>
      <w:r w:rsidR="009E14CF">
        <w:rPr>
          <w:rFonts w:ascii="Roboto Condensed Light" w:hAnsi="Roboto Condensed Light"/>
        </w:rPr>
        <w:t>wird bereits ein lokales Netzwerk mit der Netzadresse 192.168.200.0/24 betrieben</w:t>
      </w:r>
      <w:r w:rsidR="00384D73">
        <w:rPr>
          <w:rFonts w:ascii="Roboto Condensed Light" w:hAnsi="Roboto Condensed Light"/>
        </w:rPr>
        <w:t xml:space="preserve">, </w:t>
      </w:r>
      <w:r w:rsidR="00FF2C6C">
        <w:rPr>
          <w:rFonts w:ascii="Roboto Condensed Light" w:hAnsi="Roboto Condensed Light"/>
        </w:rPr>
        <w:t xml:space="preserve">der vorhandene Router </w:t>
      </w:r>
      <w:r w:rsidR="00384D73">
        <w:rPr>
          <w:rFonts w:ascii="Roboto Condensed Light" w:hAnsi="Roboto Condensed Light"/>
        </w:rPr>
        <w:t xml:space="preserve">soll </w:t>
      </w:r>
      <w:r w:rsidR="00FF2C6C">
        <w:rPr>
          <w:rFonts w:ascii="Roboto Condensed Light" w:hAnsi="Roboto Condensed Light"/>
        </w:rPr>
        <w:t xml:space="preserve">für den Aufbau eines eigenen Netzwerks </w:t>
      </w:r>
      <w:r w:rsidR="00384D73">
        <w:rPr>
          <w:rFonts w:ascii="Roboto Condensed Light" w:hAnsi="Roboto Condensed Light"/>
        </w:rPr>
        <w:t>weiter</w:t>
      </w:r>
      <w:r w:rsidR="00FF2C6C">
        <w:rPr>
          <w:rFonts w:ascii="Roboto Condensed Light" w:hAnsi="Roboto Condensed Light"/>
        </w:rPr>
        <w:t>verwendet werden.</w:t>
      </w:r>
    </w:p>
    <w:p w14:paraId="3962910D" w14:textId="1914A373" w:rsidR="001D40C9" w:rsidRDefault="001D40C9" w:rsidP="009F0259">
      <w:pPr>
        <w:pStyle w:val="Listenabsatz"/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Was müssen Sie bezüglich der Verkabelung beachten?</w:t>
      </w:r>
      <w:r w:rsidR="00EC50C9">
        <w:rPr>
          <w:rFonts w:ascii="Roboto Condensed Light" w:hAnsi="Roboto Condensed Light"/>
        </w:rPr>
        <w:br/>
      </w:r>
      <w:r w:rsidR="00EC50C9">
        <w:rPr>
          <w:rFonts w:ascii="Roboto Condensed Light" w:hAnsi="Roboto Condensed Light"/>
          <w:color w:val="0070C0"/>
        </w:rPr>
        <w:t xml:space="preserve">Im Außenbereich nur LWL oder Funktechnologien zulässig. </w:t>
      </w:r>
      <w:r w:rsidR="00EC50C9" w:rsidRPr="00EC50C9">
        <w:rPr>
          <w:rFonts w:ascii="Roboto Condensed Light" w:hAnsi="Roboto Condensed Light"/>
          <w:color w:val="0070C0"/>
        </w:rPr>
        <w:sym w:font="Wingdings" w:char="F0E0"/>
      </w:r>
      <w:r w:rsidR="00EC50C9">
        <w:rPr>
          <w:rFonts w:ascii="Roboto Condensed Light" w:hAnsi="Roboto Condensed Light"/>
          <w:color w:val="0070C0"/>
        </w:rPr>
        <w:t xml:space="preserve"> Vermutlich: LWL-Kabel verlegen</w:t>
      </w:r>
    </w:p>
    <w:p w14:paraId="7451DD4C" w14:textId="00490D43" w:rsidR="00C9294F" w:rsidRDefault="009E7825" w:rsidP="009F0259">
      <w:pPr>
        <w:pStyle w:val="Listenabsatz"/>
        <w:numPr>
          <w:ilvl w:val="0"/>
          <w:numId w:val="39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Welche Änderungen in der Konfiguration des Routers im Hauptgebäude müssen vorgenommen werden, </w:t>
      </w:r>
      <w:r w:rsidR="005F2EFE">
        <w:rPr>
          <w:rFonts w:ascii="Roboto Condensed Light" w:hAnsi="Roboto Condensed Light"/>
        </w:rPr>
        <w:t>damit die Nachrichtenweiterleitung in die Mensa funktioniert?</w:t>
      </w:r>
      <w:r w:rsidR="00E168A3">
        <w:rPr>
          <w:rFonts w:ascii="Roboto Condensed Light" w:hAnsi="Roboto Condensed Light"/>
        </w:rPr>
        <w:t xml:space="preserve"> </w:t>
      </w:r>
      <w:r w:rsidR="005F2EFE">
        <w:rPr>
          <w:rFonts w:ascii="Roboto Condensed Light" w:hAnsi="Roboto Condensed Light"/>
        </w:rPr>
        <w:t>Schreiben Sie</w:t>
      </w:r>
      <w:r w:rsidR="00CA3962">
        <w:rPr>
          <w:rFonts w:ascii="Roboto Condensed Light" w:hAnsi="Roboto Condensed Light"/>
        </w:rPr>
        <w:t xml:space="preserve"> die Konfigurationsänderungen nachfolgend auf.</w:t>
      </w:r>
      <w:r w:rsidR="00EC50C9">
        <w:rPr>
          <w:rFonts w:ascii="Roboto Condensed Light" w:hAnsi="Roboto Condensed Light"/>
        </w:rPr>
        <w:br/>
      </w:r>
      <w:r w:rsidR="00EC50C9">
        <w:rPr>
          <w:rFonts w:ascii="Roboto Condensed Light" w:hAnsi="Roboto Condensed Light"/>
          <w:color w:val="0070C0"/>
        </w:rPr>
        <w:t>Routingtabelle muss ergänzt werden:</w:t>
      </w:r>
      <w:r w:rsidR="00EC50C9">
        <w:rPr>
          <w:rFonts w:ascii="Roboto Condensed Light" w:hAnsi="Roboto Condensed Light"/>
          <w:color w:val="0070C0"/>
        </w:rPr>
        <w:br/>
        <w:t>Zielnetz: 192.168.200.0/24, Next-Hop = IP-Adresse des Routers in der Mensa</w:t>
      </w:r>
    </w:p>
    <w:p w14:paraId="78F63710" w14:textId="549230C5" w:rsidR="00D725B8" w:rsidRPr="00D725B8" w:rsidRDefault="00647DF2" w:rsidP="00D725B8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Erläutern Sie das Zusammenspiel von IP-Adressen und Netz</w:t>
      </w:r>
      <w:r w:rsidR="003120E2">
        <w:rPr>
          <w:rFonts w:ascii="Roboto Condensed Light" w:hAnsi="Roboto Condensed Light"/>
        </w:rPr>
        <w:t>maske anhand des Beispiels</w:t>
      </w:r>
      <w:r w:rsidR="00DA6044">
        <w:rPr>
          <w:rFonts w:ascii="Roboto Condensed Light" w:hAnsi="Roboto Condensed Light"/>
        </w:rPr>
        <w:t xml:space="preserve"> 192.168.45.17/16.</w:t>
      </w:r>
      <w:r w:rsidR="00DA6044">
        <w:rPr>
          <w:rFonts w:ascii="Roboto Condensed Light" w:hAnsi="Roboto Condensed Light"/>
        </w:rPr>
        <w:br/>
      </w:r>
      <w:r w:rsidR="009E2D2F">
        <w:rPr>
          <w:rFonts w:ascii="Roboto Condensed Light" w:hAnsi="Roboto Condensed Light"/>
        </w:rPr>
        <w:t>Gehen Sie dabei auf die Begriffe „Netzanteil“, „Hostanteil“, „Netzadresse“ und „Broadcastadresse“ ein.</w:t>
      </w:r>
      <w:r w:rsidR="00D725B8">
        <w:rPr>
          <w:rFonts w:ascii="Roboto Condensed Light" w:hAnsi="Roboto Condensed Light"/>
        </w:rPr>
        <w:br/>
      </w:r>
      <w:r w:rsidR="00D725B8">
        <w:rPr>
          <w:rFonts w:ascii="Roboto Condensed Light" w:hAnsi="Roboto Condensed Light"/>
          <w:color w:val="0070C0"/>
        </w:rPr>
        <w:t xml:space="preserve">Eine IP-Adresse besteht links aus einem </w:t>
      </w:r>
      <w:r w:rsidR="00D725B8" w:rsidRPr="00D725B8">
        <w:rPr>
          <w:rFonts w:ascii="Roboto Condensed Light" w:hAnsi="Roboto Condensed Light"/>
          <w:b/>
          <w:bCs/>
          <w:color w:val="0070C0"/>
        </w:rPr>
        <w:t>Netzanteil</w:t>
      </w:r>
      <w:r w:rsidR="00D725B8">
        <w:rPr>
          <w:rFonts w:ascii="Roboto Condensed Light" w:hAnsi="Roboto Condensed Light"/>
          <w:color w:val="0070C0"/>
        </w:rPr>
        <w:t xml:space="preserve">, der die Zugehörigkeit zu einem bestimmten Netzwerk angibt. Der </w:t>
      </w:r>
      <w:r w:rsidR="00D725B8" w:rsidRPr="00D725B8">
        <w:rPr>
          <w:rFonts w:ascii="Roboto Condensed Light" w:hAnsi="Roboto Condensed Light"/>
          <w:b/>
          <w:bCs/>
          <w:color w:val="0070C0"/>
        </w:rPr>
        <w:t>Hostanteil</w:t>
      </w:r>
      <w:r w:rsidR="00D725B8">
        <w:rPr>
          <w:rFonts w:ascii="Roboto Condensed Light" w:hAnsi="Roboto Condensed Light"/>
          <w:color w:val="0070C0"/>
        </w:rPr>
        <w:t xml:space="preserve"> im rechten Bereich stellt eine individuelle Kennung für jeden Teilnehmer aus diesem Netz dar. Die Trennstelle zwischen Netz- und Hostanteil wird von der </w:t>
      </w:r>
      <w:r w:rsidR="00D725B8" w:rsidRPr="00D725B8">
        <w:rPr>
          <w:rFonts w:ascii="Roboto Condensed Light" w:hAnsi="Roboto Condensed Light"/>
          <w:b/>
          <w:bCs/>
          <w:color w:val="0070C0"/>
        </w:rPr>
        <w:t>Netzmaske</w:t>
      </w:r>
      <w:r w:rsidR="00D725B8">
        <w:rPr>
          <w:rFonts w:ascii="Roboto Condensed Light" w:hAnsi="Roboto Condensed Light"/>
          <w:color w:val="0070C0"/>
        </w:rPr>
        <w:t xml:space="preserve"> gekennzeichnet. Der Netzanteil in liegt in dem Teil der IP-Adresse, der in der Netzmaske aus „1“-Bits besteht (Dezimal 255). Im Bereich des Hostanteils besteht die Netzmaske aus „0“-Bits.</w:t>
      </w:r>
      <w:r w:rsidR="00D725B8">
        <w:rPr>
          <w:rFonts w:ascii="Roboto Condensed Light" w:hAnsi="Roboto Condensed Light"/>
          <w:color w:val="0070C0"/>
        </w:rPr>
        <w:br/>
      </w:r>
      <w:proofErr w:type="gramStart"/>
      <w:r w:rsidR="00D725B8">
        <w:rPr>
          <w:rFonts w:ascii="Roboto Condensed Light" w:hAnsi="Roboto Condensed Light"/>
          <w:color w:val="0070C0"/>
        </w:rPr>
        <w:t>Sind</w:t>
      </w:r>
      <w:proofErr w:type="gramEnd"/>
      <w:r w:rsidR="00D725B8">
        <w:rPr>
          <w:rFonts w:ascii="Roboto Condensed Light" w:hAnsi="Roboto Condensed Light"/>
          <w:color w:val="0070C0"/>
        </w:rPr>
        <w:t xml:space="preserve"> alle Bits im Hostanteil einer IP-Adresse gleich „0“, so handelt es sich um die </w:t>
      </w:r>
      <w:r w:rsidR="00D725B8" w:rsidRPr="00D725B8">
        <w:rPr>
          <w:rFonts w:ascii="Roboto Condensed Light" w:hAnsi="Roboto Condensed Light"/>
          <w:b/>
          <w:bCs/>
          <w:color w:val="0070C0"/>
        </w:rPr>
        <w:t>Netzadresse</w:t>
      </w:r>
      <w:r w:rsidR="00D725B8">
        <w:rPr>
          <w:rFonts w:ascii="Roboto Condensed Light" w:hAnsi="Roboto Condensed Light"/>
          <w:color w:val="0070C0"/>
        </w:rPr>
        <w:t xml:space="preserve">, der </w:t>
      </w:r>
      <w:r w:rsidR="00D725B8">
        <w:rPr>
          <w:rFonts w:ascii="Roboto Condensed Light" w:hAnsi="Roboto Condensed Light"/>
          <w:color w:val="0070C0"/>
        </w:rPr>
        <w:lastRenderedPageBreak/>
        <w:t>Verwaltungsadresse eines gesamten Subnetzes. Diese wird z.B. in der Routingtabelle eines Routers verwendet.</w:t>
      </w:r>
      <w:r w:rsidR="00D725B8">
        <w:rPr>
          <w:rFonts w:ascii="Roboto Condensed Light" w:hAnsi="Roboto Condensed Light"/>
          <w:color w:val="0070C0"/>
        </w:rPr>
        <w:br/>
        <w:t xml:space="preserve">Wenn alle Host-Bits aus „1“-en bestehen, handelt es sich um die </w:t>
      </w:r>
      <w:r w:rsidR="00D725B8" w:rsidRPr="00D725B8">
        <w:rPr>
          <w:rFonts w:ascii="Roboto Condensed Light" w:hAnsi="Roboto Condensed Light"/>
          <w:b/>
          <w:bCs/>
          <w:color w:val="0070C0"/>
        </w:rPr>
        <w:t>Broadcast</w:t>
      </w:r>
      <w:r w:rsidR="00D725B8">
        <w:rPr>
          <w:rFonts w:ascii="Roboto Condensed Light" w:hAnsi="Roboto Condensed Light"/>
          <w:color w:val="0070C0"/>
        </w:rPr>
        <w:t>-Adresse des Netzwerks, Nachrichten an diese Adresse werden von allen Teilnehmern empfangen.</w:t>
      </w:r>
      <w:r w:rsidR="00D725B8">
        <w:rPr>
          <w:rFonts w:ascii="Roboto Condensed Light" w:hAnsi="Roboto Condensed Light"/>
          <w:color w:val="0070C0"/>
        </w:rPr>
        <w:br/>
        <w:t xml:space="preserve">Die Anzahl </w:t>
      </w:r>
      <w:r w:rsidR="00CF0549">
        <w:rPr>
          <w:rFonts w:ascii="Roboto Condensed Light" w:hAnsi="Roboto Condensed Light"/>
          <w:color w:val="0070C0"/>
        </w:rPr>
        <w:t>Z</w:t>
      </w:r>
      <w:r w:rsidR="00D725B8">
        <w:rPr>
          <w:rFonts w:ascii="Roboto Condensed Light" w:hAnsi="Roboto Condensed Light"/>
          <w:color w:val="0070C0"/>
        </w:rPr>
        <w:t xml:space="preserve"> der Hosts in einem Netzbereich lässt sich aus der Breite des Hostanteils </w:t>
      </w:r>
      <w:r w:rsidR="00CF0549">
        <w:rPr>
          <w:rFonts w:ascii="Roboto Condensed Light" w:hAnsi="Roboto Condensed Light"/>
          <w:color w:val="0070C0"/>
        </w:rPr>
        <w:t xml:space="preserve">N </w:t>
      </w:r>
      <w:r w:rsidR="00D725B8">
        <w:rPr>
          <w:rFonts w:ascii="Roboto Condensed Light" w:hAnsi="Roboto Condensed Light"/>
          <w:color w:val="0070C0"/>
        </w:rPr>
        <w:t>berechnen:</w:t>
      </w:r>
      <w:r w:rsidR="00D725B8">
        <w:rPr>
          <w:rFonts w:ascii="Roboto Condensed Light" w:hAnsi="Roboto Condensed Light"/>
          <w:color w:val="0070C0"/>
        </w:rPr>
        <w:br/>
      </w:r>
      <w:r w:rsidR="00CF0549">
        <w:rPr>
          <w:rFonts w:ascii="Roboto Condensed Light" w:hAnsi="Roboto Condensed Light"/>
          <w:color w:val="0070C0"/>
        </w:rPr>
        <w:t>Z</w:t>
      </w:r>
      <w:r w:rsidR="00D725B8">
        <w:rPr>
          <w:rFonts w:ascii="Roboto Condensed Light" w:hAnsi="Roboto Condensed Light"/>
          <w:color w:val="0070C0"/>
        </w:rPr>
        <w:t xml:space="preserve"> = 2</w:t>
      </w:r>
      <w:r w:rsidR="00CF0549" w:rsidRPr="00CF0549">
        <w:rPr>
          <w:rFonts w:ascii="Roboto Condensed Light" w:hAnsi="Roboto Condensed Light"/>
          <w:color w:val="0070C0"/>
          <w:vertAlign w:val="superscript"/>
        </w:rPr>
        <w:t>N</w:t>
      </w:r>
      <w:r w:rsidR="00CF0549">
        <w:rPr>
          <w:rFonts w:ascii="Roboto Condensed Light" w:hAnsi="Roboto Condensed Light"/>
          <w:color w:val="0070C0"/>
        </w:rPr>
        <w:t xml:space="preserve">-2. Bsp. Netzmaske /24 </w:t>
      </w:r>
      <w:r w:rsidR="00CF0549" w:rsidRPr="00CF0549">
        <w:rPr>
          <w:rFonts w:ascii="Roboto Condensed Light" w:hAnsi="Roboto Condensed Light"/>
          <w:color w:val="0070C0"/>
        </w:rPr>
        <w:sym w:font="Wingdings" w:char="F0E0"/>
      </w:r>
      <w:r w:rsidR="00CF0549">
        <w:rPr>
          <w:rFonts w:ascii="Roboto Condensed Light" w:hAnsi="Roboto Condensed Light"/>
          <w:color w:val="0070C0"/>
        </w:rPr>
        <w:t xml:space="preserve"> 8 Bits im Hostanteil, 2</w:t>
      </w:r>
      <w:r w:rsidR="00CF0549" w:rsidRPr="00CF0549">
        <w:rPr>
          <w:rFonts w:ascii="Roboto Condensed Light" w:hAnsi="Roboto Condensed Light"/>
          <w:color w:val="0070C0"/>
          <w:vertAlign w:val="superscript"/>
        </w:rPr>
        <w:t>8</w:t>
      </w:r>
      <w:r w:rsidR="00CF0549">
        <w:rPr>
          <w:rFonts w:ascii="Roboto Condensed Light" w:hAnsi="Roboto Condensed Light"/>
          <w:color w:val="0070C0"/>
        </w:rPr>
        <w:t>-2 = 254 Hosts.</w:t>
      </w:r>
      <w:r w:rsidR="00D725B8">
        <w:rPr>
          <w:rFonts w:ascii="Roboto Condensed Light" w:hAnsi="Roboto Condensed Light"/>
        </w:rPr>
        <w:br/>
      </w:r>
    </w:p>
    <w:p w14:paraId="1769C3A5" w14:textId="0A371372" w:rsidR="00D725B8" w:rsidRPr="00D725B8" w:rsidRDefault="00B572AD" w:rsidP="00D725B8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</w:rPr>
        <w:t>Was unterscheidet die unterschiedlichen IP</w:t>
      </w:r>
      <w:r w:rsidR="00974137">
        <w:rPr>
          <w:rFonts w:ascii="Roboto Condensed Light" w:hAnsi="Roboto Condensed Light"/>
        </w:rPr>
        <w:t xml:space="preserve">v4-Klassen voneinander? </w:t>
      </w:r>
      <w:r w:rsidR="005D4894">
        <w:rPr>
          <w:rFonts w:ascii="Roboto Condensed Light" w:hAnsi="Roboto Condensed Light"/>
        </w:rPr>
        <w:t>Nennen Sie k</w:t>
      </w:r>
      <w:r w:rsidR="00974137">
        <w:rPr>
          <w:rFonts w:ascii="Roboto Condensed Light" w:hAnsi="Roboto Condensed Light"/>
        </w:rPr>
        <w:t>onkret</w:t>
      </w:r>
      <w:r w:rsidR="005D4894">
        <w:rPr>
          <w:rFonts w:ascii="Roboto Condensed Light" w:hAnsi="Roboto Condensed Light"/>
        </w:rPr>
        <w:t>e</w:t>
      </w:r>
      <w:r w:rsidR="00974137">
        <w:rPr>
          <w:rFonts w:ascii="Roboto Condensed Light" w:hAnsi="Roboto Condensed Light"/>
        </w:rPr>
        <w:t xml:space="preserve"> </w:t>
      </w:r>
      <w:r w:rsidR="005D4894">
        <w:rPr>
          <w:rFonts w:ascii="Roboto Condensed Light" w:hAnsi="Roboto Condensed Light"/>
        </w:rPr>
        <w:t xml:space="preserve">Beispiele für </w:t>
      </w:r>
      <w:r w:rsidR="00974137">
        <w:rPr>
          <w:rFonts w:ascii="Roboto Condensed Light" w:hAnsi="Roboto Condensed Light"/>
        </w:rPr>
        <w:t>Ihre Angaben</w:t>
      </w:r>
      <w:r w:rsidR="005D4894">
        <w:rPr>
          <w:rFonts w:ascii="Roboto Condensed Light" w:hAnsi="Roboto Condensed Light"/>
        </w:rPr>
        <w:t>.</w:t>
      </w:r>
      <w:r w:rsidR="00D725B8">
        <w:rPr>
          <w:rFonts w:ascii="Roboto Condensed Light" w:hAnsi="Roboto Condensed Light"/>
        </w:rPr>
        <w:br/>
      </w:r>
      <w:r w:rsidR="00D725B8" w:rsidRPr="00D725B8">
        <w:rPr>
          <w:rFonts w:ascii="Roboto Condensed Light" w:hAnsi="Roboto Condensed Light"/>
          <w:color w:val="0070C0"/>
        </w:rPr>
        <w:t xml:space="preserve">Klasse A: Erstes Oktett zwischen 0 und 127. </w:t>
      </w:r>
      <w:r w:rsidR="00D725B8">
        <w:rPr>
          <w:rFonts w:ascii="Roboto Condensed Light" w:hAnsi="Roboto Condensed Light"/>
          <w:color w:val="0070C0"/>
        </w:rPr>
        <w:t>Typische Netzmaske: 255.0.0.0 (/8). Damit Platz für 2</w:t>
      </w:r>
      <w:r w:rsidR="00D725B8" w:rsidRPr="00D725B8">
        <w:rPr>
          <w:rFonts w:ascii="Roboto Condensed Light" w:hAnsi="Roboto Condensed Light"/>
          <w:color w:val="0070C0"/>
          <w:vertAlign w:val="superscript"/>
        </w:rPr>
        <w:t>24</w:t>
      </w:r>
      <w:r w:rsidR="00D725B8">
        <w:rPr>
          <w:rFonts w:ascii="Roboto Condensed Light" w:hAnsi="Roboto Condensed Light"/>
          <w:color w:val="0070C0"/>
        </w:rPr>
        <w:t xml:space="preserve"> = </w:t>
      </w:r>
      <w:r w:rsidR="00D725B8" w:rsidRPr="00D725B8">
        <w:rPr>
          <w:rFonts w:ascii="Roboto Condensed Light" w:hAnsi="Roboto Condensed Light"/>
          <w:color w:val="0070C0"/>
        </w:rPr>
        <w:t>16</w:t>
      </w:r>
      <w:r w:rsidR="00D725B8">
        <w:rPr>
          <w:rFonts w:ascii="Roboto Condensed Light" w:hAnsi="Roboto Condensed Light"/>
          <w:color w:val="0070C0"/>
        </w:rPr>
        <w:t>.</w:t>
      </w:r>
      <w:r w:rsidR="00D725B8" w:rsidRPr="00D725B8">
        <w:rPr>
          <w:rFonts w:ascii="Roboto Condensed Light" w:hAnsi="Roboto Condensed Light"/>
          <w:color w:val="0070C0"/>
        </w:rPr>
        <w:t>777</w:t>
      </w:r>
      <w:r w:rsidR="00D725B8">
        <w:rPr>
          <w:rFonts w:ascii="Roboto Condensed Light" w:hAnsi="Roboto Condensed Light"/>
          <w:color w:val="0070C0"/>
        </w:rPr>
        <w:t>.</w:t>
      </w:r>
      <w:r w:rsidR="00D725B8" w:rsidRPr="00D725B8">
        <w:rPr>
          <w:rFonts w:ascii="Roboto Condensed Light" w:hAnsi="Roboto Condensed Light"/>
          <w:color w:val="0070C0"/>
        </w:rPr>
        <w:t>216</w:t>
      </w:r>
      <w:r w:rsidR="00D725B8">
        <w:rPr>
          <w:rFonts w:ascii="Roboto Condensed Light" w:hAnsi="Roboto Condensed Light"/>
          <w:color w:val="0070C0"/>
        </w:rPr>
        <w:t xml:space="preserve"> </w:t>
      </w:r>
      <w:r w:rsidR="00CF0549">
        <w:rPr>
          <w:rFonts w:ascii="Roboto Condensed Light" w:hAnsi="Roboto Condensed Light"/>
          <w:color w:val="0070C0"/>
        </w:rPr>
        <w:t>Adressen für Hosts</w:t>
      </w:r>
      <w:r w:rsidR="00D725B8">
        <w:rPr>
          <w:rFonts w:ascii="Roboto Condensed Light" w:hAnsi="Roboto Condensed Light"/>
          <w:color w:val="0070C0"/>
        </w:rPr>
        <w:t>.</w:t>
      </w:r>
      <w:r w:rsidR="00D725B8">
        <w:rPr>
          <w:rFonts w:ascii="Roboto Condensed Light" w:hAnsi="Roboto Condensed Light"/>
          <w:color w:val="0070C0"/>
        </w:rPr>
        <w:br/>
        <w:t xml:space="preserve">Klasse B: Erstes Oktett zwischen 128 und 191, typische Netzmaske 255.255.0.0 (/16). Platz für 65536 </w:t>
      </w:r>
      <w:r w:rsidR="00CF0549">
        <w:rPr>
          <w:rFonts w:ascii="Roboto Condensed Light" w:hAnsi="Roboto Condensed Light"/>
          <w:color w:val="0070C0"/>
        </w:rPr>
        <w:t>Adressen.</w:t>
      </w:r>
      <w:r w:rsidR="00CF0549">
        <w:rPr>
          <w:rFonts w:ascii="Roboto Condensed Light" w:hAnsi="Roboto Condensed Light"/>
          <w:color w:val="0070C0"/>
        </w:rPr>
        <w:br/>
        <w:t>Klasse C: Erstes Oktett zwischen 192 und 223, typische Netzmaske 255.255.255.0 (/24), 256 mögliche IP-Adressen.</w:t>
      </w:r>
    </w:p>
    <w:p w14:paraId="3CAD2966" w14:textId="2618C8AB" w:rsidR="005D4894" w:rsidRDefault="009E2D2F" w:rsidP="006919A4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Welche IP-Adressenbereiche sind für die Nutzung in lokalen Netzwerken zugelassen/vorgeschrieben</w:t>
      </w:r>
      <w:r w:rsidR="001835A2">
        <w:rPr>
          <w:rFonts w:ascii="Roboto Condensed Light" w:hAnsi="Roboto Condensed Light"/>
        </w:rPr>
        <w:t>? Geben Sie</w:t>
      </w:r>
      <w:r w:rsidR="00CF0549">
        <w:rPr>
          <w:rFonts w:ascii="Roboto Condensed Light" w:hAnsi="Roboto Condensed Light"/>
        </w:rPr>
        <w:br/>
      </w:r>
      <w:r w:rsidR="00CF0549">
        <w:rPr>
          <w:rFonts w:ascii="Roboto Condensed Light" w:hAnsi="Roboto Condensed Light"/>
          <w:color w:val="0070C0"/>
        </w:rPr>
        <w:t>Klasse A: 10.x.y.z</w:t>
      </w:r>
      <w:r w:rsidR="00CF0549">
        <w:rPr>
          <w:rFonts w:ascii="Roboto Condensed Light" w:hAnsi="Roboto Condensed Light"/>
          <w:color w:val="0070C0"/>
        </w:rPr>
        <w:br/>
        <w:t>Klasse B: 172.16.x.y bis 172.31.x.y</w:t>
      </w:r>
      <w:r w:rsidR="00CF0549">
        <w:rPr>
          <w:rFonts w:ascii="Roboto Condensed Light" w:hAnsi="Roboto Condensed Light"/>
          <w:color w:val="0070C0"/>
        </w:rPr>
        <w:br/>
        <w:t>Klasse C: 192.168.x.y</w:t>
      </w:r>
    </w:p>
    <w:p w14:paraId="15DBD582" w14:textId="40FF7D91" w:rsidR="000074E8" w:rsidRDefault="00914B24" w:rsidP="006919A4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Sie experimentieren </w:t>
      </w:r>
      <w:r w:rsidR="00655D7C">
        <w:rPr>
          <w:rFonts w:ascii="Roboto Condensed Light" w:hAnsi="Roboto Condensed Light"/>
        </w:rPr>
        <w:t xml:space="preserve">im Übungsnetzwerk Ihres Betriebes herum und stellen fest, dass Ihr PC die IP-Adresse </w:t>
      </w:r>
      <w:r w:rsidR="00F666FE">
        <w:rPr>
          <w:rFonts w:ascii="Roboto Condensed Light" w:hAnsi="Roboto Condensed Light"/>
        </w:rPr>
        <w:t>172.30.</w:t>
      </w:r>
      <w:r w:rsidR="00655D7C">
        <w:rPr>
          <w:rFonts w:ascii="Roboto Condensed Light" w:hAnsi="Roboto Condensed Light"/>
        </w:rPr>
        <w:t>13</w:t>
      </w:r>
      <w:r w:rsidR="00F666FE">
        <w:rPr>
          <w:rFonts w:ascii="Roboto Condensed Light" w:hAnsi="Roboto Condensed Light"/>
        </w:rPr>
        <w:t>.</w:t>
      </w:r>
      <w:r w:rsidR="00655D7C">
        <w:rPr>
          <w:rFonts w:ascii="Roboto Condensed Light" w:hAnsi="Roboto Condensed Light"/>
        </w:rPr>
        <w:t xml:space="preserve">5 mit der Netzmaske 255.255.0.0 </w:t>
      </w:r>
      <w:r w:rsidR="00483B80">
        <w:rPr>
          <w:rFonts w:ascii="Roboto Condensed Light" w:hAnsi="Roboto Condensed Light"/>
        </w:rPr>
        <w:t>erhalten hat.</w:t>
      </w:r>
    </w:p>
    <w:p w14:paraId="24810370" w14:textId="4573F23D" w:rsidR="00483B80" w:rsidRDefault="00483B80" w:rsidP="009F0259">
      <w:pPr>
        <w:pStyle w:val="Listenabsatz"/>
        <w:numPr>
          <w:ilvl w:val="0"/>
          <w:numId w:val="38"/>
        </w:numPr>
        <w:autoSpaceDE w:val="0"/>
        <w:autoSpaceDN w:val="0"/>
        <w:adjustRightInd w:val="0"/>
        <w:spacing w:after="120" w:line="276" w:lineRule="auto"/>
        <w:ind w:hanging="357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Woher </w:t>
      </w:r>
      <w:r w:rsidR="00A4489F">
        <w:rPr>
          <w:rFonts w:ascii="Roboto Condensed Light" w:hAnsi="Roboto Condensed Light"/>
        </w:rPr>
        <w:t>hat der PC diese IP-Adresse erhalten? Nennen Sie mehrere Möglichkeiten</w:t>
      </w:r>
    </w:p>
    <w:p w14:paraId="0C20DF03" w14:textId="7351D7C4" w:rsidR="00CF0549" w:rsidRPr="00CF0549" w:rsidRDefault="00CF0549" w:rsidP="00CF0549">
      <w:pPr>
        <w:pStyle w:val="Listenabsatz"/>
        <w:numPr>
          <w:ilvl w:val="1"/>
          <w:numId w:val="38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>Wurde manuell durch den Administrator eingerichtet</w:t>
      </w:r>
    </w:p>
    <w:p w14:paraId="25CF6DBF" w14:textId="22413F05" w:rsidR="00CF0549" w:rsidRPr="00CF0549" w:rsidRDefault="00CF0549" w:rsidP="00CF0549">
      <w:pPr>
        <w:pStyle w:val="Listenabsatz"/>
        <w:numPr>
          <w:ilvl w:val="1"/>
          <w:numId w:val="38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>Wurde vom Server als DHCP-Server verteilt</w:t>
      </w:r>
    </w:p>
    <w:p w14:paraId="3C1B71CB" w14:textId="34BBD377" w:rsidR="00CF0549" w:rsidRDefault="00CF0549" w:rsidP="00CF0549">
      <w:pPr>
        <w:pStyle w:val="Listenabsatz"/>
        <w:numPr>
          <w:ilvl w:val="1"/>
          <w:numId w:val="38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>Wurde von einem Router mit DHCP-Funktion verteilt</w:t>
      </w:r>
    </w:p>
    <w:p w14:paraId="79C3AF1A" w14:textId="7692C702" w:rsidR="00A4489F" w:rsidRDefault="00A4489F" w:rsidP="00483B80">
      <w:pPr>
        <w:pStyle w:val="Listenabsatz"/>
        <w:numPr>
          <w:ilvl w:val="0"/>
          <w:numId w:val="38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Welche </w:t>
      </w:r>
      <w:r w:rsidR="006B0803">
        <w:rPr>
          <w:rFonts w:ascii="Roboto Condensed Light" w:hAnsi="Roboto Condensed Light"/>
        </w:rPr>
        <w:t>IP-</w:t>
      </w:r>
      <w:r>
        <w:rPr>
          <w:rFonts w:ascii="Roboto Condensed Light" w:hAnsi="Roboto Condensed Light"/>
        </w:rPr>
        <w:t xml:space="preserve">Adressen dürfen Sie in diesem Netzwerk nicht </w:t>
      </w:r>
      <w:r w:rsidR="006B0803">
        <w:rPr>
          <w:rFonts w:ascii="Roboto Condensed Light" w:hAnsi="Roboto Condensed Light"/>
        </w:rPr>
        <w:t xml:space="preserve">für einzelne Hosts verwenden? </w:t>
      </w:r>
      <w:r w:rsidR="005F130F">
        <w:rPr>
          <w:rFonts w:ascii="Roboto Condensed Light" w:hAnsi="Roboto Condensed Light"/>
        </w:rPr>
        <w:t>Begründen Sie.</w:t>
      </w:r>
    </w:p>
    <w:p w14:paraId="77E98B0A" w14:textId="2A012634" w:rsidR="00CF0549" w:rsidRPr="00CF0549" w:rsidRDefault="00CF0549" w:rsidP="00CF0549">
      <w:pPr>
        <w:pStyle w:val="Listenabsatz"/>
        <w:numPr>
          <w:ilvl w:val="1"/>
          <w:numId w:val="38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>172.30.0.0, weil Netzadresse</w:t>
      </w:r>
    </w:p>
    <w:p w14:paraId="7587F442" w14:textId="5FEAC53C" w:rsidR="00CF0549" w:rsidRPr="00CF0549" w:rsidRDefault="00CF0549" w:rsidP="00CF0549">
      <w:pPr>
        <w:pStyle w:val="Listenabsatz"/>
        <w:numPr>
          <w:ilvl w:val="1"/>
          <w:numId w:val="38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>172.30.255.255, weil Broadcast-Adresse</w:t>
      </w:r>
    </w:p>
    <w:p w14:paraId="4C9D6770" w14:textId="03521803" w:rsidR="00CF0549" w:rsidRPr="00CF0549" w:rsidRDefault="00CF0549" w:rsidP="00CF0549">
      <w:pPr>
        <w:autoSpaceDE w:val="0"/>
        <w:autoSpaceDN w:val="0"/>
        <w:adjustRightInd w:val="0"/>
        <w:spacing w:after="120" w:line="276" w:lineRule="auto"/>
        <w:ind w:left="1222"/>
        <w:rPr>
          <w:rFonts w:ascii="Roboto Condensed Light" w:hAnsi="Roboto Condensed Light"/>
        </w:rPr>
      </w:pPr>
      <w:r w:rsidRPr="00CF0549">
        <w:rPr>
          <w:rFonts w:ascii="Roboto Condensed Light" w:hAnsi="Roboto Condensed Light"/>
          <w:color w:val="0070C0"/>
        </w:rPr>
        <w:t>Weiterhin</w:t>
      </w:r>
      <w:r w:rsidR="00722AC2">
        <w:rPr>
          <w:rFonts w:ascii="Roboto Condensed Light" w:hAnsi="Roboto Condensed Light"/>
          <w:color w:val="0070C0"/>
        </w:rPr>
        <w:t xml:space="preserve"> nicht zu verwenden:</w:t>
      </w:r>
    </w:p>
    <w:p w14:paraId="4B0686FD" w14:textId="4B9796BF" w:rsidR="00CF0549" w:rsidRPr="00CF0549" w:rsidRDefault="00CF0549" w:rsidP="00CF0549">
      <w:pPr>
        <w:pStyle w:val="Listenabsatz"/>
        <w:numPr>
          <w:ilvl w:val="1"/>
          <w:numId w:val="38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color w:val="0070C0"/>
        </w:rPr>
      </w:pPr>
      <w:r w:rsidRPr="00CF0549">
        <w:rPr>
          <w:rFonts w:ascii="Roboto Condensed Light" w:hAnsi="Roboto Condensed Light"/>
          <w:color w:val="0070C0"/>
        </w:rPr>
        <w:t>127.x.y.z = Loopback-Adresse</w:t>
      </w:r>
    </w:p>
    <w:p w14:paraId="361411F4" w14:textId="77777777" w:rsidR="000074E8" w:rsidRPr="00CF0549" w:rsidRDefault="000074E8" w:rsidP="000074E8">
      <w:pPr>
        <w:pStyle w:val="Listenabsatz"/>
        <w:rPr>
          <w:rFonts w:ascii="Roboto Condensed Light" w:hAnsi="Roboto Condensed Light"/>
        </w:rPr>
      </w:pPr>
    </w:p>
    <w:p w14:paraId="2F01E130" w14:textId="77777777" w:rsidR="009F0259" w:rsidRDefault="009F0259" w:rsidP="006919A4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Sie möchten Ihre Informationen zu den Netzwerkkommunikationsmodellen zusammenfassen.</w:t>
      </w:r>
    </w:p>
    <w:p w14:paraId="048D26BF" w14:textId="4109EBD3" w:rsidR="000074E8" w:rsidRDefault="00E906A3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Zählen Sie die einzelnen Schichten des OSI-Modells </w:t>
      </w:r>
      <w:r w:rsidR="00113F18">
        <w:rPr>
          <w:rFonts w:ascii="Roboto Condensed Light" w:hAnsi="Roboto Condensed Light"/>
        </w:rPr>
        <w:t xml:space="preserve">sowie ihre Namen </w:t>
      </w:r>
      <w:r>
        <w:rPr>
          <w:rFonts w:ascii="Roboto Condensed Light" w:hAnsi="Roboto Condensed Light"/>
        </w:rPr>
        <w:t>auf</w:t>
      </w:r>
      <w:r w:rsidR="00CF0549">
        <w:rPr>
          <w:rFonts w:ascii="Roboto Condensed Light" w:hAnsi="Roboto Condensed Light"/>
        </w:rPr>
        <w:br/>
      </w:r>
      <w:r w:rsidR="00CF0549">
        <w:rPr>
          <w:rFonts w:ascii="Roboto Condensed Light" w:hAnsi="Roboto Condensed Light"/>
          <w:color w:val="0070C0"/>
        </w:rPr>
        <w:t>s. Lehrbuch Seite 324</w:t>
      </w:r>
    </w:p>
    <w:p w14:paraId="385331A9" w14:textId="2A72C97E" w:rsidR="00113F18" w:rsidRDefault="009C7537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Ordnen Sie diese Schichten den entsprechenden Schichten des TCP-/IP-Modells zu</w:t>
      </w:r>
      <w:r w:rsidR="00CF0549">
        <w:rPr>
          <w:rFonts w:ascii="Roboto Condensed Light" w:hAnsi="Roboto Condensed Light"/>
        </w:rPr>
        <w:br/>
      </w:r>
      <w:r w:rsidR="00CF0549" w:rsidRPr="00CF0549">
        <w:rPr>
          <w:rFonts w:ascii="Roboto Condensed Light" w:hAnsi="Roboto Condensed Light"/>
          <w:color w:val="0070C0"/>
        </w:rPr>
        <w:t>s. auch Cisco Seite 3.2.1.2</w:t>
      </w:r>
      <w:r w:rsidR="00CF0549">
        <w:rPr>
          <w:rFonts w:ascii="Roboto Condensed Light" w:hAnsi="Roboto Condensed Light"/>
        </w:rPr>
        <w:br/>
      </w:r>
      <w:r w:rsidR="00CF0549">
        <w:rPr>
          <w:rFonts w:ascii="Roboto Condensed Light" w:hAnsi="Roboto Condensed Light"/>
          <w:color w:val="0070C0"/>
        </w:rPr>
        <w:t xml:space="preserve">OSI (4, 5, 6) </w:t>
      </w:r>
      <w:r w:rsidR="00CF0549" w:rsidRPr="00CF0549">
        <w:rPr>
          <w:rFonts w:ascii="Roboto Condensed Light" w:hAnsi="Roboto Condensed Light"/>
          <w:color w:val="0070C0"/>
        </w:rPr>
        <w:sym w:font="Wingdings" w:char="F0E0"/>
      </w:r>
      <w:r w:rsidR="00CF0549">
        <w:rPr>
          <w:rFonts w:ascii="Roboto Condensed Light" w:hAnsi="Roboto Condensed Light"/>
          <w:color w:val="0070C0"/>
        </w:rPr>
        <w:t xml:space="preserve"> TCP/IP (4), OSI (4) </w:t>
      </w:r>
      <w:r w:rsidR="00CF0549" w:rsidRPr="00CF0549">
        <w:rPr>
          <w:rFonts w:ascii="Roboto Condensed Light" w:hAnsi="Roboto Condensed Light"/>
          <w:color w:val="0070C0"/>
        </w:rPr>
        <w:sym w:font="Wingdings" w:char="F0E0"/>
      </w:r>
      <w:r w:rsidR="00CF0549">
        <w:rPr>
          <w:rFonts w:ascii="Roboto Condensed Light" w:hAnsi="Roboto Condensed Light"/>
          <w:color w:val="0070C0"/>
        </w:rPr>
        <w:t xml:space="preserve"> TCP/IP (3), OSI (3) </w:t>
      </w:r>
      <w:r w:rsidR="00CF0549" w:rsidRPr="00CF0549">
        <w:rPr>
          <w:rFonts w:ascii="Roboto Condensed Light" w:hAnsi="Roboto Condensed Light"/>
          <w:color w:val="0070C0"/>
        </w:rPr>
        <w:sym w:font="Wingdings" w:char="F0E0"/>
      </w:r>
      <w:r w:rsidR="00CF0549">
        <w:rPr>
          <w:rFonts w:ascii="Roboto Condensed Light" w:hAnsi="Roboto Condensed Light"/>
          <w:color w:val="0070C0"/>
        </w:rPr>
        <w:t xml:space="preserve"> TCP/IP (2), OSI (1, 2) </w:t>
      </w:r>
      <w:r w:rsidR="00CF0549" w:rsidRPr="00CF0549">
        <w:rPr>
          <w:rFonts w:ascii="Roboto Condensed Light" w:hAnsi="Roboto Condensed Light"/>
          <w:color w:val="0070C0"/>
        </w:rPr>
        <w:sym w:font="Wingdings" w:char="F0E0"/>
      </w:r>
      <w:r w:rsidR="00CF0549">
        <w:rPr>
          <w:rFonts w:ascii="Roboto Condensed Light" w:hAnsi="Roboto Condensed Light"/>
          <w:color w:val="0070C0"/>
        </w:rPr>
        <w:t xml:space="preserve"> TCP/IP (1)</w:t>
      </w:r>
    </w:p>
    <w:p w14:paraId="181A0056" w14:textId="75E86A38" w:rsidR="00372C17" w:rsidRDefault="00372C17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Einige der OSI-Schichten verwenden eigene Adressen zur Angabe des Ziels/Quelle der Nachrichten. Nennen Sie die Ihnen bekannten Adressenarten </w:t>
      </w:r>
      <w:r w:rsidR="00682128">
        <w:rPr>
          <w:rFonts w:ascii="Roboto Condensed Light" w:hAnsi="Roboto Condensed Light"/>
        </w:rPr>
        <w:t>und ordnen Sie sie den passenden Schichten zu.</w:t>
      </w:r>
    </w:p>
    <w:p w14:paraId="34CD2E26" w14:textId="0E4BDAFF" w:rsidR="00AB3CA6" w:rsidRDefault="00AB3CA6" w:rsidP="00AB3CA6">
      <w:pPr>
        <w:pStyle w:val="Listenabsatz"/>
        <w:numPr>
          <w:ilvl w:val="0"/>
          <w:numId w:val="38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color w:val="0070C0"/>
        </w:rPr>
      </w:pPr>
      <w:r w:rsidRPr="00AB3CA6">
        <w:rPr>
          <w:rFonts w:ascii="Roboto Condensed Light" w:hAnsi="Roboto Condensed Light"/>
          <w:color w:val="0070C0"/>
        </w:rPr>
        <w:lastRenderedPageBreak/>
        <w:t>2. Schicht – MAC-Adresse</w:t>
      </w:r>
    </w:p>
    <w:p w14:paraId="0F1D22B6" w14:textId="5C286D69" w:rsidR="00AB3CA6" w:rsidRDefault="00AB3CA6" w:rsidP="00AB3CA6">
      <w:pPr>
        <w:pStyle w:val="Listenabsatz"/>
        <w:numPr>
          <w:ilvl w:val="0"/>
          <w:numId w:val="38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3. Schicht – IP-Adresse</w:t>
      </w:r>
    </w:p>
    <w:p w14:paraId="15FA43E4" w14:textId="0B9469FC" w:rsidR="00AB3CA6" w:rsidRPr="00AB3CA6" w:rsidRDefault="00AB3CA6" w:rsidP="00AB3CA6">
      <w:pPr>
        <w:pStyle w:val="Listenabsatz"/>
        <w:numPr>
          <w:ilvl w:val="0"/>
          <w:numId w:val="38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4. Schicht – Ports (TCP oder UDP)</w:t>
      </w:r>
    </w:p>
    <w:p w14:paraId="343C1971" w14:textId="57B2950E" w:rsidR="009C7537" w:rsidRDefault="00671D92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Welche Netzwerkgeräte sind den zuvor genannten Schichten zuzuordnen?</w:t>
      </w:r>
    </w:p>
    <w:p w14:paraId="790D0FE0" w14:textId="537B8A30" w:rsidR="00AB3CA6" w:rsidRPr="00AB3CA6" w:rsidRDefault="00AB3CA6" w:rsidP="00AB3CA6">
      <w:pPr>
        <w:pStyle w:val="Listenabsatz"/>
        <w:numPr>
          <w:ilvl w:val="0"/>
          <w:numId w:val="48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 xml:space="preserve">2. Schicht </w:t>
      </w:r>
      <w:r w:rsidRPr="00AB3CA6">
        <w:rPr>
          <w:rFonts w:ascii="Roboto Condensed Light" w:hAnsi="Roboto Condensed Light"/>
          <w:color w:val="0070C0"/>
        </w:rPr>
        <w:sym w:font="Wingdings" w:char="F0E0"/>
      </w:r>
      <w:r>
        <w:rPr>
          <w:rFonts w:ascii="Roboto Condensed Light" w:hAnsi="Roboto Condensed Light"/>
          <w:color w:val="0070C0"/>
        </w:rPr>
        <w:t xml:space="preserve"> Switch</w:t>
      </w:r>
    </w:p>
    <w:p w14:paraId="4571288E" w14:textId="72443E82" w:rsidR="00AB3CA6" w:rsidRPr="00AB3CA6" w:rsidRDefault="00AB3CA6" w:rsidP="00AB3CA6">
      <w:pPr>
        <w:pStyle w:val="Listenabsatz"/>
        <w:numPr>
          <w:ilvl w:val="0"/>
          <w:numId w:val="48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 xml:space="preserve">3. Schicht </w:t>
      </w:r>
      <w:r w:rsidRPr="00AB3CA6">
        <w:rPr>
          <w:rFonts w:ascii="Roboto Condensed Light" w:hAnsi="Roboto Condensed Light"/>
          <w:color w:val="0070C0"/>
        </w:rPr>
        <w:sym w:font="Wingdings" w:char="F0E0"/>
      </w:r>
      <w:r>
        <w:rPr>
          <w:rFonts w:ascii="Roboto Condensed Light" w:hAnsi="Roboto Condensed Light"/>
          <w:color w:val="0070C0"/>
        </w:rPr>
        <w:t xml:space="preserve"> Router</w:t>
      </w:r>
    </w:p>
    <w:p w14:paraId="3F1EFC69" w14:textId="31359584" w:rsidR="00AB3CA6" w:rsidRPr="00AB3CA6" w:rsidRDefault="00AB3CA6" w:rsidP="00AB3CA6">
      <w:pPr>
        <w:pStyle w:val="Listenabsatz"/>
        <w:numPr>
          <w:ilvl w:val="0"/>
          <w:numId w:val="48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 xml:space="preserve">4. Schicht </w:t>
      </w:r>
      <w:r w:rsidRPr="00AB3CA6">
        <w:rPr>
          <w:rFonts w:ascii="Roboto Condensed Light" w:hAnsi="Roboto Condensed Light"/>
          <w:color w:val="0070C0"/>
        </w:rPr>
        <w:sym w:font="Wingdings" w:char="F0E0"/>
      </w:r>
      <w:r>
        <w:rPr>
          <w:rFonts w:ascii="Roboto Condensed Light" w:hAnsi="Roboto Condensed Light"/>
          <w:color w:val="0070C0"/>
        </w:rPr>
        <w:t xml:space="preserve"> noch nicht besprochen</w:t>
      </w:r>
    </w:p>
    <w:p w14:paraId="77B7FE5A" w14:textId="6FB5A4BE" w:rsidR="00671D92" w:rsidRDefault="00671D92" w:rsidP="00113F18">
      <w:pPr>
        <w:pStyle w:val="Listenabsatz"/>
        <w:numPr>
          <w:ilvl w:val="0"/>
          <w:numId w:val="40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We</w:t>
      </w:r>
      <w:r w:rsidR="000D61CE">
        <w:rPr>
          <w:rFonts w:ascii="Roboto Condensed Light" w:hAnsi="Roboto Condensed Light"/>
        </w:rPr>
        <w:t>lches Protokoll</w:t>
      </w:r>
      <w:r>
        <w:rPr>
          <w:rFonts w:ascii="Roboto Condensed Light" w:hAnsi="Roboto Condensed Light"/>
        </w:rPr>
        <w:t xml:space="preserve"> er</w:t>
      </w:r>
      <w:r w:rsidR="009B3F4F">
        <w:rPr>
          <w:rFonts w:ascii="Roboto Condensed Light" w:hAnsi="Roboto Condensed Light"/>
        </w:rPr>
        <w:t>möglich</w:t>
      </w:r>
      <w:r>
        <w:rPr>
          <w:rFonts w:ascii="Roboto Condensed Light" w:hAnsi="Roboto Condensed Light"/>
        </w:rPr>
        <w:t>t in Netzwerken die Zuordnung von MAC- zu IP-Adressen?</w:t>
      </w:r>
      <w:r w:rsidR="009B3F4F">
        <w:rPr>
          <w:rFonts w:ascii="Roboto Condensed Light" w:hAnsi="Roboto Condensed Light"/>
        </w:rPr>
        <w:t xml:space="preserve"> Beschreiben Sie den Vorgang.</w:t>
      </w:r>
    </w:p>
    <w:p w14:paraId="267E0B48" w14:textId="67B6C1FA" w:rsidR="00AB3CA6" w:rsidRPr="00AB3CA6" w:rsidRDefault="00AB3CA6" w:rsidP="00AB3CA6">
      <w:pPr>
        <w:pStyle w:val="Listenabsatz"/>
        <w:autoSpaceDE w:val="0"/>
        <w:autoSpaceDN w:val="0"/>
        <w:adjustRightInd w:val="0"/>
        <w:spacing w:after="120" w:line="276" w:lineRule="auto"/>
        <w:ind w:left="862"/>
        <w:contextualSpacing w:val="0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 xml:space="preserve">ARP = </w:t>
      </w:r>
      <w:proofErr w:type="spellStart"/>
      <w:r>
        <w:rPr>
          <w:rFonts w:ascii="Roboto Condensed Light" w:hAnsi="Roboto Condensed Light"/>
          <w:color w:val="0070C0"/>
        </w:rPr>
        <w:t>Address</w:t>
      </w:r>
      <w:proofErr w:type="spellEnd"/>
      <w:r>
        <w:rPr>
          <w:rFonts w:ascii="Roboto Condensed Light" w:hAnsi="Roboto Condensed Light"/>
          <w:color w:val="0070C0"/>
        </w:rPr>
        <w:t xml:space="preserve"> Resolution Protocol</w:t>
      </w:r>
      <w:r>
        <w:rPr>
          <w:rFonts w:ascii="Roboto Condensed Light" w:hAnsi="Roboto Condensed Light"/>
          <w:color w:val="0070C0"/>
        </w:rPr>
        <w:br/>
        <w:t>Die Quelle einer Nachricht sendet einen Broadcast mit der IP-Adresse des Ziels an das gesamte (Sub)Netzwerk. Nur der angesprochene Empfänger antwortet mit seiner MAC-Adresse darauf.</w:t>
      </w:r>
    </w:p>
    <w:p w14:paraId="3DCC6D97" w14:textId="1D50735C" w:rsidR="009B3F4F" w:rsidRDefault="007C3BC4" w:rsidP="009B3F4F">
      <w:pPr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Ein neu </w:t>
      </w:r>
      <w:r w:rsidR="00AA7CAE">
        <w:rPr>
          <w:rFonts w:ascii="Roboto Condensed Light" w:hAnsi="Roboto Condensed Light"/>
        </w:rPr>
        <w:t>geplanter</w:t>
      </w:r>
      <w:r w:rsidR="008E4D9A">
        <w:rPr>
          <w:rFonts w:ascii="Roboto Condensed Light" w:hAnsi="Roboto Condensed Light"/>
        </w:rPr>
        <w:t xml:space="preserve"> </w:t>
      </w:r>
      <w:r w:rsidR="00E13647">
        <w:rPr>
          <w:rFonts w:ascii="Roboto Condensed Light" w:hAnsi="Roboto Condensed Light"/>
        </w:rPr>
        <w:t>Netzwerkschrank</w:t>
      </w:r>
      <w:r w:rsidR="008E4D9A">
        <w:rPr>
          <w:rFonts w:ascii="Roboto Condensed Light" w:hAnsi="Roboto Condensed Light"/>
        </w:rPr>
        <w:t xml:space="preserve"> </w:t>
      </w:r>
      <w:r w:rsidR="00E13647">
        <w:rPr>
          <w:rFonts w:ascii="Roboto Condensed Light" w:hAnsi="Roboto Condensed Light"/>
        </w:rPr>
        <w:t xml:space="preserve">soll gegen Störungen im Spannungsnetz abgesichert werden. Die </w:t>
      </w:r>
      <w:r w:rsidR="00B13E6F">
        <w:rPr>
          <w:rFonts w:ascii="Roboto Condensed Light" w:hAnsi="Roboto Condensed Light"/>
        </w:rPr>
        <w:t xml:space="preserve">darin betriebenen Geräte, zwei Server (je 450 W), </w:t>
      </w:r>
      <w:r w:rsidR="00791B1B">
        <w:rPr>
          <w:rFonts w:ascii="Roboto Condensed Light" w:hAnsi="Roboto Condensed Light"/>
        </w:rPr>
        <w:t>1 Router (</w:t>
      </w:r>
      <w:r w:rsidR="004B24A8">
        <w:rPr>
          <w:rFonts w:ascii="Roboto Condensed Light" w:hAnsi="Roboto Condensed Light"/>
        </w:rPr>
        <w:t>4</w:t>
      </w:r>
      <w:r w:rsidR="00791B1B">
        <w:rPr>
          <w:rFonts w:ascii="Roboto Condensed Light" w:hAnsi="Roboto Condensed Light"/>
        </w:rPr>
        <w:t xml:space="preserve">5 W), 3 Switches (je </w:t>
      </w:r>
      <w:r w:rsidR="004B24A8">
        <w:rPr>
          <w:rFonts w:ascii="Roboto Condensed Light" w:hAnsi="Roboto Condensed Light"/>
        </w:rPr>
        <w:t>2</w:t>
      </w:r>
      <w:r w:rsidR="00791B1B">
        <w:rPr>
          <w:rFonts w:ascii="Roboto Condensed Light" w:hAnsi="Roboto Condensed Light"/>
        </w:rPr>
        <w:t xml:space="preserve">0 W) sollen </w:t>
      </w:r>
      <w:r w:rsidR="006E6424">
        <w:rPr>
          <w:rFonts w:ascii="Roboto Condensed Light" w:hAnsi="Roboto Condensed Light"/>
        </w:rPr>
        <w:t xml:space="preserve">bei Spannungsausfall für mindestens 15 Min betriebsbereit gehalten werden, </w:t>
      </w:r>
      <w:r>
        <w:rPr>
          <w:rFonts w:ascii="Roboto Condensed Light" w:hAnsi="Roboto Condensed Light"/>
        </w:rPr>
        <w:t>bis alle Serveranwendungen kontrolliert heruntergefahren sind.</w:t>
      </w:r>
    </w:p>
    <w:p w14:paraId="19D8168A" w14:textId="72E6C2DB" w:rsidR="00AB3CA6" w:rsidRPr="00AB3CA6" w:rsidRDefault="007C3BC4" w:rsidP="00AB3CA6">
      <w:pPr>
        <w:pStyle w:val="Listenabsatz"/>
        <w:numPr>
          <w:ilvl w:val="0"/>
          <w:numId w:val="42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Ist die Gesamt</w:t>
      </w:r>
      <w:r w:rsidR="00AA7CAE">
        <w:rPr>
          <w:rFonts w:ascii="Roboto Condensed Light" w:hAnsi="Roboto Condensed Light"/>
        </w:rPr>
        <w:t>leistung der Geräte nicht zu hoch für die normgerechte Sicherung</w:t>
      </w:r>
      <w:r w:rsidR="001B33AB">
        <w:rPr>
          <w:rFonts w:ascii="Roboto Condensed Light" w:hAnsi="Roboto Condensed Light"/>
        </w:rPr>
        <w:t xml:space="preserve"> des Schrankes?</w:t>
      </w:r>
      <w:r w:rsidR="001B33AB">
        <w:rPr>
          <w:rFonts w:ascii="Roboto Condensed Light" w:hAnsi="Roboto Condensed Light"/>
        </w:rPr>
        <w:br/>
        <w:t>Begründen Sie Ihre Antwort rechnerisch.</w:t>
      </w:r>
      <w:r w:rsidR="00AB3CA6">
        <w:rPr>
          <w:rFonts w:ascii="Roboto Condensed Light" w:hAnsi="Roboto Condensed Light"/>
        </w:rPr>
        <w:br/>
      </w:r>
      <w:r w:rsidR="00AB3CA6">
        <w:rPr>
          <w:rFonts w:ascii="Roboto Condensed Light" w:hAnsi="Roboto Condensed Light"/>
          <w:color w:val="0070C0"/>
        </w:rPr>
        <w:t xml:space="preserve">Gesamtleistung </w:t>
      </w:r>
      <w:proofErr w:type="spellStart"/>
      <w:r w:rsidR="00AB3CA6">
        <w:rPr>
          <w:rFonts w:ascii="Roboto Condensed Light" w:hAnsi="Roboto Condensed Light"/>
          <w:color w:val="0070C0"/>
        </w:rPr>
        <w:t>P</w:t>
      </w:r>
      <w:r w:rsidR="00AB3CA6" w:rsidRPr="00AB3CA6">
        <w:rPr>
          <w:rFonts w:ascii="Roboto Condensed Light" w:hAnsi="Roboto Condensed Light"/>
          <w:color w:val="0070C0"/>
          <w:vertAlign w:val="subscript"/>
        </w:rPr>
        <w:t>ges</w:t>
      </w:r>
      <w:proofErr w:type="spellEnd"/>
      <w:r w:rsidR="00AB3CA6">
        <w:rPr>
          <w:rFonts w:ascii="Roboto Condensed Light" w:hAnsi="Roboto Condensed Light"/>
          <w:color w:val="0070C0"/>
        </w:rPr>
        <w:t xml:space="preserve"> = 2 * 450 W + 45 W + 3 * 20 W = 1005 W</w:t>
      </w:r>
      <w:r w:rsidR="00AB3CA6">
        <w:rPr>
          <w:rFonts w:ascii="Roboto Condensed Light" w:hAnsi="Roboto Condensed Light"/>
          <w:color w:val="0070C0"/>
        </w:rPr>
        <w:br/>
        <w:t xml:space="preserve">Normale Sicherung = 16 A, reicht aus für eine Leistung von 230 V * 16 A = 3680 W </w:t>
      </w:r>
      <w:r w:rsidR="00AB3CA6" w:rsidRPr="00AB3CA6">
        <w:rPr>
          <w:rFonts w:ascii="Roboto Condensed Light" w:hAnsi="Roboto Condensed Light"/>
          <w:color w:val="0070C0"/>
        </w:rPr>
        <w:sym w:font="Wingdings" w:char="F0E0"/>
      </w:r>
      <w:r w:rsidR="00AB3CA6">
        <w:rPr>
          <w:rFonts w:ascii="Roboto Condensed Light" w:hAnsi="Roboto Condensed Light"/>
          <w:color w:val="0070C0"/>
        </w:rPr>
        <w:t xml:space="preserve"> ausreichend</w:t>
      </w:r>
      <w:r w:rsidR="00AB3CA6">
        <w:rPr>
          <w:rFonts w:ascii="Roboto Condensed Light" w:hAnsi="Roboto Condensed Light"/>
          <w:color w:val="0070C0"/>
        </w:rPr>
        <w:br/>
        <w:t xml:space="preserve">Alternativ: Benötigter Strom für den Schrank: </w:t>
      </w:r>
      <w:proofErr w:type="spellStart"/>
      <w:r w:rsidR="00AB3CA6">
        <w:rPr>
          <w:rFonts w:ascii="Roboto Condensed Light" w:hAnsi="Roboto Condensed Light"/>
          <w:color w:val="0070C0"/>
        </w:rPr>
        <w:t>I</w:t>
      </w:r>
      <w:r w:rsidR="00AB3CA6" w:rsidRPr="00AB3CA6">
        <w:rPr>
          <w:rFonts w:ascii="Roboto Condensed Light" w:hAnsi="Roboto Condensed Light"/>
          <w:color w:val="0070C0"/>
          <w:vertAlign w:val="subscript"/>
        </w:rPr>
        <w:t>ges</w:t>
      </w:r>
      <w:proofErr w:type="spellEnd"/>
      <w:r w:rsidR="00AB3CA6">
        <w:rPr>
          <w:rFonts w:ascii="Roboto Condensed Light" w:hAnsi="Roboto Condensed Light"/>
          <w:color w:val="0070C0"/>
        </w:rPr>
        <w:t xml:space="preserve"> = 1005 W / 230 V = 4,37 A &lt; 16 A </w:t>
      </w:r>
      <w:r w:rsidR="00AB3CA6" w:rsidRPr="00AB3CA6">
        <w:rPr>
          <w:rFonts w:ascii="Roboto Condensed Light" w:hAnsi="Roboto Condensed Light"/>
          <w:color w:val="0070C0"/>
        </w:rPr>
        <w:sym w:font="Wingdings" w:char="F0E0"/>
      </w:r>
      <w:r w:rsidR="00AB3CA6">
        <w:rPr>
          <w:rFonts w:ascii="Roboto Condensed Light" w:hAnsi="Roboto Condensed Light"/>
          <w:color w:val="0070C0"/>
        </w:rPr>
        <w:t xml:space="preserve"> ausreichend</w:t>
      </w:r>
    </w:p>
    <w:p w14:paraId="756E78E2" w14:textId="67CD8700" w:rsidR="005959B5" w:rsidRDefault="005959B5" w:rsidP="00F22E69">
      <w:pPr>
        <w:pStyle w:val="Listenabsatz"/>
        <w:numPr>
          <w:ilvl w:val="0"/>
          <w:numId w:val="42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Welche USV-Sorte </w:t>
      </w:r>
      <w:r w:rsidR="00955475">
        <w:rPr>
          <w:rFonts w:ascii="Roboto Condensed Light" w:hAnsi="Roboto Condensed Light"/>
        </w:rPr>
        <w:t>sollte für die bestmögliche Absicherung gewählt werden?</w:t>
      </w:r>
      <w:r w:rsidR="00AB3CA6">
        <w:rPr>
          <w:rFonts w:ascii="Roboto Condensed Light" w:hAnsi="Roboto Condensed Light"/>
        </w:rPr>
        <w:br/>
      </w:r>
      <w:r w:rsidR="00AB3CA6">
        <w:rPr>
          <w:rFonts w:ascii="Roboto Condensed Light" w:hAnsi="Roboto Condensed Light"/>
          <w:color w:val="0070C0"/>
        </w:rPr>
        <w:t>VFI-USV, da nur diese alle Arten von Störungen abfangen kann</w:t>
      </w:r>
    </w:p>
    <w:p w14:paraId="26F8B178" w14:textId="77777777" w:rsidR="00AB3CA6" w:rsidRDefault="005959B5" w:rsidP="00F22E69">
      <w:pPr>
        <w:pStyle w:val="Listenabsatz"/>
        <w:numPr>
          <w:ilvl w:val="0"/>
          <w:numId w:val="42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Die vorgesehene </w:t>
      </w:r>
      <w:r w:rsidR="00826956">
        <w:rPr>
          <w:rFonts w:ascii="Roboto Condensed Light" w:hAnsi="Roboto Condensed Light"/>
        </w:rPr>
        <w:t xml:space="preserve">USV </w:t>
      </w:r>
      <w:r w:rsidR="00F04A14">
        <w:rPr>
          <w:rFonts w:ascii="Roboto Condensed Light" w:hAnsi="Roboto Condensed Light"/>
        </w:rPr>
        <w:t xml:space="preserve">mit einem Wirkungsgrad von 85% </w:t>
      </w:r>
      <w:r w:rsidR="00826956">
        <w:rPr>
          <w:rFonts w:ascii="Roboto Condensed Light" w:hAnsi="Roboto Condensed Light"/>
        </w:rPr>
        <w:t xml:space="preserve">verfügt über zwei 12 V-Akkus mit einer Kapazität von jeweils 15 Ah. Wie lange </w:t>
      </w:r>
      <w:r w:rsidR="00F04A14">
        <w:rPr>
          <w:rFonts w:ascii="Roboto Condensed Light" w:hAnsi="Roboto Condensed Light"/>
        </w:rPr>
        <w:t>würde diese USV den Netzwerkschrank mit Energie versorgen können? (Rechenweg angeben)</w:t>
      </w:r>
    </w:p>
    <w:p w14:paraId="29B8882A" w14:textId="58C7966C" w:rsidR="001B33AB" w:rsidRPr="00AB3CA6" w:rsidRDefault="00AB3CA6" w:rsidP="00AB3CA6">
      <w:pPr>
        <w:pStyle w:val="Listenabsatz"/>
        <w:numPr>
          <w:ilvl w:val="0"/>
          <w:numId w:val="49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>Nutzbare Kapazität nach Berücksichtigung des Wirkungsgrades: C = 2 * 15 Ah * 0,85 = 25,5 Ah</w:t>
      </w:r>
    </w:p>
    <w:p w14:paraId="7BE28C04" w14:textId="56BBD461" w:rsidR="00AB3CA6" w:rsidRPr="00AB3CA6" w:rsidRDefault="00AB3CA6" w:rsidP="00AB3CA6">
      <w:pPr>
        <w:pStyle w:val="Listenabsatz"/>
        <w:numPr>
          <w:ilvl w:val="0"/>
          <w:numId w:val="49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 xml:space="preserve">Kapazität in </w:t>
      </w:r>
      <w:proofErr w:type="spellStart"/>
      <w:r>
        <w:rPr>
          <w:rFonts w:ascii="Roboto Condensed Light" w:hAnsi="Roboto Condensed Light"/>
          <w:color w:val="0070C0"/>
        </w:rPr>
        <w:t>Wh</w:t>
      </w:r>
      <w:proofErr w:type="spellEnd"/>
      <w:r>
        <w:rPr>
          <w:rFonts w:ascii="Roboto Condensed Light" w:hAnsi="Roboto Condensed Light"/>
          <w:color w:val="0070C0"/>
        </w:rPr>
        <w:t xml:space="preserve">: 25,5 Ah * 12 V = 306 </w:t>
      </w:r>
      <w:proofErr w:type="spellStart"/>
      <w:r>
        <w:rPr>
          <w:rFonts w:ascii="Roboto Condensed Light" w:hAnsi="Roboto Condensed Light"/>
          <w:color w:val="0070C0"/>
        </w:rPr>
        <w:t>Wh</w:t>
      </w:r>
      <w:proofErr w:type="spellEnd"/>
    </w:p>
    <w:p w14:paraId="7ECF7203" w14:textId="7E2FC87A" w:rsidR="00AB3CA6" w:rsidRDefault="00AB3CA6" w:rsidP="00AB3CA6">
      <w:pPr>
        <w:pStyle w:val="Listenabsatz"/>
        <w:numPr>
          <w:ilvl w:val="0"/>
          <w:numId w:val="49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  <w:color w:val="0070C0"/>
        </w:rPr>
        <w:t xml:space="preserve">Laufzeit t = 306 </w:t>
      </w:r>
      <w:proofErr w:type="spellStart"/>
      <w:r>
        <w:rPr>
          <w:rFonts w:ascii="Roboto Condensed Light" w:hAnsi="Roboto Condensed Light"/>
          <w:color w:val="0070C0"/>
        </w:rPr>
        <w:t>Wh</w:t>
      </w:r>
      <w:proofErr w:type="spellEnd"/>
      <w:r>
        <w:rPr>
          <w:rFonts w:ascii="Roboto Condensed Light" w:hAnsi="Roboto Condensed Light"/>
          <w:color w:val="0070C0"/>
        </w:rPr>
        <w:t xml:space="preserve"> / 1005 W = 0,30 h = 18,3 Minuten</w:t>
      </w:r>
    </w:p>
    <w:p w14:paraId="4CAB002C" w14:textId="7CEC3368" w:rsidR="00F04A14" w:rsidRDefault="00F04A14" w:rsidP="00F22E69">
      <w:pPr>
        <w:pStyle w:val="Listenabsatz"/>
        <w:numPr>
          <w:ilvl w:val="0"/>
          <w:numId w:val="42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In diesem Zusammenhang stellt sich die Frage nach den Energie</w:t>
      </w:r>
      <w:r w:rsidR="00F94E13">
        <w:rPr>
          <w:rFonts w:ascii="Roboto Condensed Light" w:hAnsi="Roboto Condensed Light"/>
        </w:rPr>
        <w:t xml:space="preserve">kosten für den Netzwerkschrank. Dieser </w:t>
      </w:r>
      <w:r w:rsidR="00327806">
        <w:rPr>
          <w:rFonts w:ascii="Roboto Condensed Light" w:hAnsi="Roboto Condensed Light"/>
        </w:rPr>
        <w:t>läuft</w:t>
      </w:r>
      <w:r w:rsidR="00F94E13">
        <w:rPr>
          <w:rFonts w:ascii="Roboto Condensed Light" w:hAnsi="Roboto Condensed Light"/>
        </w:rPr>
        <w:t xml:space="preserve"> </w:t>
      </w:r>
      <w:r w:rsidR="006449C8">
        <w:rPr>
          <w:rFonts w:ascii="Roboto Condensed Light" w:hAnsi="Roboto Condensed Light"/>
        </w:rPr>
        <w:t xml:space="preserve">24 Stunden an 7 Tagen </w:t>
      </w:r>
      <w:r w:rsidR="00327806">
        <w:rPr>
          <w:rFonts w:ascii="Roboto Condensed Light" w:hAnsi="Roboto Condensed Light"/>
        </w:rPr>
        <w:t>pro Woche an 365 Tagen jährlich</w:t>
      </w:r>
      <w:r w:rsidR="004B24A8">
        <w:rPr>
          <w:rFonts w:ascii="Roboto Condensed Light" w:hAnsi="Roboto Condensed Light"/>
        </w:rPr>
        <w:t>.</w:t>
      </w:r>
      <w:r w:rsidR="00327806">
        <w:rPr>
          <w:rFonts w:ascii="Roboto Condensed Light" w:hAnsi="Roboto Condensed Light"/>
        </w:rPr>
        <w:t xml:space="preserve"> </w:t>
      </w:r>
      <w:r w:rsidR="00733467">
        <w:rPr>
          <w:rFonts w:ascii="Roboto Condensed Light" w:hAnsi="Roboto Condensed Light"/>
        </w:rPr>
        <w:t>Die Stromkosten betragen bei Ihrem Lieferanten 28 Ct/kWh. (Rechenweg angeben)</w:t>
      </w:r>
    </w:p>
    <w:p w14:paraId="0C7D1412" w14:textId="14C9BB38" w:rsidR="00722AC2" w:rsidRDefault="00722AC2" w:rsidP="00722AC2">
      <w:pPr>
        <w:pStyle w:val="Listenabsatz"/>
        <w:autoSpaceDE w:val="0"/>
        <w:autoSpaceDN w:val="0"/>
        <w:adjustRightInd w:val="0"/>
        <w:spacing w:after="120" w:line="276" w:lineRule="auto"/>
        <w:ind w:left="862"/>
        <w:contextualSpacing w:val="0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 xml:space="preserve">Im angegebenen Zeitraum benötigte Energie: W = 1005 W * 365 Tage * 24 h/Tag = </w:t>
      </w:r>
      <w:r w:rsidRPr="00722AC2">
        <w:rPr>
          <w:rFonts w:ascii="Roboto Condensed Light" w:hAnsi="Roboto Condensed Light"/>
          <w:color w:val="0070C0"/>
        </w:rPr>
        <w:t>8</w:t>
      </w:r>
      <w:r>
        <w:rPr>
          <w:rFonts w:ascii="Roboto Condensed Light" w:hAnsi="Roboto Condensed Light"/>
          <w:color w:val="0070C0"/>
        </w:rPr>
        <w:t xml:space="preserve"> </w:t>
      </w:r>
      <w:r w:rsidRPr="00722AC2">
        <w:rPr>
          <w:rFonts w:ascii="Roboto Condensed Light" w:hAnsi="Roboto Condensed Light"/>
          <w:color w:val="0070C0"/>
        </w:rPr>
        <w:t>803</w:t>
      </w:r>
      <w:r>
        <w:rPr>
          <w:rFonts w:ascii="Roboto Condensed Light" w:hAnsi="Roboto Condensed Light"/>
          <w:color w:val="0070C0"/>
        </w:rPr>
        <w:t xml:space="preserve"> </w:t>
      </w:r>
      <w:r w:rsidRPr="00722AC2">
        <w:rPr>
          <w:rFonts w:ascii="Roboto Condensed Light" w:hAnsi="Roboto Condensed Light"/>
          <w:color w:val="0070C0"/>
        </w:rPr>
        <w:t>800</w:t>
      </w:r>
      <w:r>
        <w:rPr>
          <w:rFonts w:ascii="Roboto Condensed Light" w:hAnsi="Roboto Condensed Light"/>
          <w:color w:val="0070C0"/>
        </w:rPr>
        <w:t xml:space="preserve"> </w:t>
      </w:r>
      <w:proofErr w:type="spellStart"/>
      <w:r>
        <w:rPr>
          <w:rFonts w:ascii="Roboto Condensed Light" w:hAnsi="Roboto Condensed Light"/>
          <w:color w:val="0070C0"/>
        </w:rPr>
        <w:t>Wh</w:t>
      </w:r>
      <w:proofErr w:type="spellEnd"/>
      <w:r>
        <w:rPr>
          <w:rFonts w:ascii="Roboto Condensed Light" w:hAnsi="Roboto Condensed Light"/>
          <w:color w:val="0070C0"/>
        </w:rPr>
        <w:t xml:space="preserve"> </w:t>
      </w:r>
      <w:r>
        <w:rPr>
          <w:rFonts w:ascii="Roboto Condensed Light" w:hAnsi="Roboto Condensed Light"/>
          <w:color w:val="0070C0"/>
        </w:rPr>
        <w:br/>
        <w:t>= 8 803,8 kWh</w:t>
      </w:r>
    </w:p>
    <w:p w14:paraId="1A2017FB" w14:textId="61B87D54" w:rsidR="00722AC2" w:rsidRPr="00722AC2" w:rsidRDefault="00722AC2" w:rsidP="00722AC2">
      <w:pPr>
        <w:pStyle w:val="Listenabsatz"/>
        <w:autoSpaceDE w:val="0"/>
        <w:autoSpaceDN w:val="0"/>
        <w:adjustRightInd w:val="0"/>
        <w:spacing w:after="120" w:line="276" w:lineRule="auto"/>
        <w:ind w:left="862"/>
        <w:contextualSpacing w:val="0"/>
        <w:rPr>
          <w:rFonts w:ascii="Roboto Condensed Light" w:hAnsi="Roboto Condensed Light"/>
          <w:color w:val="0070C0"/>
        </w:rPr>
      </w:pPr>
      <w:r>
        <w:rPr>
          <w:rFonts w:ascii="Roboto Condensed Light" w:hAnsi="Roboto Condensed Light"/>
          <w:color w:val="0070C0"/>
        </w:rPr>
        <w:t>Stromkosten = 8 803,8 kWh * 0,28 €/kWh = 2.465,06 €</w:t>
      </w:r>
    </w:p>
    <w:p w14:paraId="21C83CFB" w14:textId="77777777" w:rsidR="003B4209" w:rsidRDefault="003B4209">
      <w:pPr>
        <w:rPr>
          <w:rFonts w:ascii="Roboto Condensed Light" w:hAnsi="Roboto Condensed Light"/>
          <w:b/>
          <w:bCs/>
        </w:rPr>
      </w:pPr>
      <w:r>
        <w:rPr>
          <w:rFonts w:ascii="Roboto Condensed Light" w:hAnsi="Roboto Condensed Light"/>
          <w:b/>
          <w:bCs/>
        </w:rPr>
        <w:br w:type="page"/>
      </w:r>
    </w:p>
    <w:p w14:paraId="0D06374C" w14:textId="55CE2FC8" w:rsidR="00C43413" w:rsidRPr="00C43413" w:rsidRDefault="00C43413" w:rsidP="00C43413">
      <w:pPr>
        <w:autoSpaceDE w:val="0"/>
        <w:autoSpaceDN w:val="0"/>
        <w:adjustRightInd w:val="0"/>
        <w:spacing w:after="120" w:line="360" w:lineRule="auto"/>
        <w:rPr>
          <w:rFonts w:ascii="Roboto Condensed Light" w:hAnsi="Roboto Condensed Light"/>
          <w:b/>
          <w:bCs/>
        </w:rPr>
      </w:pPr>
      <w:r w:rsidRPr="00C43413">
        <w:rPr>
          <w:rFonts w:ascii="Roboto Condensed Light" w:hAnsi="Roboto Condensed Light"/>
          <w:b/>
          <w:bCs/>
        </w:rPr>
        <w:lastRenderedPageBreak/>
        <w:t>Anhang</w:t>
      </w:r>
      <w:r w:rsidR="00862487">
        <w:rPr>
          <w:rFonts w:ascii="Roboto Condensed Light" w:hAnsi="Roboto Condensed Light"/>
          <w:b/>
          <w:bCs/>
        </w:rPr>
        <w:t xml:space="preserve"> 1</w:t>
      </w:r>
    </w:p>
    <w:p w14:paraId="17B8F870" w14:textId="56083729" w:rsidR="00432FBF" w:rsidRPr="003412C9" w:rsidRDefault="007C5AAE" w:rsidP="003412C9">
      <w:pPr>
        <w:autoSpaceDE w:val="0"/>
        <w:autoSpaceDN w:val="0"/>
        <w:adjustRightInd w:val="0"/>
        <w:spacing w:after="120" w:line="360" w:lineRule="auto"/>
        <w:rPr>
          <w:rFonts w:ascii="Roboto Condensed Light" w:hAnsi="Roboto Condensed Light"/>
        </w:rPr>
      </w:pPr>
      <w:r w:rsidRPr="003412C9">
        <w:rPr>
          <w:rFonts w:ascii="Roboto Condensed Light" w:hAnsi="Roboto Condensed Light"/>
        </w:rPr>
        <w:t>Materialliste für Netzwerke</w:t>
      </w:r>
    </w:p>
    <w:p w14:paraId="7E1D52B1" w14:textId="66A17EA5" w:rsidR="006D0CA4" w:rsidRPr="00645821" w:rsidRDefault="006D0CA4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r w:rsidRPr="00645821">
        <w:rPr>
          <w:rFonts w:ascii="Roboto Condensed Light" w:hAnsi="Roboto Condensed Light"/>
          <w:lang w:val="en-US"/>
        </w:rPr>
        <w:t>Switch</w:t>
      </w:r>
      <w:r w:rsidR="00243ACE" w:rsidRPr="00645821">
        <w:rPr>
          <w:rFonts w:ascii="Roboto Condensed Light" w:hAnsi="Roboto Condensed Light"/>
          <w:lang w:val="en-US"/>
        </w:rPr>
        <w:t xml:space="preserve"> ProSW100, </w:t>
      </w:r>
      <w:r w:rsidR="00A0268E" w:rsidRPr="00645821">
        <w:rPr>
          <w:rFonts w:ascii="Roboto Condensed Light" w:hAnsi="Roboto Condensed Light"/>
          <w:lang w:val="en-US"/>
        </w:rPr>
        <w:t>24</w:t>
      </w:r>
      <w:r w:rsidR="00550124" w:rsidRPr="00645821">
        <w:rPr>
          <w:rFonts w:ascii="Roboto Condensed Light" w:hAnsi="Roboto Condensed Light"/>
          <w:lang w:val="en-US"/>
        </w:rPr>
        <w:t>x</w:t>
      </w:r>
      <w:r w:rsidR="00A0268E" w:rsidRPr="00645821">
        <w:rPr>
          <w:rFonts w:ascii="Roboto Condensed Light" w:hAnsi="Roboto Condensed Light"/>
          <w:lang w:val="en-US"/>
        </w:rPr>
        <w:t>100</w:t>
      </w:r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176205DF" w14:textId="5E918703" w:rsidR="00AF0697" w:rsidRDefault="00AF0697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r w:rsidRPr="00F15AD7">
        <w:rPr>
          <w:rFonts w:ascii="Roboto Condensed Light" w:hAnsi="Roboto Condensed Light"/>
          <w:lang w:val="en-US"/>
        </w:rPr>
        <w:t>Switch</w:t>
      </w:r>
      <w:r w:rsidR="00550124" w:rsidRPr="00F15AD7">
        <w:rPr>
          <w:rFonts w:ascii="Roboto Condensed Light" w:hAnsi="Roboto Condensed Light"/>
          <w:lang w:val="en-US"/>
        </w:rPr>
        <w:t xml:space="preserve"> ProSW1G, 22x1000</w:t>
      </w:r>
      <w:r w:rsidR="00F15AD7" w:rsidRPr="00F15AD7">
        <w:rPr>
          <w:rFonts w:ascii="Roboto Condensed Light" w:hAnsi="Roboto Condensed Light"/>
          <w:lang w:val="en-US"/>
        </w:rPr>
        <w:t>+2x1000LWL, P</w:t>
      </w:r>
      <w:r w:rsidR="00F15AD7">
        <w:rPr>
          <w:rFonts w:ascii="Roboto Condensed Light" w:hAnsi="Roboto Condensed Light"/>
          <w:lang w:val="en-US"/>
        </w:rPr>
        <w:t>oE, Management-</w:t>
      </w:r>
      <w:proofErr w:type="spellStart"/>
      <w:r w:rsidR="00F15AD7">
        <w:rPr>
          <w:rFonts w:ascii="Roboto Condensed Light" w:hAnsi="Roboto Condensed Light"/>
          <w:lang w:val="en-US"/>
        </w:rPr>
        <w:t>Funktion</w:t>
      </w:r>
      <w:proofErr w:type="spellEnd"/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09D93EE3" w14:textId="0FF5765A" w:rsidR="00F15AD7" w:rsidRDefault="00F15AD7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r>
        <w:rPr>
          <w:rFonts w:ascii="Roboto Condensed Light" w:hAnsi="Roboto Condensed Light"/>
          <w:lang w:val="en-US"/>
        </w:rPr>
        <w:t>Switch GigaSW24, 24x1000+2</w:t>
      </w:r>
      <w:r w:rsidR="00060202">
        <w:rPr>
          <w:rFonts w:ascii="Roboto Condensed Light" w:hAnsi="Roboto Condensed Light"/>
          <w:lang w:val="en-US"/>
        </w:rPr>
        <w:t>x10G LWL, PoE, Management-</w:t>
      </w:r>
      <w:proofErr w:type="spellStart"/>
      <w:r w:rsidR="00060202">
        <w:rPr>
          <w:rFonts w:ascii="Roboto Condensed Light" w:hAnsi="Roboto Condensed Light"/>
          <w:lang w:val="en-US"/>
        </w:rPr>
        <w:t>Funktion</w:t>
      </w:r>
      <w:proofErr w:type="spellEnd"/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733B8226" w14:textId="6A42DBE1" w:rsidR="00060202" w:rsidRDefault="0006020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r w:rsidRPr="00E263C2">
        <w:rPr>
          <w:rFonts w:ascii="Roboto Condensed Light" w:hAnsi="Roboto Condensed Light"/>
          <w:lang w:val="en-US"/>
        </w:rPr>
        <w:t>Router</w:t>
      </w:r>
      <w:r w:rsidR="00B62B7A" w:rsidRPr="00E263C2">
        <w:rPr>
          <w:rFonts w:ascii="Roboto Condensed Light" w:hAnsi="Roboto Condensed Light"/>
          <w:lang w:val="en-US"/>
        </w:rPr>
        <w:t xml:space="preserve"> RU 110, 4xLAN 1000, DSL-WAN-Interface, 80</w:t>
      </w:r>
      <w:r w:rsidR="00E263C2" w:rsidRPr="00E263C2">
        <w:rPr>
          <w:rFonts w:ascii="Roboto Condensed Light" w:hAnsi="Roboto Condensed Light"/>
          <w:lang w:val="en-US"/>
        </w:rPr>
        <w:t>2.11a</w:t>
      </w:r>
      <w:r w:rsidR="00E263C2">
        <w:rPr>
          <w:rFonts w:ascii="Roboto Condensed Light" w:hAnsi="Roboto Condensed Light"/>
          <w:lang w:val="en-US"/>
        </w:rPr>
        <w:t xml:space="preserve">, b, g </w:t>
      </w:r>
      <w:proofErr w:type="spellStart"/>
      <w:r w:rsidR="00E263C2">
        <w:rPr>
          <w:rFonts w:ascii="Roboto Condensed Light" w:hAnsi="Roboto Condensed Light"/>
          <w:lang w:val="en-US"/>
        </w:rPr>
        <w:t>WiFi</w:t>
      </w:r>
      <w:proofErr w:type="spellEnd"/>
      <w:r w:rsidR="00E263C2">
        <w:rPr>
          <w:rFonts w:ascii="Roboto Condensed Light" w:hAnsi="Roboto Condensed Light"/>
          <w:lang w:val="en-US"/>
        </w:rPr>
        <w:t>, DHCP, 2xVoIP</w:t>
      </w:r>
    </w:p>
    <w:p w14:paraId="21FA32A3" w14:textId="56CA22A0" w:rsidR="00E263C2" w:rsidRDefault="00E263C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 w:rsidRPr="00594860">
        <w:rPr>
          <w:rFonts w:ascii="Roboto Condensed Light" w:hAnsi="Roboto Condensed Light"/>
        </w:rPr>
        <w:t>Router RU160</w:t>
      </w:r>
      <w:r w:rsidR="00582068" w:rsidRPr="00594860">
        <w:rPr>
          <w:rFonts w:ascii="Roboto Condensed Light" w:hAnsi="Roboto Condensed Light"/>
        </w:rPr>
        <w:t>, &lt; 50 Users</w:t>
      </w:r>
      <w:r w:rsidR="00594860" w:rsidRPr="00594860">
        <w:rPr>
          <w:rFonts w:ascii="Roboto Condensed Light" w:hAnsi="Roboto Condensed Light"/>
        </w:rPr>
        <w:t xml:space="preserve">, 4xLAN 1000, </w:t>
      </w:r>
      <w:r w:rsidR="002D782D">
        <w:rPr>
          <w:rFonts w:ascii="Roboto Condensed Light" w:hAnsi="Roboto Condensed Light"/>
        </w:rPr>
        <w:t>DSL-</w:t>
      </w:r>
      <w:r w:rsidR="00594860" w:rsidRPr="00594860">
        <w:rPr>
          <w:rFonts w:ascii="Roboto Condensed Light" w:hAnsi="Roboto Condensed Light"/>
        </w:rPr>
        <w:t>W</w:t>
      </w:r>
      <w:r w:rsidR="00594860">
        <w:rPr>
          <w:rFonts w:ascii="Roboto Condensed Light" w:hAnsi="Roboto Condensed Light"/>
        </w:rPr>
        <w:t>AN</w:t>
      </w:r>
      <w:r w:rsidR="002D782D">
        <w:rPr>
          <w:rFonts w:ascii="Roboto Condensed Light" w:hAnsi="Roboto Condensed Light"/>
        </w:rPr>
        <w:t>-Interface, 802.11n WiFi</w:t>
      </w:r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341DD7B6" w14:textId="239F3C5A" w:rsidR="00693F75" w:rsidRPr="00594860" w:rsidRDefault="00693F75" w:rsidP="00693F75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 w:rsidRPr="00594860">
        <w:rPr>
          <w:rFonts w:ascii="Roboto Condensed Light" w:hAnsi="Roboto Condensed Light"/>
        </w:rPr>
        <w:t>Router RU</w:t>
      </w:r>
      <w:r>
        <w:rPr>
          <w:rFonts w:ascii="Roboto Condensed Light" w:hAnsi="Roboto Condensed Light"/>
        </w:rPr>
        <w:t>34</w:t>
      </w:r>
      <w:r w:rsidRPr="00594860">
        <w:rPr>
          <w:rFonts w:ascii="Roboto Condensed Light" w:hAnsi="Roboto Condensed Light"/>
        </w:rPr>
        <w:t>0, &lt; 5</w:t>
      </w:r>
      <w:r>
        <w:rPr>
          <w:rFonts w:ascii="Roboto Condensed Light" w:hAnsi="Roboto Condensed Light"/>
        </w:rPr>
        <w:t>0</w:t>
      </w:r>
      <w:r w:rsidRPr="00594860">
        <w:rPr>
          <w:rFonts w:ascii="Roboto Condensed Light" w:hAnsi="Roboto Condensed Light"/>
        </w:rPr>
        <w:t xml:space="preserve">0 Users, 4xLAN 1000, </w:t>
      </w:r>
      <w:r>
        <w:rPr>
          <w:rFonts w:ascii="Roboto Condensed Light" w:hAnsi="Roboto Condensed Light"/>
        </w:rPr>
        <w:t>2xDSL-</w:t>
      </w:r>
      <w:r w:rsidRPr="00594860">
        <w:rPr>
          <w:rFonts w:ascii="Roboto Condensed Light" w:hAnsi="Roboto Condensed Light"/>
        </w:rPr>
        <w:t>W</w:t>
      </w:r>
      <w:r>
        <w:rPr>
          <w:rFonts w:ascii="Roboto Condensed Light" w:hAnsi="Roboto Condensed Light"/>
        </w:rPr>
        <w:t>AN-Interface, 802.11n WiFi</w:t>
      </w:r>
      <w:r w:rsidR="00243CF5">
        <w:rPr>
          <w:rFonts w:ascii="Roboto Condensed Light" w:hAnsi="Roboto Condensed Light"/>
        </w:rPr>
        <w:t>, VPN</w:t>
      </w:r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7F5CEBA9" w14:textId="7FC2E551" w:rsidR="00060202" w:rsidRDefault="0006020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proofErr w:type="spellStart"/>
      <w:r>
        <w:rPr>
          <w:rFonts w:ascii="Roboto Condensed Light" w:hAnsi="Roboto Condensed Light"/>
          <w:lang w:val="en-US"/>
        </w:rPr>
        <w:t>Patch</w:t>
      </w:r>
      <w:r w:rsidR="006D16EC">
        <w:rPr>
          <w:rFonts w:ascii="Roboto Condensed Light" w:hAnsi="Roboto Condensed Light"/>
          <w:lang w:val="en-US"/>
        </w:rPr>
        <w:t>feld</w:t>
      </w:r>
      <w:proofErr w:type="spellEnd"/>
      <w:r w:rsidR="006D16EC">
        <w:rPr>
          <w:rFonts w:ascii="Roboto Condensed Light" w:hAnsi="Roboto Condensed Light"/>
          <w:lang w:val="en-US"/>
        </w:rPr>
        <w:t xml:space="preserve"> 8-Port Cat</w:t>
      </w:r>
      <w:r w:rsidR="00E73FC2">
        <w:rPr>
          <w:rFonts w:ascii="Roboto Condensed Light" w:hAnsi="Roboto Condensed Light"/>
          <w:lang w:val="en-US"/>
        </w:rPr>
        <w:t>.6a</w:t>
      </w:r>
    </w:p>
    <w:p w14:paraId="72E4499C" w14:textId="78553ABB" w:rsidR="00E73FC2" w:rsidRDefault="00E73FC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proofErr w:type="spellStart"/>
      <w:r>
        <w:rPr>
          <w:rFonts w:ascii="Roboto Condensed Light" w:hAnsi="Roboto Condensed Light"/>
          <w:lang w:val="en-US"/>
        </w:rPr>
        <w:t>Patchfeld</w:t>
      </w:r>
      <w:proofErr w:type="spellEnd"/>
      <w:r>
        <w:rPr>
          <w:rFonts w:ascii="Roboto Condensed Light" w:hAnsi="Roboto Condensed Light"/>
          <w:lang w:val="en-US"/>
        </w:rPr>
        <w:t xml:space="preserve"> 12-Port Cat.6a</w:t>
      </w:r>
    </w:p>
    <w:p w14:paraId="78BB076D" w14:textId="2EDB1593" w:rsidR="00E73FC2" w:rsidRPr="00F15AD7" w:rsidRDefault="00E73FC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  <w:lang w:val="en-US"/>
        </w:rPr>
      </w:pPr>
      <w:proofErr w:type="spellStart"/>
      <w:r>
        <w:rPr>
          <w:rFonts w:ascii="Roboto Condensed Light" w:hAnsi="Roboto Condensed Light"/>
          <w:lang w:val="en-US"/>
        </w:rPr>
        <w:t>Patchfeld</w:t>
      </w:r>
      <w:proofErr w:type="spellEnd"/>
      <w:r>
        <w:rPr>
          <w:rFonts w:ascii="Roboto Condensed Light" w:hAnsi="Roboto Condensed Light"/>
          <w:lang w:val="en-US"/>
        </w:rPr>
        <w:t xml:space="preserve"> </w:t>
      </w:r>
      <w:r w:rsidR="000F4F9E">
        <w:rPr>
          <w:rFonts w:ascii="Roboto Condensed Light" w:hAnsi="Roboto Condensed Light"/>
          <w:lang w:val="en-US"/>
        </w:rPr>
        <w:t>24-Port Cat 6a</w:t>
      </w:r>
      <w:r w:rsidR="00645821" w:rsidRPr="00645821">
        <w:rPr>
          <w:rFonts w:ascii="Roboto Condensed Light" w:hAnsi="Roboto Condensed Light"/>
          <w:lang w:val="en-US"/>
        </w:rPr>
        <w:t xml:space="preserve">, 19 </w:t>
      </w:r>
      <w:proofErr w:type="spellStart"/>
      <w:r w:rsidR="00645821" w:rsidRPr="00645821">
        <w:rPr>
          <w:rFonts w:ascii="Roboto Condensed Light" w:hAnsi="Roboto Condensed Light"/>
          <w:lang w:val="en-US"/>
        </w:rPr>
        <w:t>Zoll</w:t>
      </w:r>
      <w:proofErr w:type="spellEnd"/>
      <w:r w:rsidR="00645821" w:rsidRPr="00645821">
        <w:rPr>
          <w:rFonts w:ascii="Roboto Condensed Light" w:hAnsi="Roboto Condensed Light"/>
          <w:lang w:val="en-US"/>
        </w:rPr>
        <w:t>/1HE</w:t>
      </w:r>
    </w:p>
    <w:p w14:paraId="227CC7CF" w14:textId="5D472417" w:rsidR="00BD7D9F" w:rsidRDefault="009F2089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Netzwerk</w:t>
      </w:r>
      <w:r w:rsidR="007C5AAE">
        <w:rPr>
          <w:rFonts w:ascii="Roboto Condensed Light" w:hAnsi="Roboto Condensed Light"/>
        </w:rPr>
        <w:t>dose</w:t>
      </w:r>
      <w:r>
        <w:rPr>
          <w:rFonts w:ascii="Roboto Condensed Light" w:hAnsi="Roboto Condensed Light"/>
        </w:rPr>
        <w:t xml:space="preserve"> Cat</w:t>
      </w:r>
      <w:r w:rsidR="00BD7D9F">
        <w:rPr>
          <w:rFonts w:ascii="Roboto Condensed Light" w:hAnsi="Roboto Condensed Light"/>
        </w:rPr>
        <w:t>.5e, 2xRJ45</w:t>
      </w:r>
    </w:p>
    <w:p w14:paraId="3CB2FEFE" w14:textId="10E41D7A" w:rsidR="00BD7D9F" w:rsidRDefault="00BD7D9F" w:rsidP="00BD7D9F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Netzwerkdose Cat.6a, 2xRJ45</w:t>
      </w:r>
    </w:p>
    <w:p w14:paraId="39ED3CED" w14:textId="77777777" w:rsidR="00BD7D9F" w:rsidRDefault="00BD7D9F" w:rsidP="00BD7D9F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Netzwerkdose </w:t>
      </w:r>
      <w:proofErr w:type="spellStart"/>
      <w:r>
        <w:rPr>
          <w:rFonts w:ascii="Roboto Condensed Light" w:hAnsi="Roboto Condensed Light"/>
        </w:rPr>
        <w:t>Cat.e</w:t>
      </w:r>
      <w:proofErr w:type="spellEnd"/>
      <w:r>
        <w:rPr>
          <w:rFonts w:ascii="Roboto Condensed Light" w:hAnsi="Roboto Condensed Light"/>
        </w:rPr>
        <w:t>, 2xRJ45</w:t>
      </w:r>
    </w:p>
    <w:p w14:paraId="643ABEB5" w14:textId="0CE42E9A" w:rsidR="00BD7D9F" w:rsidRDefault="00C040D3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Netzwerkschrank </w:t>
      </w:r>
      <w:r w:rsidR="00535110">
        <w:rPr>
          <w:rFonts w:ascii="Roboto Condensed Light" w:hAnsi="Roboto Condensed Light"/>
        </w:rPr>
        <w:t xml:space="preserve">19 Zoll, </w:t>
      </w:r>
      <w:r w:rsidR="00CD4791">
        <w:rPr>
          <w:rFonts w:ascii="Roboto Condensed Light" w:hAnsi="Roboto Condensed Light"/>
        </w:rPr>
        <w:t>4 HE</w:t>
      </w:r>
    </w:p>
    <w:p w14:paraId="2D099250" w14:textId="71B35229" w:rsidR="00CD4791" w:rsidRDefault="00CD4791" w:rsidP="00CD4791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Netzwerkschrank 19 Zoll, </w:t>
      </w:r>
      <w:r w:rsidR="00480DCC">
        <w:rPr>
          <w:rFonts w:ascii="Roboto Condensed Light" w:hAnsi="Roboto Condensed Light"/>
        </w:rPr>
        <w:t>22</w:t>
      </w:r>
      <w:r>
        <w:rPr>
          <w:rFonts w:ascii="Roboto Condensed Light" w:hAnsi="Roboto Condensed Light"/>
        </w:rPr>
        <w:t xml:space="preserve"> HE</w:t>
      </w:r>
    </w:p>
    <w:p w14:paraId="633EDFC7" w14:textId="59858776" w:rsidR="00CD4791" w:rsidRDefault="00CD4791" w:rsidP="00CD4791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Netzwerkschrank 19 Zoll, </w:t>
      </w:r>
      <w:r w:rsidR="00480DCC">
        <w:rPr>
          <w:rFonts w:ascii="Roboto Condensed Light" w:hAnsi="Roboto Condensed Light"/>
        </w:rPr>
        <w:t>27</w:t>
      </w:r>
      <w:r>
        <w:rPr>
          <w:rFonts w:ascii="Roboto Condensed Light" w:hAnsi="Roboto Condensed Light"/>
        </w:rPr>
        <w:t xml:space="preserve"> HE</w:t>
      </w:r>
    </w:p>
    <w:p w14:paraId="0D49DF3D" w14:textId="2CC9E2E8" w:rsidR="00480DCC" w:rsidRDefault="00B35332" w:rsidP="003412C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Netzwerkkabel/</w:t>
      </w:r>
      <w:proofErr w:type="spellStart"/>
      <w:r>
        <w:rPr>
          <w:rFonts w:ascii="Roboto Condensed Light" w:hAnsi="Roboto Condensed Light"/>
        </w:rPr>
        <w:t>Verlagekabel</w:t>
      </w:r>
      <w:proofErr w:type="spellEnd"/>
      <w:r w:rsidR="006D1D2F">
        <w:rPr>
          <w:rFonts w:ascii="Roboto Condensed Light" w:hAnsi="Roboto Condensed Light"/>
        </w:rPr>
        <w:t xml:space="preserve"> </w:t>
      </w:r>
      <w:r w:rsidR="004736FA">
        <w:rPr>
          <w:rFonts w:ascii="Roboto Condensed Light" w:hAnsi="Roboto Condensed Light"/>
        </w:rPr>
        <w:t>Cat.7</w:t>
      </w:r>
      <w:r w:rsidR="00A45A20">
        <w:rPr>
          <w:rFonts w:ascii="Roboto Condensed Light" w:hAnsi="Roboto Condensed Light"/>
        </w:rPr>
        <w:t xml:space="preserve">, Simplex, </w:t>
      </w:r>
      <w:r w:rsidR="006D1D2F">
        <w:rPr>
          <w:rFonts w:ascii="Roboto Condensed Light" w:hAnsi="Roboto Condensed Light"/>
        </w:rPr>
        <w:t>500 m Trommel</w:t>
      </w:r>
      <w:r w:rsidR="00A45A20">
        <w:rPr>
          <w:rFonts w:ascii="Roboto Condensed Light" w:hAnsi="Roboto Condensed Light"/>
        </w:rPr>
        <w:t xml:space="preserve">, </w:t>
      </w:r>
      <w:r w:rsidR="0009215C">
        <w:rPr>
          <w:rFonts w:ascii="Roboto Condensed Light" w:hAnsi="Roboto Condensed Light"/>
        </w:rPr>
        <w:t>1</w:t>
      </w:r>
      <w:r w:rsidR="00A45A20">
        <w:rPr>
          <w:rFonts w:ascii="Roboto Condensed Light" w:hAnsi="Roboto Condensed Light"/>
        </w:rPr>
        <w:t>,69 €/m</w:t>
      </w:r>
    </w:p>
    <w:p w14:paraId="36E89863" w14:textId="6D1082AF" w:rsidR="006D1D2F" w:rsidRDefault="006D1D2F" w:rsidP="006D1D2F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Netzwerkkabel/</w:t>
      </w:r>
      <w:proofErr w:type="spellStart"/>
      <w:r>
        <w:rPr>
          <w:rFonts w:ascii="Roboto Condensed Light" w:hAnsi="Roboto Condensed Light"/>
        </w:rPr>
        <w:t>Verlagekabel</w:t>
      </w:r>
      <w:proofErr w:type="spellEnd"/>
      <w:r>
        <w:rPr>
          <w:rFonts w:ascii="Roboto Condensed Light" w:hAnsi="Roboto Condensed Light"/>
        </w:rPr>
        <w:t xml:space="preserve"> </w:t>
      </w:r>
      <w:r w:rsidR="00A45A20">
        <w:rPr>
          <w:rFonts w:ascii="Roboto Condensed Light" w:hAnsi="Roboto Condensed Light"/>
        </w:rPr>
        <w:t xml:space="preserve">Cat.7, </w:t>
      </w:r>
      <w:r>
        <w:rPr>
          <w:rFonts w:ascii="Roboto Condensed Light" w:hAnsi="Roboto Condensed Light"/>
        </w:rPr>
        <w:t>S/FTP, 500 m Trommel</w:t>
      </w:r>
      <w:r w:rsidR="00BB218E">
        <w:rPr>
          <w:rFonts w:ascii="Roboto Condensed Light" w:hAnsi="Roboto Condensed Light"/>
        </w:rPr>
        <w:t>, 1,89 €/m</w:t>
      </w:r>
    </w:p>
    <w:p w14:paraId="142ACEA2" w14:textId="3066EB80" w:rsidR="006D1D2F" w:rsidRDefault="006B5509" w:rsidP="006D1D2F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Patchkabel Cat.5e, verschiedene Längen und Farben</w:t>
      </w:r>
    </w:p>
    <w:p w14:paraId="08DE1EE9" w14:textId="47FAA62D" w:rsidR="006B5509" w:rsidRDefault="006B5509" w:rsidP="006B550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Patchkabel Cat.6, verschiedene Längen und Farben</w:t>
      </w:r>
    </w:p>
    <w:p w14:paraId="4C547F06" w14:textId="167B4449" w:rsidR="006B5509" w:rsidRDefault="006B5509" w:rsidP="006B5509">
      <w:pPr>
        <w:pStyle w:val="Listenabsatz"/>
        <w:numPr>
          <w:ilvl w:val="0"/>
          <w:numId w:val="43"/>
        </w:numPr>
        <w:autoSpaceDE w:val="0"/>
        <w:autoSpaceDN w:val="0"/>
        <w:adjustRightInd w:val="0"/>
        <w:spacing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Patchkabel Cat.7, verschiedene Längen und Farben</w:t>
      </w:r>
    </w:p>
    <w:p w14:paraId="1C5BFBCC" w14:textId="77777777" w:rsidR="0083594A" w:rsidRDefault="00535110" w:rsidP="00535110">
      <w:p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480DCC">
        <w:rPr>
          <w:rFonts w:ascii="Roboto Condensed Light" w:hAnsi="Roboto Condensed Light"/>
          <w:b/>
          <w:bCs/>
        </w:rPr>
        <w:t>Hinweis</w:t>
      </w:r>
      <w:r w:rsidR="00553DCC">
        <w:rPr>
          <w:rFonts w:ascii="Roboto Condensed Light" w:hAnsi="Roboto Condensed Light"/>
          <w:b/>
          <w:bCs/>
        </w:rPr>
        <w:t>e</w:t>
      </w:r>
      <w:r>
        <w:rPr>
          <w:rFonts w:ascii="Roboto Condensed Light" w:hAnsi="Roboto Condensed Light"/>
        </w:rPr>
        <w:t>:</w:t>
      </w:r>
    </w:p>
    <w:p w14:paraId="3128D4A2" w14:textId="397B41FF" w:rsidR="00535110" w:rsidRDefault="00597FD5" w:rsidP="0083594A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83594A">
        <w:rPr>
          <w:rFonts w:ascii="Roboto Condensed Light" w:hAnsi="Roboto Condensed Light"/>
        </w:rPr>
        <w:t>Bei den</w:t>
      </w:r>
      <w:r w:rsidR="001B18F1" w:rsidRPr="0083594A">
        <w:rPr>
          <w:rFonts w:ascii="Roboto Condensed Light" w:hAnsi="Roboto Condensed Light"/>
        </w:rPr>
        <w:t xml:space="preserve"> </w:t>
      </w:r>
      <w:r w:rsidRPr="0083594A">
        <w:rPr>
          <w:rFonts w:ascii="Roboto Condensed Light" w:hAnsi="Roboto Condensed Light"/>
        </w:rPr>
        <w:t>19 Zoll-K</w:t>
      </w:r>
      <w:r w:rsidR="001B18F1" w:rsidRPr="0083594A">
        <w:rPr>
          <w:rFonts w:ascii="Roboto Condensed Light" w:hAnsi="Roboto Condensed Light"/>
        </w:rPr>
        <w:t xml:space="preserve">omponenten </w:t>
      </w:r>
      <w:r w:rsidR="00645821" w:rsidRPr="0083594A">
        <w:rPr>
          <w:rFonts w:ascii="Roboto Condensed Light" w:hAnsi="Roboto Condensed Light"/>
        </w:rPr>
        <w:t>gibt der Wert</w:t>
      </w:r>
      <w:r w:rsidR="00F54AAB" w:rsidRPr="0083594A">
        <w:rPr>
          <w:rFonts w:ascii="Roboto Condensed Light" w:hAnsi="Roboto Condensed Light"/>
        </w:rPr>
        <w:t xml:space="preserve"> </w:t>
      </w:r>
      <w:r w:rsidR="00F24BEF" w:rsidRPr="0083594A">
        <w:rPr>
          <w:rFonts w:ascii="Roboto Condensed Light" w:hAnsi="Roboto Condensed Light"/>
          <w:i/>
          <w:iCs/>
        </w:rPr>
        <w:t>n</w:t>
      </w:r>
      <w:r w:rsidR="00F54AAB" w:rsidRPr="0083594A">
        <w:rPr>
          <w:rFonts w:ascii="Roboto Condensed Light" w:hAnsi="Roboto Condensed Light"/>
          <w:i/>
          <w:iCs/>
        </w:rPr>
        <w:t xml:space="preserve"> HE</w:t>
      </w:r>
      <w:r w:rsidR="00F54AAB" w:rsidRPr="0083594A">
        <w:rPr>
          <w:rFonts w:ascii="Roboto Condensed Light" w:hAnsi="Roboto Condensed Light"/>
        </w:rPr>
        <w:t xml:space="preserve"> </w:t>
      </w:r>
      <w:r w:rsidR="00645821" w:rsidRPr="0083594A">
        <w:rPr>
          <w:rFonts w:ascii="Roboto Condensed Light" w:hAnsi="Roboto Condensed Light"/>
        </w:rPr>
        <w:t>an</w:t>
      </w:r>
      <w:r w:rsidR="00F24BEF" w:rsidRPr="0083594A">
        <w:rPr>
          <w:rFonts w:ascii="Roboto Condensed Light" w:hAnsi="Roboto Condensed Light"/>
        </w:rPr>
        <w:t xml:space="preserve">, </w:t>
      </w:r>
      <w:r w:rsidR="00543A4C" w:rsidRPr="0083594A">
        <w:rPr>
          <w:rFonts w:ascii="Roboto Condensed Light" w:hAnsi="Roboto Condensed Light"/>
        </w:rPr>
        <w:t>wie viele Höheneinheiten im Netzwerkschrank von der jeweiligen Komponente benötigt werden.</w:t>
      </w:r>
      <w:r w:rsidR="000339AD">
        <w:rPr>
          <w:rFonts w:ascii="Roboto Condensed Light" w:hAnsi="Roboto Condensed Light"/>
        </w:rPr>
        <w:br/>
        <w:t>Die vorgesehenen 19 Zoll-Server benötigen jeweils 2 Höheneinheiten</w:t>
      </w:r>
    </w:p>
    <w:p w14:paraId="489F9B1E" w14:textId="620BFB5F" w:rsidR="000339AD" w:rsidRDefault="00D268E8" w:rsidP="0083594A">
      <w:pPr>
        <w:pStyle w:val="Listenabsatz"/>
        <w:numPr>
          <w:ilvl w:val="0"/>
          <w:numId w:val="46"/>
        </w:num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Patchfelder der Kategorie 7 sind einerseits sehr teuer, stellen andererseits sehr hohe Ans</w:t>
      </w:r>
      <w:r w:rsidR="00847C5E">
        <w:rPr>
          <w:rFonts w:ascii="Roboto Condensed Light" w:hAnsi="Roboto Condensed Light"/>
        </w:rPr>
        <w:t xml:space="preserve">prüche an die restlichen verwendeten Komponenten und an die Verarbeitungsqualität. Wenn keine </w:t>
      </w:r>
      <w:r w:rsidR="00E13BCF">
        <w:rPr>
          <w:rFonts w:ascii="Roboto Condensed Light" w:hAnsi="Roboto Condensed Light"/>
        </w:rPr>
        <w:t xml:space="preserve">Übertragungsraten von 10 </w:t>
      </w:r>
      <w:proofErr w:type="spellStart"/>
      <w:r w:rsidR="00E13BCF">
        <w:rPr>
          <w:rFonts w:ascii="Roboto Condensed Light" w:hAnsi="Roboto Condensed Light"/>
        </w:rPr>
        <w:t>Gbps</w:t>
      </w:r>
      <w:proofErr w:type="spellEnd"/>
      <w:r w:rsidR="00E13BCF">
        <w:rPr>
          <w:rFonts w:ascii="Roboto Condensed Light" w:hAnsi="Roboto Condensed Light"/>
        </w:rPr>
        <w:t xml:space="preserve"> zu den Arbeitsstationen benötigt werden, können Patchfelder der Kate</w:t>
      </w:r>
      <w:r w:rsidR="00D94ACC">
        <w:rPr>
          <w:rFonts w:ascii="Roboto Condensed Light" w:hAnsi="Roboto Condensed Light"/>
        </w:rPr>
        <w:t>g</w:t>
      </w:r>
      <w:r w:rsidR="00E13BCF">
        <w:rPr>
          <w:rFonts w:ascii="Roboto Condensed Light" w:hAnsi="Roboto Condensed Light"/>
        </w:rPr>
        <w:t xml:space="preserve">orie </w:t>
      </w:r>
      <w:r w:rsidR="00D94ACC">
        <w:rPr>
          <w:rFonts w:ascii="Roboto Condensed Light" w:hAnsi="Roboto Condensed Light"/>
        </w:rPr>
        <w:t>6a eingesetzt we</w:t>
      </w:r>
      <w:r w:rsidR="00DF584D">
        <w:rPr>
          <w:rFonts w:ascii="Roboto Condensed Light" w:hAnsi="Roboto Condensed Light"/>
        </w:rPr>
        <w:t>r</w:t>
      </w:r>
      <w:r w:rsidR="00D94ACC">
        <w:rPr>
          <w:rFonts w:ascii="Roboto Condensed Light" w:hAnsi="Roboto Condensed Light"/>
        </w:rPr>
        <w:t>den.</w:t>
      </w:r>
    </w:p>
    <w:p w14:paraId="00B7650D" w14:textId="78FE54AD" w:rsidR="00862487" w:rsidRDefault="00862487">
      <w:pPr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br w:type="page"/>
      </w:r>
    </w:p>
    <w:p w14:paraId="500359F9" w14:textId="18E34858" w:rsidR="00862487" w:rsidRPr="00F63673" w:rsidRDefault="00F63673" w:rsidP="00862487">
      <w:p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  <w:b/>
          <w:bCs/>
        </w:rPr>
      </w:pPr>
      <w:r w:rsidRPr="00F63673">
        <w:rPr>
          <w:rFonts w:ascii="Roboto Condensed Light" w:hAnsi="Roboto Condensed Light"/>
          <w:b/>
          <w:bCs/>
        </w:rPr>
        <w:lastRenderedPageBreak/>
        <w:t>Anhang 2 – Lösung Aufgabe 1</w:t>
      </w:r>
    </w:p>
    <w:p w14:paraId="4D2C13E4" w14:textId="367EB70E" w:rsidR="00F63673" w:rsidRPr="00862487" w:rsidRDefault="00F63673" w:rsidP="00862487">
      <w:pPr>
        <w:autoSpaceDE w:val="0"/>
        <w:autoSpaceDN w:val="0"/>
        <w:adjustRightInd w:val="0"/>
        <w:spacing w:after="120" w:line="276" w:lineRule="auto"/>
        <w:rPr>
          <w:rFonts w:ascii="Roboto Condensed Light" w:hAnsi="Roboto Condensed Light"/>
        </w:rPr>
      </w:pPr>
      <w:r w:rsidRPr="00F63673">
        <w:rPr>
          <w:rFonts w:ascii="Roboto Condensed Light" w:hAnsi="Roboto Condensed Light"/>
          <w:noProof/>
        </w:rPr>
        <w:drawing>
          <wp:inline distT="0" distB="0" distL="0" distR="0" wp14:anchorId="36416456" wp14:editId="46FE4692">
            <wp:extent cx="6426679" cy="812482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0718" cy="81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673" w:rsidRPr="00862487" w:rsidSect="00E0083F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66E32" w14:textId="77777777" w:rsidR="00D67051" w:rsidRDefault="00D67051" w:rsidP="003D2EEB">
      <w:r>
        <w:separator/>
      </w:r>
    </w:p>
  </w:endnote>
  <w:endnote w:type="continuationSeparator" w:id="0">
    <w:p w14:paraId="421FE762" w14:textId="77777777" w:rsidR="00D67051" w:rsidRDefault="00D67051" w:rsidP="003D2EEB">
      <w:r>
        <w:continuationSeparator/>
      </w:r>
    </w:p>
  </w:endnote>
  <w:endnote w:type="continuationNotice" w:id="1">
    <w:p w14:paraId="5C4B21E0" w14:textId="77777777" w:rsidR="00D67051" w:rsidRDefault="00D670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DB7BF" w14:textId="5721708C" w:rsidR="00EC304C" w:rsidRDefault="00F07969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GVI</w:t>
    </w:r>
    <w:r w:rsidR="005438EA">
      <w:rPr>
        <w:sz w:val="20"/>
      </w:rPr>
      <w:t xml:space="preserve"> – J.</w:t>
    </w:r>
    <w:r w:rsidR="004361A7">
      <w:rPr>
        <w:sz w:val="20"/>
      </w:rPr>
      <w:t>/P.</w:t>
    </w:r>
    <w:r w:rsidR="005438EA">
      <w:rPr>
        <w:sz w:val="20"/>
      </w:rPr>
      <w:t xml:space="preserve"> 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710C7" w14:textId="77777777" w:rsidR="00D67051" w:rsidRDefault="00D67051" w:rsidP="003D2EEB">
      <w:r>
        <w:separator/>
      </w:r>
    </w:p>
  </w:footnote>
  <w:footnote w:type="continuationSeparator" w:id="0">
    <w:p w14:paraId="4716A410" w14:textId="77777777" w:rsidR="00D67051" w:rsidRDefault="00D67051" w:rsidP="003D2EEB">
      <w:r>
        <w:continuationSeparator/>
      </w:r>
    </w:p>
  </w:footnote>
  <w:footnote w:type="continuationNotice" w:id="1">
    <w:p w14:paraId="183D6FD3" w14:textId="77777777" w:rsidR="00D67051" w:rsidRDefault="00D670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3CB05A2B" w:rsidR="00EC304C" w:rsidRDefault="00EC304C" w:rsidP="00F07969">
    <w:pPr>
      <w:pStyle w:val="Kopfzeile"/>
      <w:ind w:right="120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07378F82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883D7C">
      <w:rPr>
        <w:noProof/>
      </w:rPr>
      <w:t>21.02.21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85D"/>
    <w:multiLevelType w:val="hybridMultilevel"/>
    <w:tmpl w:val="5E44E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900CD"/>
    <w:multiLevelType w:val="hybridMultilevel"/>
    <w:tmpl w:val="B2E6B436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6D94ABB"/>
    <w:multiLevelType w:val="hybridMultilevel"/>
    <w:tmpl w:val="1752F5BE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9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FF4AD1"/>
    <w:multiLevelType w:val="hybridMultilevel"/>
    <w:tmpl w:val="EFBCA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AB6D38"/>
    <w:multiLevelType w:val="hybridMultilevel"/>
    <w:tmpl w:val="418E7530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2D66531C"/>
    <w:multiLevelType w:val="hybridMultilevel"/>
    <w:tmpl w:val="21F4D9C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C77FC"/>
    <w:multiLevelType w:val="hybridMultilevel"/>
    <w:tmpl w:val="7DDE12EA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91AD8"/>
    <w:multiLevelType w:val="hybridMultilevel"/>
    <w:tmpl w:val="258E2DBE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512332F"/>
    <w:multiLevelType w:val="hybridMultilevel"/>
    <w:tmpl w:val="00D8A6C6"/>
    <w:lvl w:ilvl="0" w:tplc="6E18F67E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D21694E"/>
    <w:multiLevelType w:val="hybridMultilevel"/>
    <w:tmpl w:val="81483E6C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1465E6F"/>
    <w:multiLevelType w:val="hybridMultilevel"/>
    <w:tmpl w:val="40A2EFAA"/>
    <w:lvl w:ilvl="0" w:tplc="04070013">
      <w:start w:val="1"/>
      <w:numFmt w:val="upperRoman"/>
      <w:lvlText w:val="%1."/>
      <w:lvlJc w:val="righ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41A634FA"/>
    <w:multiLevelType w:val="hybridMultilevel"/>
    <w:tmpl w:val="81483E6C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41FE6EFB"/>
    <w:multiLevelType w:val="hybridMultilevel"/>
    <w:tmpl w:val="1752F5BE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D60F12"/>
    <w:multiLevelType w:val="hybridMultilevel"/>
    <w:tmpl w:val="A134CCB0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46C52CB1"/>
    <w:multiLevelType w:val="hybridMultilevel"/>
    <w:tmpl w:val="73D67972"/>
    <w:lvl w:ilvl="0" w:tplc="0407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0" w15:restartNumberingAfterBreak="0">
    <w:nsid w:val="480A6549"/>
    <w:multiLevelType w:val="hybridMultilevel"/>
    <w:tmpl w:val="DCCAD152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49712DA3"/>
    <w:multiLevelType w:val="hybridMultilevel"/>
    <w:tmpl w:val="1752F5BE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4B7E5E4D"/>
    <w:multiLevelType w:val="hybridMultilevel"/>
    <w:tmpl w:val="1752F5BE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523C1085"/>
    <w:multiLevelType w:val="hybridMultilevel"/>
    <w:tmpl w:val="FF9463B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497423"/>
    <w:multiLevelType w:val="hybridMultilevel"/>
    <w:tmpl w:val="6EEAA3CC"/>
    <w:lvl w:ilvl="0" w:tplc="0407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7" w15:restartNumberingAfterBreak="0">
    <w:nsid w:val="5D097270"/>
    <w:multiLevelType w:val="multilevel"/>
    <w:tmpl w:val="B63A4F1C"/>
    <w:lvl w:ilvl="0">
      <w:start w:val="1"/>
      <w:numFmt w:val="lowerLetter"/>
      <w:pStyle w:val="a-Aufzhlung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4"/>
      <w:numFmt w:val="bullet"/>
      <w:lvlText w:val="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6902E8"/>
    <w:multiLevelType w:val="hybridMultilevel"/>
    <w:tmpl w:val="443632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A454AD"/>
    <w:multiLevelType w:val="hybridMultilevel"/>
    <w:tmpl w:val="81483E6C"/>
    <w:lvl w:ilvl="0" w:tplc="0407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3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324F13"/>
    <w:multiLevelType w:val="hybridMultilevel"/>
    <w:tmpl w:val="290297F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06A2D"/>
    <w:multiLevelType w:val="hybridMultilevel"/>
    <w:tmpl w:val="3ECA4E06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3">
      <w:start w:val="1"/>
      <w:numFmt w:val="upperRoman"/>
      <w:lvlText w:val="%2."/>
      <w:lvlJc w:val="righ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6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32"/>
  </w:num>
  <w:num w:numId="4">
    <w:abstractNumId w:val="41"/>
  </w:num>
  <w:num w:numId="5">
    <w:abstractNumId w:val="7"/>
  </w:num>
  <w:num w:numId="6">
    <w:abstractNumId w:val="9"/>
  </w:num>
  <w:num w:numId="7">
    <w:abstractNumId w:val="46"/>
  </w:num>
  <w:num w:numId="8">
    <w:abstractNumId w:val="0"/>
  </w:num>
  <w:num w:numId="9">
    <w:abstractNumId w:val="40"/>
  </w:num>
  <w:num w:numId="10">
    <w:abstractNumId w:val="13"/>
  </w:num>
  <w:num w:numId="11">
    <w:abstractNumId w:val="35"/>
  </w:num>
  <w:num w:numId="12">
    <w:abstractNumId w:val="6"/>
  </w:num>
  <w:num w:numId="13">
    <w:abstractNumId w:val="27"/>
  </w:num>
  <w:num w:numId="14">
    <w:abstractNumId w:val="8"/>
  </w:num>
  <w:num w:numId="15">
    <w:abstractNumId w:val="17"/>
  </w:num>
  <w:num w:numId="16">
    <w:abstractNumId w:val="19"/>
  </w:num>
  <w:num w:numId="17">
    <w:abstractNumId w:val="12"/>
  </w:num>
  <w:num w:numId="18">
    <w:abstractNumId w:val="43"/>
  </w:num>
  <w:num w:numId="19">
    <w:abstractNumId w:val="10"/>
  </w:num>
  <w:num w:numId="20">
    <w:abstractNumId w:val="38"/>
  </w:num>
  <w:num w:numId="21">
    <w:abstractNumId w:val="5"/>
  </w:num>
  <w:num w:numId="22">
    <w:abstractNumId w:val="16"/>
  </w:num>
  <w:num w:numId="23">
    <w:abstractNumId w:val="28"/>
  </w:num>
  <w:num w:numId="24">
    <w:abstractNumId w:val="3"/>
  </w:num>
  <w:num w:numId="25">
    <w:abstractNumId w:val="22"/>
  </w:num>
  <w:num w:numId="26">
    <w:abstractNumId w:val="30"/>
  </w:num>
  <w:num w:numId="27">
    <w:abstractNumId w:val="45"/>
  </w:num>
  <w:num w:numId="28">
    <w:abstractNumId w:val="24"/>
  </w:num>
  <w:num w:numId="29">
    <w:abstractNumId w:val="31"/>
  </w:num>
  <w:num w:numId="30">
    <w:abstractNumId w:val="4"/>
  </w:num>
  <w:num w:numId="31">
    <w:abstractNumId w:val="39"/>
  </w:num>
  <w:num w:numId="32">
    <w:abstractNumId w:val="44"/>
  </w:num>
  <w:num w:numId="33">
    <w:abstractNumId w:val="37"/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26"/>
  </w:num>
  <w:num w:numId="38">
    <w:abstractNumId w:val="14"/>
  </w:num>
  <w:num w:numId="39">
    <w:abstractNumId w:val="23"/>
  </w:num>
  <w:num w:numId="40">
    <w:abstractNumId w:val="42"/>
  </w:num>
  <w:num w:numId="41">
    <w:abstractNumId w:val="33"/>
  </w:num>
  <w:num w:numId="42">
    <w:abstractNumId w:val="25"/>
  </w:num>
  <w:num w:numId="43">
    <w:abstractNumId w:val="34"/>
  </w:num>
  <w:num w:numId="44">
    <w:abstractNumId w:val="36"/>
  </w:num>
  <w:num w:numId="45">
    <w:abstractNumId w:val="21"/>
  </w:num>
  <w:num w:numId="46">
    <w:abstractNumId w:val="1"/>
  </w:num>
  <w:num w:numId="47">
    <w:abstractNumId w:val="15"/>
  </w:num>
  <w:num w:numId="48">
    <w:abstractNumId w:val="18"/>
  </w:num>
  <w:num w:numId="49">
    <w:abstractNumId w:val="29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02063"/>
    <w:rsid w:val="0000316B"/>
    <w:rsid w:val="000074E8"/>
    <w:rsid w:val="0001079B"/>
    <w:rsid w:val="00011707"/>
    <w:rsid w:val="00016205"/>
    <w:rsid w:val="00025E9A"/>
    <w:rsid w:val="000301EB"/>
    <w:rsid w:val="000310CE"/>
    <w:rsid w:val="000339AD"/>
    <w:rsid w:val="0003577F"/>
    <w:rsid w:val="000407F7"/>
    <w:rsid w:val="00040A26"/>
    <w:rsid w:val="00044DBC"/>
    <w:rsid w:val="00047972"/>
    <w:rsid w:val="00050B82"/>
    <w:rsid w:val="00054EEF"/>
    <w:rsid w:val="000555CA"/>
    <w:rsid w:val="00057ACC"/>
    <w:rsid w:val="00060202"/>
    <w:rsid w:val="0007759C"/>
    <w:rsid w:val="00085446"/>
    <w:rsid w:val="0009215C"/>
    <w:rsid w:val="000970A1"/>
    <w:rsid w:val="00097DFF"/>
    <w:rsid w:val="000A4C6D"/>
    <w:rsid w:val="000A644A"/>
    <w:rsid w:val="000A7E23"/>
    <w:rsid w:val="000B6992"/>
    <w:rsid w:val="000B7BC8"/>
    <w:rsid w:val="000C304F"/>
    <w:rsid w:val="000C3CAF"/>
    <w:rsid w:val="000C61EC"/>
    <w:rsid w:val="000D2856"/>
    <w:rsid w:val="000D45EA"/>
    <w:rsid w:val="000D61CE"/>
    <w:rsid w:val="000D626B"/>
    <w:rsid w:val="000D7B82"/>
    <w:rsid w:val="000E1351"/>
    <w:rsid w:val="000E51FA"/>
    <w:rsid w:val="000E5A63"/>
    <w:rsid w:val="000F4A9B"/>
    <w:rsid w:val="000F4F9E"/>
    <w:rsid w:val="00102FC7"/>
    <w:rsid w:val="00106E58"/>
    <w:rsid w:val="001121F3"/>
    <w:rsid w:val="00112F19"/>
    <w:rsid w:val="00113F18"/>
    <w:rsid w:val="00122642"/>
    <w:rsid w:val="00125B52"/>
    <w:rsid w:val="00135A93"/>
    <w:rsid w:val="001369F8"/>
    <w:rsid w:val="00140330"/>
    <w:rsid w:val="0014268D"/>
    <w:rsid w:val="001429DB"/>
    <w:rsid w:val="00143088"/>
    <w:rsid w:val="0014321A"/>
    <w:rsid w:val="00143B1B"/>
    <w:rsid w:val="001445FA"/>
    <w:rsid w:val="001463A4"/>
    <w:rsid w:val="001524A3"/>
    <w:rsid w:val="00152A59"/>
    <w:rsid w:val="0017627D"/>
    <w:rsid w:val="001835A2"/>
    <w:rsid w:val="00195046"/>
    <w:rsid w:val="00195D54"/>
    <w:rsid w:val="001A1D7B"/>
    <w:rsid w:val="001B0B25"/>
    <w:rsid w:val="001B18F1"/>
    <w:rsid w:val="001B33AB"/>
    <w:rsid w:val="001B4623"/>
    <w:rsid w:val="001B4CD1"/>
    <w:rsid w:val="001B6A4A"/>
    <w:rsid w:val="001C0B08"/>
    <w:rsid w:val="001C6A3C"/>
    <w:rsid w:val="001D18EF"/>
    <w:rsid w:val="001D3C43"/>
    <w:rsid w:val="001D40C9"/>
    <w:rsid w:val="001D668C"/>
    <w:rsid w:val="001E1633"/>
    <w:rsid w:val="001E2AE0"/>
    <w:rsid w:val="001E445E"/>
    <w:rsid w:val="00213EB6"/>
    <w:rsid w:val="00216B4E"/>
    <w:rsid w:val="002177B6"/>
    <w:rsid w:val="002202BE"/>
    <w:rsid w:val="00220B6B"/>
    <w:rsid w:val="00220FFD"/>
    <w:rsid w:val="0022389C"/>
    <w:rsid w:val="002249AF"/>
    <w:rsid w:val="002304E1"/>
    <w:rsid w:val="00231DB7"/>
    <w:rsid w:val="002339B2"/>
    <w:rsid w:val="002345EE"/>
    <w:rsid w:val="00241A67"/>
    <w:rsid w:val="00242211"/>
    <w:rsid w:val="002432AF"/>
    <w:rsid w:val="00243ACE"/>
    <w:rsid w:val="00243CF5"/>
    <w:rsid w:val="00251E3B"/>
    <w:rsid w:val="00252B12"/>
    <w:rsid w:val="00255079"/>
    <w:rsid w:val="002626B7"/>
    <w:rsid w:val="0027241B"/>
    <w:rsid w:val="00276775"/>
    <w:rsid w:val="00277FA4"/>
    <w:rsid w:val="002A63D6"/>
    <w:rsid w:val="002B25F1"/>
    <w:rsid w:val="002B61AE"/>
    <w:rsid w:val="002B681D"/>
    <w:rsid w:val="002B727F"/>
    <w:rsid w:val="002C44B2"/>
    <w:rsid w:val="002C4E65"/>
    <w:rsid w:val="002C54F2"/>
    <w:rsid w:val="002D782D"/>
    <w:rsid w:val="002E0DB5"/>
    <w:rsid w:val="002E13CC"/>
    <w:rsid w:val="00300121"/>
    <w:rsid w:val="00301E4B"/>
    <w:rsid w:val="003118C6"/>
    <w:rsid w:val="003120E2"/>
    <w:rsid w:val="00315876"/>
    <w:rsid w:val="00324C3C"/>
    <w:rsid w:val="0032556C"/>
    <w:rsid w:val="00327806"/>
    <w:rsid w:val="003412C9"/>
    <w:rsid w:val="00341FF9"/>
    <w:rsid w:val="00364F4F"/>
    <w:rsid w:val="00372C17"/>
    <w:rsid w:val="00374449"/>
    <w:rsid w:val="00375181"/>
    <w:rsid w:val="00376A92"/>
    <w:rsid w:val="003832AE"/>
    <w:rsid w:val="003836F7"/>
    <w:rsid w:val="00384D73"/>
    <w:rsid w:val="00387B95"/>
    <w:rsid w:val="00387CFD"/>
    <w:rsid w:val="00387D1C"/>
    <w:rsid w:val="0039315E"/>
    <w:rsid w:val="003A1DF5"/>
    <w:rsid w:val="003A5551"/>
    <w:rsid w:val="003A7837"/>
    <w:rsid w:val="003A7F83"/>
    <w:rsid w:val="003A7F87"/>
    <w:rsid w:val="003B2028"/>
    <w:rsid w:val="003B4209"/>
    <w:rsid w:val="003C05B7"/>
    <w:rsid w:val="003C29D5"/>
    <w:rsid w:val="003C46CC"/>
    <w:rsid w:val="003C4C7B"/>
    <w:rsid w:val="003C719E"/>
    <w:rsid w:val="003D006A"/>
    <w:rsid w:val="003D0B24"/>
    <w:rsid w:val="003D0C94"/>
    <w:rsid w:val="003D2EEB"/>
    <w:rsid w:val="003E024A"/>
    <w:rsid w:val="003E1194"/>
    <w:rsid w:val="003E3449"/>
    <w:rsid w:val="003E393B"/>
    <w:rsid w:val="003E63A5"/>
    <w:rsid w:val="003F2428"/>
    <w:rsid w:val="003F2547"/>
    <w:rsid w:val="003F25A2"/>
    <w:rsid w:val="00400739"/>
    <w:rsid w:val="0040146D"/>
    <w:rsid w:val="00410CF9"/>
    <w:rsid w:val="00414C6B"/>
    <w:rsid w:val="00416861"/>
    <w:rsid w:val="00416EAF"/>
    <w:rsid w:val="0042408B"/>
    <w:rsid w:val="00427EBB"/>
    <w:rsid w:val="00432FBF"/>
    <w:rsid w:val="004331BE"/>
    <w:rsid w:val="004361A7"/>
    <w:rsid w:val="00436712"/>
    <w:rsid w:val="004411B4"/>
    <w:rsid w:val="00443FCC"/>
    <w:rsid w:val="00444D97"/>
    <w:rsid w:val="00462FE5"/>
    <w:rsid w:val="00463D45"/>
    <w:rsid w:val="004649D3"/>
    <w:rsid w:val="004656E3"/>
    <w:rsid w:val="00466C5B"/>
    <w:rsid w:val="00467184"/>
    <w:rsid w:val="00471280"/>
    <w:rsid w:val="00471AA4"/>
    <w:rsid w:val="004736FA"/>
    <w:rsid w:val="00475327"/>
    <w:rsid w:val="00477A3F"/>
    <w:rsid w:val="00480DCC"/>
    <w:rsid w:val="00483B80"/>
    <w:rsid w:val="004949EB"/>
    <w:rsid w:val="004A0C62"/>
    <w:rsid w:val="004A4100"/>
    <w:rsid w:val="004A6053"/>
    <w:rsid w:val="004A63C4"/>
    <w:rsid w:val="004B24A8"/>
    <w:rsid w:val="004B546C"/>
    <w:rsid w:val="004C72F3"/>
    <w:rsid w:val="004F1F21"/>
    <w:rsid w:val="004F69A0"/>
    <w:rsid w:val="005016D2"/>
    <w:rsid w:val="005040E1"/>
    <w:rsid w:val="00506442"/>
    <w:rsid w:val="005115B4"/>
    <w:rsid w:val="0051189F"/>
    <w:rsid w:val="005118F8"/>
    <w:rsid w:val="00522348"/>
    <w:rsid w:val="00522C86"/>
    <w:rsid w:val="00533683"/>
    <w:rsid w:val="00535110"/>
    <w:rsid w:val="0053730E"/>
    <w:rsid w:val="00541411"/>
    <w:rsid w:val="005418EC"/>
    <w:rsid w:val="005438EA"/>
    <w:rsid w:val="00543A4C"/>
    <w:rsid w:val="00550124"/>
    <w:rsid w:val="00552C6A"/>
    <w:rsid w:val="00553843"/>
    <w:rsid w:val="00553DCC"/>
    <w:rsid w:val="005559CF"/>
    <w:rsid w:val="005616AA"/>
    <w:rsid w:val="005617F5"/>
    <w:rsid w:val="00562388"/>
    <w:rsid w:val="005623A9"/>
    <w:rsid w:val="00563E56"/>
    <w:rsid w:val="00565361"/>
    <w:rsid w:val="005717BD"/>
    <w:rsid w:val="005815CB"/>
    <w:rsid w:val="00582068"/>
    <w:rsid w:val="00594860"/>
    <w:rsid w:val="005959B5"/>
    <w:rsid w:val="00597FD5"/>
    <w:rsid w:val="005A170F"/>
    <w:rsid w:val="005A59A2"/>
    <w:rsid w:val="005B4651"/>
    <w:rsid w:val="005B610A"/>
    <w:rsid w:val="005B7A44"/>
    <w:rsid w:val="005C0A0C"/>
    <w:rsid w:val="005D08EB"/>
    <w:rsid w:val="005D4894"/>
    <w:rsid w:val="005E6164"/>
    <w:rsid w:val="005F130F"/>
    <w:rsid w:val="005F2EFE"/>
    <w:rsid w:val="005F4936"/>
    <w:rsid w:val="005F7165"/>
    <w:rsid w:val="005F73F2"/>
    <w:rsid w:val="00602CE7"/>
    <w:rsid w:val="00605877"/>
    <w:rsid w:val="006161A6"/>
    <w:rsid w:val="0062176B"/>
    <w:rsid w:val="00622C1C"/>
    <w:rsid w:val="00624118"/>
    <w:rsid w:val="00625570"/>
    <w:rsid w:val="00632431"/>
    <w:rsid w:val="00634B52"/>
    <w:rsid w:val="006362DF"/>
    <w:rsid w:val="00640AD4"/>
    <w:rsid w:val="006449C8"/>
    <w:rsid w:val="00645821"/>
    <w:rsid w:val="006471D3"/>
    <w:rsid w:val="00647DF2"/>
    <w:rsid w:val="006523E3"/>
    <w:rsid w:val="00654044"/>
    <w:rsid w:val="00655D7C"/>
    <w:rsid w:val="00657FBB"/>
    <w:rsid w:val="00660AB0"/>
    <w:rsid w:val="00661CB4"/>
    <w:rsid w:val="006636D0"/>
    <w:rsid w:val="006643E2"/>
    <w:rsid w:val="00671820"/>
    <w:rsid w:val="0067188E"/>
    <w:rsid w:val="00671D92"/>
    <w:rsid w:val="006745F2"/>
    <w:rsid w:val="00675990"/>
    <w:rsid w:val="006820C2"/>
    <w:rsid w:val="00682128"/>
    <w:rsid w:val="00682D72"/>
    <w:rsid w:val="00686333"/>
    <w:rsid w:val="00686DEC"/>
    <w:rsid w:val="00687477"/>
    <w:rsid w:val="0069044D"/>
    <w:rsid w:val="00690496"/>
    <w:rsid w:val="006919A4"/>
    <w:rsid w:val="00693F75"/>
    <w:rsid w:val="0069781C"/>
    <w:rsid w:val="006A3371"/>
    <w:rsid w:val="006A41E4"/>
    <w:rsid w:val="006A4F2D"/>
    <w:rsid w:val="006B0803"/>
    <w:rsid w:val="006B1762"/>
    <w:rsid w:val="006B17D2"/>
    <w:rsid w:val="006B5488"/>
    <w:rsid w:val="006B5509"/>
    <w:rsid w:val="006C0CE2"/>
    <w:rsid w:val="006C7522"/>
    <w:rsid w:val="006C7584"/>
    <w:rsid w:val="006D0CA4"/>
    <w:rsid w:val="006D16EC"/>
    <w:rsid w:val="006D1D2F"/>
    <w:rsid w:val="006D4A91"/>
    <w:rsid w:val="006D796A"/>
    <w:rsid w:val="006E0EE4"/>
    <w:rsid w:val="006E44D2"/>
    <w:rsid w:val="006E55F9"/>
    <w:rsid w:val="006E6424"/>
    <w:rsid w:val="006E65BF"/>
    <w:rsid w:val="006E6AB7"/>
    <w:rsid w:val="006E7A71"/>
    <w:rsid w:val="006F1319"/>
    <w:rsid w:val="006F195C"/>
    <w:rsid w:val="006F5589"/>
    <w:rsid w:val="006F5793"/>
    <w:rsid w:val="006F7975"/>
    <w:rsid w:val="006F7A9F"/>
    <w:rsid w:val="00703BC9"/>
    <w:rsid w:val="0071185E"/>
    <w:rsid w:val="00714E48"/>
    <w:rsid w:val="00716B38"/>
    <w:rsid w:val="00722AC2"/>
    <w:rsid w:val="0072621D"/>
    <w:rsid w:val="00733467"/>
    <w:rsid w:val="0074208C"/>
    <w:rsid w:val="0075051A"/>
    <w:rsid w:val="007535A6"/>
    <w:rsid w:val="00756705"/>
    <w:rsid w:val="00756FAE"/>
    <w:rsid w:val="0076250F"/>
    <w:rsid w:val="00773DE8"/>
    <w:rsid w:val="00780004"/>
    <w:rsid w:val="007816B7"/>
    <w:rsid w:val="00781D5B"/>
    <w:rsid w:val="00785A45"/>
    <w:rsid w:val="00786090"/>
    <w:rsid w:val="00790EDE"/>
    <w:rsid w:val="00791B1B"/>
    <w:rsid w:val="007925BE"/>
    <w:rsid w:val="007A40C5"/>
    <w:rsid w:val="007A71DE"/>
    <w:rsid w:val="007B195A"/>
    <w:rsid w:val="007B6696"/>
    <w:rsid w:val="007B7600"/>
    <w:rsid w:val="007C3BC4"/>
    <w:rsid w:val="007C4A2E"/>
    <w:rsid w:val="007C4F5B"/>
    <w:rsid w:val="007C5AAE"/>
    <w:rsid w:val="007D0CB4"/>
    <w:rsid w:val="007D32BA"/>
    <w:rsid w:val="007D59B0"/>
    <w:rsid w:val="007D6DDF"/>
    <w:rsid w:val="007E327D"/>
    <w:rsid w:val="007F0991"/>
    <w:rsid w:val="007F30DD"/>
    <w:rsid w:val="00804275"/>
    <w:rsid w:val="0080610D"/>
    <w:rsid w:val="008119C1"/>
    <w:rsid w:val="008138BA"/>
    <w:rsid w:val="00820448"/>
    <w:rsid w:val="008259DD"/>
    <w:rsid w:val="0082603B"/>
    <w:rsid w:val="00826956"/>
    <w:rsid w:val="008344C9"/>
    <w:rsid w:val="0083594A"/>
    <w:rsid w:val="00840FA3"/>
    <w:rsid w:val="008415A0"/>
    <w:rsid w:val="00842B86"/>
    <w:rsid w:val="00845577"/>
    <w:rsid w:val="00845C45"/>
    <w:rsid w:val="0084740A"/>
    <w:rsid w:val="00847C5E"/>
    <w:rsid w:val="008505DD"/>
    <w:rsid w:val="00853C66"/>
    <w:rsid w:val="008620A2"/>
    <w:rsid w:val="00862487"/>
    <w:rsid w:val="00862EA2"/>
    <w:rsid w:val="00874EC7"/>
    <w:rsid w:val="00874EE2"/>
    <w:rsid w:val="00883D53"/>
    <w:rsid w:val="00883D7C"/>
    <w:rsid w:val="00884E64"/>
    <w:rsid w:val="00886964"/>
    <w:rsid w:val="00891BF7"/>
    <w:rsid w:val="0089222E"/>
    <w:rsid w:val="008A2FDA"/>
    <w:rsid w:val="008A6065"/>
    <w:rsid w:val="008A65FB"/>
    <w:rsid w:val="008A7FAD"/>
    <w:rsid w:val="008B54D2"/>
    <w:rsid w:val="008B6454"/>
    <w:rsid w:val="008C6A08"/>
    <w:rsid w:val="008C7E4C"/>
    <w:rsid w:val="008D09CA"/>
    <w:rsid w:val="008D0FAD"/>
    <w:rsid w:val="008D12DE"/>
    <w:rsid w:val="008D2A2B"/>
    <w:rsid w:val="008D55CE"/>
    <w:rsid w:val="008D7102"/>
    <w:rsid w:val="008D7C02"/>
    <w:rsid w:val="008E1FF5"/>
    <w:rsid w:val="008E4D9A"/>
    <w:rsid w:val="008F042E"/>
    <w:rsid w:val="008F0584"/>
    <w:rsid w:val="008F2C4B"/>
    <w:rsid w:val="008F3C47"/>
    <w:rsid w:val="00901198"/>
    <w:rsid w:val="009020C3"/>
    <w:rsid w:val="00902E62"/>
    <w:rsid w:val="00905EAC"/>
    <w:rsid w:val="00912BEE"/>
    <w:rsid w:val="00913F43"/>
    <w:rsid w:val="00914B24"/>
    <w:rsid w:val="00916183"/>
    <w:rsid w:val="0093014C"/>
    <w:rsid w:val="00934DA3"/>
    <w:rsid w:val="0093578A"/>
    <w:rsid w:val="00943638"/>
    <w:rsid w:val="00944DB8"/>
    <w:rsid w:val="00955475"/>
    <w:rsid w:val="00957859"/>
    <w:rsid w:val="00960006"/>
    <w:rsid w:val="00970B38"/>
    <w:rsid w:val="00974137"/>
    <w:rsid w:val="00996F2A"/>
    <w:rsid w:val="009A79A9"/>
    <w:rsid w:val="009B270D"/>
    <w:rsid w:val="009B3F4F"/>
    <w:rsid w:val="009B6372"/>
    <w:rsid w:val="009B7481"/>
    <w:rsid w:val="009C7537"/>
    <w:rsid w:val="009D1E51"/>
    <w:rsid w:val="009E14CF"/>
    <w:rsid w:val="009E2D2F"/>
    <w:rsid w:val="009E7825"/>
    <w:rsid w:val="009F0259"/>
    <w:rsid w:val="009F17DB"/>
    <w:rsid w:val="009F2089"/>
    <w:rsid w:val="009F2F50"/>
    <w:rsid w:val="00A004AB"/>
    <w:rsid w:val="00A0268E"/>
    <w:rsid w:val="00A02B61"/>
    <w:rsid w:val="00A05097"/>
    <w:rsid w:val="00A058EE"/>
    <w:rsid w:val="00A07023"/>
    <w:rsid w:val="00A07189"/>
    <w:rsid w:val="00A13FBD"/>
    <w:rsid w:val="00A156AE"/>
    <w:rsid w:val="00A16C89"/>
    <w:rsid w:val="00A30BF7"/>
    <w:rsid w:val="00A3277E"/>
    <w:rsid w:val="00A4489F"/>
    <w:rsid w:val="00A45A20"/>
    <w:rsid w:val="00A4679E"/>
    <w:rsid w:val="00A50842"/>
    <w:rsid w:val="00A51BEA"/>
    <w:rsid w:val="00A638DD"/>
    <w:rsid w:val="00A64C6F"/>
    <w:rsid w:val="00A736E8"/>
    <w:rsid w:val="00A77B47"/>
    <w:rsid w:val="00A80E2B"/>
    <w:rsid w:val="00A856BB"/>
    <w:rsid w:val="00A91C1B"/>
    <w:rsid w:val="00A951C3"/>
    <w:rsid w:val="00A95BD1"/>
    <w:rsid w:val="00A97F1E"/>
    <w:rsid w:val="00AA0519"/>
    <w:rsid w:val="00AA0778"/>
    <w:rsid w:val="00AA0EA1"/>
    <w:rsid w:val="00AA16E5"/>
    <w:rsid w:val="00AA22F2"/>
    <w:rsid w:val="00AA5878"/>
    <w:rsid w:val="00AA630F"/>
    <w:rsid w:val="00AA6E5B"/>
    <w:rsid w:val="00AA7CAE"/>
    <w:rsid w:val="00AB038F"/>
    <w:rsid w:val="00AB3598"/>
    <w:rsid w:val="00AB3CA6"/>
    <w:rsid w:val="00AB3D40"/>
    <w:rsid w:val="00AC57CC"/>
    <w:rsid w:val="00AC5AAC"/>
    <w:rsid w:val="00AD236E"/>
    <w:rsid w:val="00AE350C"/>
    <w:rsid w:val="00AE586A"/>
    <w:rsid w:val="00AF0697"/>
    <w:rsid w:val="00B03018"/>
    <w:rsid w:val="00B079B8"/>
    <w:rsid w:val="00B13E6F"/>
    <w:rsid w:val="00B20720"/>
    <w:rsid w:val="00B20E03"/>
    <w:rsid w:val="00B23CE1"/>
    <w:rsid w:val="00B25B49"/>
    <w:rsid w:val="00B27609"/>
    <w:rsid w:val="00B3247D"/>
    <w:rsid w:val="00B35332"/>
    <w:rsid w:val="00B40171"/>
    <w:rsid w:val="00B425A8"/>
    <w:rsid w:val="00B51508"/>
    <w:rsid w:val="00B53857"/>
    <w:rsid w:val="00B5717C"/>
    <w:rsid w:val="00B572AD"/>
    <w:rsid w:val="00B62B7A"/>
    <w:rsid w:val="00B64860"/>
    <w:rsid w:val="00B716F8"/>
    <w:rsid w:val="00B71C00"/>
    <w:rsid w:val="00B74163"/>
    <w:rsid w:val="00B803D5"/>
    <w:rsid w:val="00B81580"/>
    <w:rsid w:val="00B83B1E"/>
    <w:rsid w:val="00B96F93"/>
    <w:rsid w:val="00BA1BD9"/>
    <w:rsid w:val="00BA4F5C"/>
    <w:rsid w:val="00BA53D8"/>
    <w:rsid w:val="00BB00B2"/>
    <w:rsid w:val="00BB218E"/>
    <w:rsid w:val="00BB3483"/>
    <w:rsid w:val="00BB7C57"/>
    <w:rsid w:val="00BB7D14"/>
    <w:rsid w:val="00BC2562"/>
    <w:rsid w:val="00BC2FF8"/>
    <w:rsid w:val="00BC4127"/>
    <w:rsid w:val="00BD3904"/>
    <w:rsid w:val="00BD3F65"/>
    <w:rsid w:val="00BD4A2B"/>
    <w:rsid w:val="00BD6B1F"/>
    <w:rsid w:val="00BD7D9F"/>
    <w:rsid w:val="00BD7F7F"/>
    <w:rsid w:val="00BE0AE4"/>
    <w:rsid w:val="00BE19E0"/>
    <w:rsid w:val="00BE2AC5"/>
    <w:rsid w:val="00BE3DA8"/>
    <w:rsid w:val="00BF0B5F"/>
    <w:rsid w:val="00BF2634"/>
    <w:rsid w:val="00BF3133"/>
    <w:rsid w:val="00BF4DDB"/>
    <w:rsid w:val="00BF76C4"/>
    <w:rsid w:val="00C040D3"/>
    <w:rsid w:val="00C17FFB"/>
    <w:rsid w:val="00C22D0D"/>
    <w:rsid w:val="00C27A8F"/>
    <w:rsid w:val="00C36770"/>
    <w:rsid w:val="00C43413"/>
    <w:rsid w:val="00C45B69"/>
    <w:rsid w:val="00C5445C"/>
    <w:rsid w:val="00C61BA4"/>
    <w:rsid w:val="00C633E2"/>
    <w:rsid w:val="00C65B5D"/>
    <w:rsid w:val="00C77A3C"/>
    <w:rsid w:val="00C840F1"/>
    <w:rsid w:val="00C86FEA"/>
    <w:rsid w:val="00C91B6A"/>
    <w:rsid w:val="00C92524"/>
    <w:rsid w:val="00C9294F"/>
    <w:rsid w:val="00C929B4"/>
    <w:rsid w:val="00C9747D"/>
    <w:rsid w:val="00CA07B2"/>
    <w:rsid w:val="00CA1545"/>
    <w:rsid w:val="00CA16D8"/>
    <w:rsid w:val="00CA3962"/>
    <w:rsid w:val="00CA559C"/>
    <w:rsid w:val="00CB7EC8"/>
    <w:rsid w:val="00CC443E"/>
    <w:rsid w:val="00CC6F48"/>
    <w:rsid w:val="00CD02AA"/>
    <w:rsid w:val="00CD4791"/>
    <w:rsid w:val="00CD52F6"/>
    <w:rsid w:val="00CD6590"/>
    <w:rsid w:val="00CE0381"/>
    <w:rsid w:val="00CE0E34"/>
    <w:rsid w:val="00CE1600"/>
    <w:rsid w:val="00CE2207"/>
    <w:rsid w:val="00CE31BA"/>
    <w:rsid w:val="00CF0549"/>
    <w:rsid w:val="00D00733"/>
    <w:rsid w:val="00D011BB"/>
    <w:rsid w:val="00D0175D"/>
    <w:rsid w:val="00D01DF2"/>
    <w:rsid w:val="00D20B52"/>
    <w:rsid w:val="00D21F81"/>
    <w:rsid w:val="00D268E8"/>
    <w:rsid w:val="00D27A67"/>
    <w:rsid w:val="00D3279E"/>
    <w:rsid w:val="00D3384B"/>
    <w:rsid w:val="00D34280"/>
    <w:rsid w:val="00D349BA"/>
    <w:rsid w:val="00D365D4"/>
    <w:rsid w:val="00D4047E"/>
    <w:rsid w:val="00D42A72"/>
    <w:rsid w:val="00D52C15"/>
    <w:rsid w:val="00D5485C"/>
    <w:rsid w:val="00D57A23"/>
    <w:rsid w:val="00D61505"/>
    <w:rsid w:val="00D6195A"/>
    <w:rsid w:val="00D67051"/>
    <w:rsid w:val="00D67195"/>
    <w:rsid w:val="00D7148F"/>
    <w:rsid w:val="00D717E1"/>
    <w:rsid w:val="00D725B8"/>
    <w:rsid w:val="00D7638A"/>
    <w:rsid w:val="00D7692E"/>
    <w:rsid w:val="00D81E6F"/>
    <w:rsid w:val="00D848EE"/>
    <w:rsid w:val="00D91F9C"/>
    <w:rsid w:val="00D94ACC"/>
    <w:rsid w:val="00D96766"/>
    <w:rsid w:val="00DA6044"/>
    <w:rsid w:val="00DA6BF9"/>
    <w:rsid w:val="00DB09B7"/>
    <w:rsid w:val="00DB1268"/>
    <w:rsid w:val="00DB580C"/>
    <w:rsid w:val="00DB70B3"/>
    <w:rsid w:val="00DC1C80"/>
    <w:rsid w:val="00DC553B"/>
    <w:rsid w:val="00DC562D"/>
    <w:rsid w:val="00DC65C9"/>
    <w:rsid w:val="00DD3C06"/>
    <w:rsid w:val="00DD4DE5"/>
    <w:rsid w:val="00DE2096"/>
    <w:rsid w:val="00DE721D"/>
    <w:rsid w:val="00DF584D"/>
    <w:rsid w:val="00E0083F"/>
    <w:rsid w:val="00E1190B"/>
    <w:rsid w:val="00E13384"/>
    <w:rsid w:val="00E13647"/>
    <w:rsid w:val="00E13BCF"/>
    <w:rsid w:val="00E13CDC"/>
    <w:rsid w:val="00E168A3"/>
    <w:rsid w:val="00E17795"/>
    <w:rsid w:val="00E20BF0"/>
    <w:rsid w:val="00E263C2"/>
    <w:rsid w:val="00E2771A"/>
    <w:rsid w:val="00E31C59"/>
    <w:rsid w:val="00E324B2"/>
    <w:rsid w:val="00E33CD3"/>
    <w:rsid w:val="00E3608F"/>
    <w:rsid w:val="00E43983"/>
    <w:rsid w:val="00E55ED2"/>
    <w:rsid w:val="00E6145B"/>
    <w:rsid w:val="00E63456"/>
    <w:rsid w:val="00E65358"/>
    <w:rsid w:val="00E67B2E"/>
    <w:rsid w:val="00E70514"/>
    <w:rsid w:val="00E715F2"/>
    <w:rsid w:val="00E7240C"/>
    <w:rsid w:val="00E73F63"/>
    <w:rsid w:val="00E73FC2"/>
    <w:rsid w:val="00E76E46"/>
    <w:rsid w:val="00E76EE4"/>
    <w:rsid w:val="00E7749D"/>
    <w:rsid w:val="00E906A3"/>
    <w:rsid w:val="00E9172C"/>
    <w:rsid w:val="00E925DE"/>
    <w:rsid w:val="00E936BF"/>
    <w:rsid w:val="00E9676D"/>
    <w:rsid w:val="00EA1730"/>
    <w:rsid w:val="00EA403A"/>
    <w:rsid w:val="00EC1600"/>
    <w:rsid w:val="00EC304C"/>
    <w:rsid w:val="00EC50C9"/>
    <w:rsid w:val="00ED0483"/>
    <w:rsid w:val="00ED1F54"/>
    <w:rsid w:val="00ED2A32"/>
    <w:rsid w:val="00ED6844"/>
    <w:rsid w:val="00EF2916"/>
    <w:rsid w:val="00F01265"/>
    <w:rsid w:val="00F01ED9"/>
    <w:rsid w:val="00F02B56"/>
    <w:rsid w:val="00F0425A"/>
    <w:rsid w:val="00F04A14"/>
    <w:rsid w:val="00F05B78"/>
    <w:rsid w:val="00F073BB"/>
    <w:rsid w:val="00F07969"/>
    <w:rsid w:val="00F12327"/>
    <w:rsid w:val="00F14739"/>
    <w:rsid w:val="00F15AD7"/>
    <w:rsid w:val="00F20885"/>
    <w:rsid w:val="00F22E69"/>
    <w:rsid w:val="00F24BEF"/>
    <w:rsid w:val="00F31835"/>
    <w:rsid w:val="00F3617C"/>
    <w:rsid w:val="00F404E5"/>
    <w:rsid w:val="00F43521"/>
    <w:rsid w:val="00F462FC"/>
    <w:rsid w:val="00F51F16"/>
    <w:rsid w:val="00F54AAB"/>
    <w:rsid w:val="00F614A5"/>
    <w:rsid w:val="00F63673"/>
    <w:rsid w:val="00F65885"/>
    <w:rsid w:val="00F666FE"/>
    <w:rsid w:val="00F70F13"/>
    <w:rsid w:val="00F729F7"/>
    <w:rsid w:val="00F76C0A"/>
    <w:rsid w:val="00F7757D"/>
    <w:rsid w:val="00F83E7C"/>
    <w:rsid w:val="00F840DC"/>
    <w:rsid w:val="00F90F26"/>
    <w:rsid w:val="00F94E13"/>
    <w:rsid w:val="00F96469"/>
    <w:rsid w:val="00FB1E9D"/>
    <w:rsid w:val="00FB215C"/>
    <w:rsid w:val="00FB3C0F"/>
    <w:rsid w:val="00FB7804"/>
    <w:rsid w:val="00FC0772"/>
    <w:rsid w:val="00FC42A6"/>
    <w:rsid w:val="00FD3370"/>
    <w:rsid w:val="00FD49B7"/>
    <w:rsid w:val="00FD56A8"/>
    <w:rsid w:val="00FE2084"/>
    <w:rsid w:val="00FE2C0E"/>
    <w:rsid w:val="00FE5C7E"/>
    <w:rsid w:val="00FE7857"/>
    <w:rsid w:val="00FE792F"/>
    <w:rsid w:val="00FF0ADB"/>
    <w:rsid w:val="00FF2C6C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BD9"/>
    <w:rPr>
      <w:color w:val="605E5C"/>
      <w:shd w:val="clear" w:color="auto" w:fill="E1DFDD"/>
    </w:rPr>
  </w:style>
  <w:style w:type="paragraph" w:customStyle="1" w:styleId="a-Aufzhlung">
    <w:name w:val="a-Aufzählung"/>
    <w:basedOn w:val="Standard"/>
    <w:link w:val="a-AufzhlungZchn"/>
    <w:rsid w:val="00D3279E"/>
    <w:pPr>
      <w:widowControl w:val="0"/>
      <w:numPr>
        <w:numId w:val="33"/>
      </w:numPr>
      <w:spacing w:after="120" w:line="280" w:lineRule="atLeast"/>
    </w:pPr>
    <w:rPr>
      <w:rFonts w:ascii="Arial" w:hAnsi="Arial"/>
      <w:sz w:val="22"/>
      <w:szCs w:val="24"/>
    </w:rPr>
  </w:style>
  <w:style w:type="character" w:customStyle="1" w:styleId="a-AufzhlungZchn">
    <w:name w:val="a-Aufzählung Zchn"/>
    <w:basedOn w:val="Absatz-Standardschriftart"/>
    <w:link w:val="a-Aufzhlung"/>
    <w:rsid w:val="00D3279E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5" ma:contentTypeDescription="Ein neues Dokument erstellen." ma:contentTypeScope="" ma:versionID="7348692a911dc79d3c0a303d0e9d955a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948840b8316e121f043c0b248f6e2a9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9DDA2B-5A9D-4E40-9D76-ABC8EC0BD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7</Pages>
  <Words>1739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Chinta, Jochen</cp:lastModifiedBy>
  <cp:revision>35</cp:revision>
  <cp:lastPrinted>2018-06-20T08:17:00Z</cp:lastPrinted>
  <dcterms:created xsi:type="dcterms:W3CDTF">2021-02-14T08:41:00Z</dcterms:created>
  <dcterms:modified xsi:type="dcterms:W3CDTF">2021-02-21T16:13:00Z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